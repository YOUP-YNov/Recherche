
<file path=[Content_Types].xml><?xml version="1.0" encoding="utf-8"?>
<Types xmlns="http://schemas.openxmlformats.org/package/2006/content-types">
  <Default Extension="bin" ContentType="application/vnd.ms-word.attachedToolbars"/>
  <Default Extension="emf" ContentType="image/x-emf"/>
  <Default Extension="rels" ContentType="application/vnd.openxmlformats-package.relationships+xml"/>
  <Default Extension="xml" ContentType="application/xml"/>
  <Default Extension="jpg" ContentType="image/jpeg"/>
  <Default Extension="odttf" ContentType="application/vnd.openxmlformats-officedocument.obfuscatedFont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FB6BE2" w14:textId="77777777" w:rsidR="00925AE2" w:rsidRPr="00C40610" w:rsidRDefault="00925AE2" w:rsidP="00795AB7">
      <w:pPr>
        <w:rPr>
          <w:rFonts w:ascii="Arial" w:hAnsi="Arial" w:cs="Arial"/>
        </w:rPr>
      </w:pPr>
    </w:p>
    <w:tbl>
      <w:tblPr>
        <w:tblW w:w="5000" w:type="pct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35"/>
        <w:gridCol w:w="4535"/>
      </w:tblGrid>
      <w:tr w:rsidR="00925AE2" w:rsidRPr="00C40610" w14:paraId="22FB6BE4" w14:textId="77777777" w:rsidTr="00925AE2">
        <w:trPr>
          <w:cantSplit/>
          <w:trHeight w:val="1591"/>
        </w:trPr>
        <w:tc>
          <w:tcPr>
            <w:tcW w:w="5000" w:type="pct"/>
            <w:gridSpan w:val="2"/>
            <w:vAlign w:val="center"/>
          </w:tcPr>
          <w:p w14:paraId="22FB6BE3" w14:textId="4B36FAF2" w:rsidR="00925AE2" w:rsidRPr="00C40610" w:rsidRDefault="005D50A2" w:rsidP="00925AE2">
            <w:pPr>
              <w:pStyle w:val="TM4"/>
              <w:rPr>
                <w:rFonts w:ascii="Arial" w:hAnsi="Arial" w:cs="Arial"/>
                <w:b/>
                <w:color w:val="FF6600"/>
              </w:rPr>
            </w:pPr>
            <w:r>
              <w:rPr>
                <w:rFonts w:ascii="Arial" w:hAnsi="Arial" w:cs="Arial"/>
                <w:b/>
                <w:color w:val="FF6600"/>
              </w:rPr>
              <w:t>YOUP</w:t>
            </w:r>
          </w:p>
        </w:tc>
      </w:tr>
      <w:tr w:rsidR="00925AE2" w:rsidRPr="00C40610" w14:paraId="22FB6BE7" w14:textId="77777777" w:rsidTr="00925AE2">
        <w:trPr>
          <w:cantSplit/>
          <w:trHeight w:val="1068"/>
        </w:trPr>
        <w:tc>
          <w:tcPr>
            <w:tcW w:w="2500" w:type="pct"/>
            <w:vAlign w:val="center"/>
          </w:tcPr>
          <w:p w14:paraId="22FB6BE5" w14:textId="2BEC6B65" w:rsidR="00925AE2" w:rsidRPr="00C40610" w:rsidRDefault="009656FA" w:rsidP="00925AE2">
            <w:pPr>
              <w:jc w:val="left"/>
              <w:rPr>
                <w:rFonts w:ascii="Arial" w:hAnsi="Arial" w:cs="Arial"/>
                <w:color w:val="4D4D4D"/>
                <w:sz w:val="40"/>
                <w:szCs w:val="40"/>
              </w:rPr>
            </w:pPr>
            <w:r>
              <w:rPr>
                <w:rFonts w:ascii="Arial" w:hAnsi="Arial" w:cs="Arial"/>
              </w:rPr>
              <w:t>INGESUP</w:t>
            </w:r>
          </w:p>
        </w:tc>
        <w:tc>
          <w:tcPr>
            <w:tcW w:w="2500" w:type="pct"/>
            <w:vAlign w:val="center"/>
          </w:tcPr>
          <w:p w14:paraId="22FB6BE6" w14:textId="7DEA5EB2" w:rsidR="00925AE2" w:rsidRPr="00C40610" w:rsidRDefault="00925AE2" w:rsidP="00925AE2">
            <w:pPr>
              <w:pStyle w:val="TM4"/>
              <w:ind w:left="482"/>
              <w:rPr>
                <w:rFonts w:ascii="Arial" w:hAnsi="Arial" w:cs="Arial"/>
                <w:b/>
              </w:rPr>
            </w:pPr>
          </w:p>
        </w:tc>
      </w:tr>
      <w:tr w:rsidR="00925AE2" w:rsidRPr="00C40610" w14:paraId="22FB6BE9" w14:textId="77777777" w:rsidTr="00925AE2">
        <w:trPr>
          <w:cantSplit/>
          <w:trHeight w:val="1068"/>
        </w:trPr>
        <w:tc>
          <w:tcPr>
            <w:tcW w:w="5000" w:type="pct"/>
            <w:gridSpan w:val="2"/>
            <w:vAlign w:val="center"/>
          </w:tcPr>
          <w:p w14:paraId="22FB6BE8" w14:textId="653FA648" w:rsidR="00925AE2" w:rsidRPr="00C40610" w:rsidRDefault="005B5B41" w:rsidP="00322D36">
            <w:pPr>
              <w:jc w:val="left"/>
              <w:rPr>
                <w:rFonts w:ascii="Arial" w:hAnsi="Arial" w:cs="Arial"/>
                <w:color w:val="4D4D4D"/>
                <w:sz w:val="40"/>
                <w:szCs w:val="40"/>
              </w:rPr>
            </w:pPr>
            <w:r w:rsidRPr="00C40610">
              <w:rPr>
                <w:rFonts w:ascii="Arial" w:hAnsi="Arial" w:cs="Arial"/>
                <w:color w:val="4D4D4D"/>
                <w:sz w:val="40"/>
                <w:szCs w:val="40"/>
              </w:rPr>
              <w:fldChar w:fldCharType="begin"/>
            </w:r>
            <w:r w:rsidR="00925AE2" w:rsidRPr="00C40610">
              <w:rPr>
                <w:rFonts w:ascii="Arial" w:hAnsi="Arial" w:cs="Arial"/>
                <w:color w:val="4D4D4D"/>
                <w:sz w:val="40"/>
                <w:szCs w:val="40"/>
              </w:rPr>
              <w:instrText xml:space="preserve"> DOCPROPERTY Title </w:instrText>
            </w:r>
            <w:r w:rsidRPr="00C40610">
              <w:rPr>
                <w:rFonts w:ascii="Arial" w:hAnsi="Arial" w:cs="Arial"/>
                <w:color w:val="4D4D4D"/>
                <w:sz w:val="40"/>
                <w:szCs w:val="40"/>
              </w:rPr>
              <w:fldChar w:fldCharType="separate"/>
            </w:r>
            <w:r w:rsidR="002E745A" w:rsidRPr="00C40610">
              <w:rPr>
                <w:rFonts w:ascii="Arial" w:hAnsi="Arial" w:cs="Arial"/>
                <w:color w:val="4D4D4D"/>
                <w:sz w:val="40"/>
                <w:szCs w:val="40"/>
              </w:rPr>
              <w:t xml:space="preserve">Dossier de Spécification Fonctionnelle du module </w:t>
            </w:r>
            <w:r w:rsidRPr="00C40610">
              <w:rPr>
                <w:rFonts w:ascii="Arial" w:hAnsi="Arial" w:cs="Arial"/>
                <w:color w:val="4D4D4D"/>
                <w:sz w:val="40"/>
                <w:szCs w:val="40"/>
              </w:rPr>
              <w:fldChar w:fldCharType="end"/>
            </w:r>
            <w:r w:rsidR="00322D36">
              <w:rPr>
                <w:rFonts w:ascii="Arial" w:hAnsi="Arial" w:cs="Arial"/>
                <w:color w:val="4D4D4D"/>
                <w:sz w:val="40"/>
                <w:szCs w:val="40"/>
              </w:rPr>
              <w:t>Recherche</w:t>
            </w:r>
          </w:p>
        </w:tc>
      </w:tr>
    </w:tbl>
    <w:p w14:paraId="22FB6BEA" w14:textId="77777777" w:rsidR="00925AE2" w:rsidRPr="00C40610" w:rsidRDefault="00925AE2" w:rsidP="00925AE2">
      <w:pPr>
        <w:rPr>
          <w:rFonts w:ascii="Arial" w:hAnsi="Arial" w:cs="Arial"/>
        </w:rPr>
      </w:pPr>
    </w:p>
    <w:p w14:paraId="22FB6BEB" w14:textId="77777777" w:rsidR="00925AE2" w:rsidRPr="00C40610" w:rsidRDefault="00925AE2" w:rsidP="00925AE2">
      <w:pPr>
        <w:rPr>
          <w:rFonts w:ascii="Arial" w:hAnsi="Arial" w:cs="Arial"/>
        </w:rPr>
      </w:pPr>
    </w:p>
    <w:p w14:paraId="22FB6BEC" w14:textId="77777777" w:rsidR="00925AE2" w:rsidRPr="00C40610" w:rsidRDefault="00925AE2" w:rsidP="00925AE2">
      <w:pPr>
        <w:rPr>
          <w:rFonts w:ascii="Arial" w:hAnsi="Arial" w:cs="Arial"/>
        </w:rPr>
      </w:pPr>
    </w:p>
    <w:p w14:paraId="22FB6BED" w14:textId="77777777" w:rsidR="00792353" w:rsidRPr="00C40610" w:rsidRDefault="00792353" w:rsidP="00206C33">
      <w:pPr>
        <w:rPr>
          <w:rFonts w:ascii="Arial" w:hAnsi="Arial" w:cs="Arial"/>
        </w:rPr>
      </w:pPr>
    </w:p>
    <w:p w14:paraId="22FB6BEE" w14:textId="77777777" w:rsidR="00D66117" w:rsidRPr="00C40610" w:rsidRDefault="00D66117" w:rsidP="00206C33">
      <w:pPr>
        <w:rPr>
          <w:rFonts w:ascii="Arial" w:hAnsi="Arial" w:cs="Arial"/>
        </w:rPr>
      </w:pPr>
    </w:p>
    <w:p w14:paraId="22FB6BEF" w14:textId="77777777" w:rsidR="00D66117" w:rsidRPr="00C40610" w:rsidRDefault="00D66117" w:rsidP="00206C33">
      <w:pPr>
        <w:rPr>
          <w:rFonts w:ascii="Arial" w:hAnsi="Arial" w:cs="Arial"/>
        </w:rPr>
      </w:pPr>
    </w:p>
    <w:p w14:paraId="22FB6BF0" w14:textId="77777777" w:rsidR="00D66117" w:rsidRPr="00C40610" w:rsidRDefault="00D66117" w:rsidP="00206C33">
      <w:pPr>
        <w:rPr>
          <w:rFonts w:ascii="Arial" w:hAnsi="Arial" w:cs="Arial"/>
        </w:rPr>
      </w:pPr>
    </w:p>
    <w:p w14:paraId="22FB6BF1" w14:textId="77777777" w:rsidR="00865E1C" w:rsidRPr="00C40610" w:rsidRDefault="00865E1C" w:rsidP="00206C33">
      <w:pPr>
        <w:rPr>
          <w:rFonts w:ascii="Arial" w:hAnsi="Arial" w:cs="Arial"/>
        </w:rPr>
      </w:pPr>
    </w:p>
    <w:p w14:paraId="22FB6BF2" w14:textId="77777777" w:rsidR="003A0AE8" w:rsidRPr="00C40610" w:rsidRDefault="003A0AE8" w:rsidP="00206C33">
      <w:pPr>
        <w:rPr>
          <w:rFonts w:ascii="Arial" w:hAnsi="Arial" w:cs="Arial"/>
        </w:rPr>
      </w:pPr>
    </w:p>
    <w:p w14:paraId="22FB6BF3" w14:textId="77777777" w:rsidR="00865E1C" w:rsidRPr="00C40610" w:rsidRDefault="00865E1C" w:rsidP="00206C33">
      <w:pPr>
        <w:rPr>
          <w:rFonts w:ascii="Arial" w:hAnsi="Arial" w:cs="Arial"/>
        </w:rPr>
      </w:pPr>
    </w:p>
    <w:p w14:paraId="22FB6BF8" w14:textId="77777777" w:rsidR="00C42130" w:rsidRPr="00C40610" w:rsidRDefault="00C42130" w:rsidP="00F71622">
      <w:pPr>
        <w:jc w:val="center"/>
        <w:rPr>
          <w:rFonts w:ascii="Arial" w:hAnsi="Arial" w:cs="Arial"/>
        </w:rPr>
      </w:pPr>
    </w:p>
    <w:p w14:paraId="22FB6BF9" w14:textId="1570FD56" w:rsidR="00865E1C" w:rsidRPr="00C40610" w:rsidRDefault="00573FBA" w:rsidP="0061145B">
      <w:pPr>
        <w:pStyle w:val="Titre-section"/>
        <w:rPr>
          <w:rFonts w:ascii="Arial" w:hAnsi="Arial" w:cs="Arial"/>
        </w:rPr>
      </w:pPr>
      <w:r w:rsidRPr="00C40610">
        <w:rPr>
          <w:rFonts w:ascii="Arial" w:hAnsi="Arial" w:cs="Arial"/>
        </w:rPr>
        <w:t>Description</w:t>
      </w:r>
      <w:r w:rsidR="0061145B" w:rsidRPr="00C40610">
        <w:rPr>
          <w:rFonts w:ascii="Arial" w:hAnsi="Arial" w:cs="Arial"/>
        </w:rPr>
        <w:t xml:space="preserve"> du d</w:t>
      </w:r>
      <w:r w:rsidR="006917C1" w:rsidRPr="00C40610">
        <w:rPr>
          <w:rFonts w:ascii="Arial" w:hAnsi="Arial" w:cs="Arial"/>
        </w:rPr>
        <w:t>ocument</w:t>
      </w:r>
    </w:p>
    <w:tbl>
      <w:tblPr>
        <w:tblW w:w="9595" w:type="dxa"/>
        <w:tblBorders>
          <w:top w:val="single" w:sz="6" w:space="0" w:color="FF6600"/>
          <w:left w:val="single" w:sz="6" w:space="0" w:color="FF6600"/>
          <w:bottom w:val="single" w:sz="6" w:space="0" w:color="FF6600"/>
          <w:right w:val="single" w:sz="6" w:space="0" w:color="FF6600"/>
          <w:insideH w:val="single" w:sz="6" w:space="0" w:color="FF6600"/>
          <w:insideV w:val="single" w:sz="6" w:space="0" w:color="FF6600"/>
        </w:tblBorders>
        <w:tblLook w:val="01E0" w:firstRow="1" w:lastRow="1" w:firstColumn="1" w:lastColumn="1" w:noHBand="0" w:noVBand="0"/>
      </w:tblPr>
      <w:tblGrid>
        <w:gridCol w:w="2088"/>
        <w:gridCol w:w="1800"/>
        <w:gridCol w:w="76"/>
        <w:gridCol w:w="1904"/>
        <w:gridCol w:w="1850"/>
        <w:gridCol w:w="1877"/>
      </w:tblGrid>
      <w:tr w:rsidR="006917C1" w:rsidRPr="00C40610" w14:paraId="22FB6BFC" w14:textId="77777777" w:rsidTr="0043003E">
        <w:trPr>
          <w:cantSplit/>
        </w:trPr>
        <w:tc>
          <w:tcPr>
            <w:tcW w:w="2088" w:type="dxa"/>
            <w:shd w:val="clear" w:color="auto" w:fill="auto"/>
            <w:vAlign w:val="center"/>
          </w:tcPr>
          <w:p w14:paraId="22FB6BFA" w14:textId="77777777" w:rsidR="006917C1" w:rsidRPr="00C40610" w:rsidRDefault="00A85A72" w:rsidP="008105FA">
            <w:pPr>
              <w:rPr>
                <w:rFonts w:ascii="Arial" w:hAnsi="Arial" w:cs="Arial"/>
                <w:iCs/>
              </w:rPr>
            </w:pPr>
            <w:r w:rsidRPr="00C40610">
              <w:rPr>
                <w:rFonts w:ascii="Arial" w:hAnsi="Arial" w:cs="Arial"/>
                <w:iCs/>
              </w:rPr>
              <w:t>p</w:t>
            </w:r>
            <w:r w:rsidR="006917C1" w:rsidRPr="00C40610">
              <w:rPr>
                <w:rFonts w:ascii="Arial" w:hAnsi="Arial" w:cs="Arial"/>
                <w:iCs/>
              </w:rPr>
              <w:t>ropriété</w:t>
            </w:r>
          </w:p>
        </w:tc>
        <w:tc>
          <w:tcPr>
            <w:tcW w:w="7507" w:type="dxa"/>
            <w:gridSpan w:val="5"/>
            <w:shd w:val="clear" w:color="auto" w:fill="auto"/>
            <w:vAlign w:val="center"/>
          </w:tcPr>
          <w:p w14:paraId="22FB6BFB" w14:textId="2AD15EA6" w:rsidR="006917C1" w:rsidRPr="00C40610" w:rsidRDefault="009656FA" w:rsidP="008105FA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OPEN SOURCE</w:t>
            </w:r>
          </w:p>
        </w:tc>
      </w:tr>
      <w:tr w:rsidR="006917C1" w:rsidRPr="00C40610" w14:paraId="22FB6BFF" w14:textId="77777777" w:rsidTr="0043003E">
        <w:trPr>
          <w:cantSplit/>
        </w:trPr>
        <w:tc>
          <w:tcPr>
            <w:tcW w:w="2088" w:type="dxa"/>
            <w:shd w:val="clear" w:color="auto" w:fill="auto"/>
            <w:vAlign w:val="center"/>
          </w:tcPr>
          <w:p w14:paraId="22FB6BFD" w14:textId="77777777" w:rsidR="006917C1" w:rsidRPr="00C40610" w:rsidRDefault="006917C1" w:rsidP="008105FA">
            <w:pPr>
              <w:rPr>
                <w:rFonts w:ascii="Arial" w:hAnsi="Arial" w:cs="Arial"/>
              </w:rPr>
            </w:pPr>
            <w:r w:rsidRPr="00C40610">
              <w:rPr>
                <w:rFonts w:ascii="Arial" w:hAnsi="Arial" w:cs="Arial"/>
              </w:rPr>
              <w:br w:type="page"/>
              <w:t>Client</w:t>
            </w:r>
          </w:p>
        </w:tc>
        <w:tc>
          <w:tcPr>
            <w:tcW w:w="7507" w:type="dxa"/>
            <w:gridSpan w:val="5"/>
            <w:shd w:val="clear" w:color="auto" w:fill="auto"/>
            <w:vAlign w:val="center"/>
          </w:tcPr>
          <w:p w14:paraId="22FB6BFE" w14:textId="4ED39CC0" w:rsidR="006917C1" w:rsidRPr="00C40610" w:rsidRDefault="009656FA" w:rsidP="008105F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INGESUP</w:t>
            </w:r>
          </w:p>
        </w:tc>
      </w:tr>
      <w:tr w:rsidR="006917C1" w:rsidRPr="00C40610" w14:paraId="22FB6C02" w14:textId="77777777" w:rsidTr="0043003E">
        <w:trPr>
          <w:cantSplit/>
        </w:trPr>
        <w:tc>
          <w:tcPr>
            <w:tcW w:w="2088" w:type="dxa"/>
            <w:shd w:val="clear" w:color="auto" w:fill="auto"/>
            <w:vAlign w:val="center"/>
          </w:tcPr>
          <w:p w14:paraId="22FB6C00" w14:textId="77777777" w:rsidR="006917C1" w:rsidRPr="00C40610" w:rsidRDefault="006917C1" w:rsidP="008105FA">
            <w:pPr>
              <w:rPr>
                <w:rFonts w:ascii="Arial" w:hAnsi="Arial" w:cs="Arial"/>
              </w:rPr>
            </w:pPr>
            <w:r w:rsidRPr="00C40610">
              <w:rPr>
                <w:rFonts w:ascii="Arial" w:hAnsi="Arial" w:cs="Arial"/>
              </w:rPr>
              <w:t>Titre projet</w:t>
            </w:r>
          </w:p>
        </w:tc>
        <w:tc>
          <w:tcPr>
            <w:tcW w:w="7507" w:type="dxa"/>
            <w:gridSpan w:val="5"/>
            <w:shd w:val="clear" w:color="auto" w:fill="auto"/>
            <w:vAlign w:val="center"/>
          </w:tcPr>
          <w:p w14:paraId="22FB6C01" w14:textId="3CFE54E5" w:rsidR="006917C1" w:rsidRPr="00C40610" w:rsidRDefault="009656FA" w:rsidP="008105F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YOUP</w:t>
            </w:r>
          </w:p>
        </w:tc>
      </w:tr>
      <w:tr w:rsidR="006917C1" w:rsidRPr="00C40610" w14:paraId="22FB6C05" w14:textId="77777777" w:rsidTr="0043003E">
        <w:trPr>
          <w:cantSplit/>
        </w:trPr>
        <w:tc>
          <w:tcPr>
            <w:tcW w:w="2088" w:type="dxa"/>
            <w:shd w:val="clear" w:color="auto" w:fill="auto"/>
            <w:vAlign w:val="center"/>
          </w:tcPr>
          <w:p w14:paraId="22FB6C03" w14:textId="77777777" w:rsidR="006917C1" w:rsidRPr="00C40610" w:rsidRDefault="006917C1" w:rsidP="008105FA">
            <w:pPr>
              <w:rPr>
                <w:rFonts w:ascii="Arial" w:hAnsi="Arial" w:cs="Arial"/>
              </w:rPr>
            </w:pPr>
            <w:r w:rsidRPr="00C40610">
              <w:rPr>
                <w:rFonts w:ascii="Arial" w:hAnsi="Arial" w:cs="Arial"/>
              </w:rPr>
              <w:t>Titre document</w:t>
            </w:r>
          </w:p>
        </w:tc>
        <w:tc>
          <w:tcPr>
            <w:tcW w:w="7507" w:type="dxa"/>
            <w:gridSpan w:val="5"/>
            <w:shd w:val="clear" w:color="auto" w:fill="auto"/>
            <w:vAlign w:val="center"/>
          </w:tcPr>
          <w:p w14:paraId="22FB6C04" w14:textId="061A0E05" w:rsidR="006917C1" w:rsidRPr="00C40610" w:rsidRDefault="003A02EC" w:rsidP="00322D36">
            <w:pPr>
              <w:rPr>
                <w:rFonts w:ascii="Arial" w:hAnsi="Arial" w:cs="Arial"/>
              </w:rPr>
            </w:pPr>
            <w:r w:rsidRPr="00C40610">
              <w:rPr>
                <w:rFonts w:ascii="Arial" w:hAnsi="Arial" w:cs="Arial"/>
              </w:rPr>
              <w:fldChar w:fldCharType="begin"/>
            </w:r>
            <w:r w:rsidRPr="00C40610">
              <w:rPr>
                <w:rFonts w:ascii="Arial" w:hAnsi="Arial" w:cs="Arial"/>
              </w:rPr>
              <w:instrText xml:space="preserve"> Docproperty "title" </w:instrText>
            </w:r>
            <w:r w:rsidRPr="00C40610">
              <w:rPr>
                <w:rFonts w:ascii="Arial" w:hAnsi="Arial" w:cs="Arial"/>
              </w:rPr>
              <w:fldChar w:fldCharType="separate"/>
            </w:r>
            <w:r w:rsidR="002E745A" w:rsidRPr="00C40610">
              <w:rPr>
                <w:rFonts w:ascii="Arial" w:hAnsi="Arial" w:cs="Arial"/>
              </w:rPr>
              <w:t xml:space="preserve">Dossier de Spécification Fonctionnelle du module </w:t>
            </w:r>
            <w:r w:rsidRPr="00C40610">
              <w:rPr>
                <w:rFonts w:ascii="Arial" w:hAnsi="Arial" w:cs="Arial"/>
              </w:rPr>
              <w:fldChar w:fldCharType="end"/>
            </w:r>
            <w:r w:rsidR="00322D36">
              <w:rPr>
                <w:rFonts w:ascii="Arial" w:hAnsi="Arial" w:cs="Arial"/>
              </w:rPr>
              <w:t>Recherche</w:t>
            </w:r>
          </w:p>
        </w:tc>
      </w:tr>
      <w:tr w:rsidR="006917C1" w:rsidRPr="00C40610" w14:paraId="22FB6C08" w14:textId="77777777" w:rsidTr="0043003E">
        <w:trPr>
          <w:cantSplit/>
        </w:trPr>
        <w:tc>
          <w:tcPr>
            <w:tcW w:w="2088" w:type="dxa"/>
            <w:shd w:val="clear" w:color="auto" w:fill="auto"/>
            <w:vAlign w:val="center"/>
          </w:tcPr>
          <w:p w14:paraId="22FB6C06" w14:textId="77777777" w:rsidR="006917C1" w:rsidRPr="00C40610" w:rsidRDefault="006917C1" w:rsidP="008105FA">
            <w:pPr>
              <w:rPr>
                <w:rFonts w:ascii="Arial" w:hAnsi="Arial" w:cs="Arial"/>
              </w:rPr>
            </w:pPr>
            <w:r w:rsidRPr="00C40610">
              <w:rPr>
                <w:rFonts w:ascii="Arial" w:hAnsi="Arial" w:cs="Arial"/>
              </w:rPr>
              <w:t>Référence</w:t>
            </w:r>
          </w:p>
        </w:tc>
        <w:tc>
          <w:tcPr>
            <w:tcW w:w="7507" w:type="dxa"/>
            <w:gridSpan w:val="5"/>
            <w:shd w:val="clear" w:color="auto" w:fill="auto"/>
            <w:vAlign w:val="center"/>
          </w:tcPr>
          <w:p w14:paraId="22FB6C07" w14:textId="3609F97A" w:rsidR="006917C1" w:rsidRPr="00C40610" w:rsidRDefault="006917C1" w:rsidP="008105FA">
            <w:pPr>
              <w:rPr>
                <w:rFonts w:ascii="Arial" w:hAnsi="Arial" w:cs="Arial"/>
              </w:rPr>
            </w:pPr>
          </w:p>
        </w:tc>
      </w:tr>
      <w:tr w:rsidR="00AC0000" w:rsidRPr="00C40610" w14:paraId="22FB6C0B" w14:textId="77777777" w:rsidTr="0043003E">
        <w:trPr>
          <w:cantSplit/>
        </w:trPr>
        <w:tc>
          <w:tcPr>
            <w:tcW w:w="2088" w:type="dxa"/>
            <w:shd w:val="clear" w:color="auto" w:fill="auto"/>
            <w:vAlign w:val="center"/>
          </w:tcPr>
          <w:p w14:paraId="22FB6C09" w14:textId="77777777" w:rsidR="00AC0000" w:rsidRPr="00C40610" w:rsidRDefault="00AC0000" w:rsidP="00EB44EF">
            <w:pPr>
              <w:rPr>
                <w:rFonts w:ascii="Arial" w:hAnsi="Arial" w:cs="Arial"/>
              </w:rPr>
            </w:pPr>
            <w:r w:rsidRPr="00C40610">
              <w:rPr>
                <w:rFonts w:ascii="Arial" w:hAnsi="Arial" w:cs="Arial"/>
              </w:rPr>
              <w:t>Version</w:t>
            </w:r>
          </w:p>
        </w:tc>
        <w:tc>
          <w:tcPr>
            <w:tcW w:w="7507" w:type="dxa"/>
            <w:gridSpan w:val="5"/>
            <w:shd w:val="clear" w:color="auto" w:fill="auto"/>
            <w:vAlign w:val="center"/>
          </w:tcPr>
          <w:p w14:paraId="22FB6C0A" w14:textId="251A779F" w:rsidR="00AC0000" w:rsidRPr="00C40610" w:rsidRDefault="002161B2" w:rsidP="00EB44EF">
            <w:pPr>
              <w:rPr>
                <w:rFonts w:ascii="Arial" w:hAnsi="Arial" w:cs="Arial"/>
              </w:rPr>
            </w:pPr>
            <w:r w:rsidRPr="00C40610">
              <w:rPr>
                <w:rFonts w:ascii="Arial" w:hAnsi="Arial" w:cs="Arial"/>
              </w:rPr>
              <w:t>0.1</w:t>
            </w:r>
          </w:p>
        </w:tc>
      </w:tr>
      <w:tr w:rsidR="006917C1" w:rsidRPr="00C40610" w14:paraId="22FB6C0E" w14:textId="77777777" w:rsidTr="0043003E">
        <w:trPr>
          <w:cantSplit/>
        </w:trPr>
        <w:tc>
          <w:tcPr>
            <w:tcW w:w="2088" w:type="dxa"/>
            <w:shd w:val="clear" w:color="auto" w:fill="auto"/>
            <w:vAlign w:val="center"/>
          </w:tcPr>
          <w:p w14:paraId="22FB6C0C" w14:textId="77777777" w:rsidR="006917C1" w:rsidRPr="00C40610" w:rsidRDefault="006917C1" w:rsidP="008105FA">
            <w:pPr>
              <w:rPr>
                <w:rFonts w:ascii="Arial" w:hAnsi="Arial" w:cs="Arial"/>
              </w:rPr>
            </w:pPr>
            <w:r w:rsidRPr="00C40610">
              <w:rPr>
                <w:rFonts w:ascii="Arial" w:hAnsi="Arial" w:cs="Arial"/>
              </w:rPr>
              <w:t>Classification</w:t>
            </w:r>
          </w:p>
        </w:tc>
        <w:tc>
          <w:tcPr>
            <w:tcW w:w="7507" w:type="dxa"/>
            <w:gridSpan w:val="5"/>
            <w:shd w:val="clear" w:color="auto" w:fill="auto"/>
            <w:vAlign w:val="center"/>
          </w:tcPr>
          <w:p w14:paraId="22FB6C0D" w14:textId="231799DA" w:rsidR="006917C1" w:rsidRPr="00C40610" w:rsidRDefault="006917C1" w:rsidP="008105FA">
            <w:pPr>
              <w:rPr>
                <w:rFonts w:ascii="Arial" w:hAnsi="Arial" w:cs="Arial"/>
              </w:rPr>
            </w:pPr>
          </w:p>
        </w:tc>
      </w:tr>
      <w:tr w:rsidR="000135A9" w:rsidRPr="00C40610" w14:paraId="22FB6C11" w14:textId="77777777" w:rsidTr="0043003E">
        <w:trPr>
          <w:cantSplit/>
        </w:trPr>
        <w:tc>
          <w:tcPr>
            <w:tcW w:w="2088" w:type="dxa"/>
            <w:tcBorders>
              <w:top w:val="single" w:sz="6" w:space="0" w:color="FF6600"/>
              <w:bottom w:val="nil"/>
            </w:tcBorders>
            <w:shd w:val="clear" w:color="auto" w:fill="auto"/>
            <w:vAlign w:val="center"/>
          </w:tcPr>
          <w:p w14:paraId="22FB6C0F" w14:textId="77777777" w:rsidR="000135A9" w:rsidRPr="00C40610" w:rsidRDefault="000135A9" w:rsidP="008105FA">
            <w:pPr>
              <w:rPr>
                <w:rFonts w:ascii="Arial" w:hAnsi="Arial" w:cs="Arial"/>
                <w:bCs/>
              </w:rPr>
            </w:pPr>
            <w:r w:rsidRPr="00C40610">
              <w:rPr>
                <w:rFonts w:ascii="Arial" w:hAnsi="Arial" w:cs="Arial"/>
                <w:bCs/>
              </w:rPr>
              <w:t>Rédacteur</w:t>
            </w:r>
          </w:p>
        </w:tc>
        <w:tc>
          <w:tcPr>
            <w:tcW w:w="7507" w:type="dxa"/>
            <w:gridSpan w:val="5"/>
            <w:tcBorders>
              <w:top w:val="single" w:sz="6" w:space="0" w:color="FF6600"/>
              <w:left w:val="single" w:sz="6" w:space="0" w:color="FF6600"/>
              <w:bottom w:val="nil"/>
              <w:right w:val="single" w:sz="6" w:space="0" w:color="FF6600"/>
            </w:tcBorders>
            <w:shd w:val="clear" w:color="auto" w:fill="auto"/>
            <w:vAlign w:val="center"/>
          </w:tcPr>
          <w:p w14:paraId="22FB6C10" w14:textId="5B75FC23" w:rsidR="000135A9" w:rsidRPr="00C40610" w:rsidRDefault="000135A9" w:rsidP="00750D5C">
            <w:pPr>
              <w:rPr>
                <w:rFonts w:ascii="Arial" w:hAnsi="Arial" w:cs="Arial"/>
              </w:rPr>
            </w:pPr>
          </w:p>
        </w:tc>
      </w:tr>
      <w:tr w:rsidR="00FE7011" w:rsidRPr="00C40610" w14:paraId="22FB6C17" w14:textId="77777777" w:rsidTr="0043003E">
        <w:trPr>
          <w:cantSplit/>
        </w:trPr>
        <w:tc>
          <w:tcPr>
            <w:tcW w:w="2088" w:type="dxa"/>
            <w:tcBorders>
              <w:top w:val="single" w:sz="6" w:space="0" w:color="FF6600"/>
              <w:left w:val="single" w:sz="6" w:space="0" w:color="FF6600"/>
              <w:bottom w:val="single" w:sz="6" w:space="0" w:color="FFFFFF"/>
              <w:right w:val="single" w:sz="6" w:space="0" w:color="FF6600"/>
            </w:tcBorders>
            <w:shd w:val="clear" w:color="auto" w:fill="auto"/>
            <w:vAlign w:val="center"/>
          </w:tcPr>
          <w:p w14:paraId="22FB6C12" w14:textId="77777777" w:rsidR="00FE7011" w:rsidRPr="00C40610" w:rsidRDefault="00FE7011" w:rsidP="00BF281F">
            <w:pPr>
              <w:rPr>
                <w:rFonts w:ascii="Arial" w:hAnsi="Arial" w:cs="Arial"/>
                <w:iCs/>
              </w:rPr>
            </w:pPr>
            <w:r w:rsidRPr="00C40610">
              <w:rPr>
                <w:rFonts w:ascii="Arial" w:hAnsi="Arial" w:cs="Arial"/>
                <w:iCs/>
              </w:rPr>
              <w:t xml:space="preserve">Statut </w:t>
            </w:r>
          </w:p>
        </w:tc>
        <w:tc>
          <w:tcPr>
            <w:tcW w:w="1876" w:type="dxa"/>
            <w:gridSpan w:val="2"/>
            <w:tcBorders>
              <w:bottom w:val="nil"/>
              <w:right w:val="nil"/>
            </w:tcBorders>
            <w:shd w:val="clear" w:color="auto" w:fill="auto"/>
            <w:vAlign w:val="center"/>
          </w:tcPr>
          <w:p w14:paraId="22FB6C13" w14:textId="2CFE0A47" w:rsidR="00FE7011" w:rsidRPr="00C40610" w:rsidRDefault="006A7CC5" w:rsidP="00925AE2">
            <w:pPr>
              <w:jc w:val="center"/>
              <w:rPr>
                <w:rFonts w:ascii="Arial" w:hAnsi="Arial" w:cs="Arial"/>
                <w:iCs/>
              </w:rPr>
            </w:pPr>
            <w:r w:rsidRPr="00C40610">
              <w:rPr>
                <w:rFonts w:ascii="Arial" w:hAnsi="Arial" w:cs="Arial"/>
                <w:iCs/>
              </w:rPr>
              <w:fldChar w:fldCharType="begin">
                <w:ffData>
                  <w:name w:val="CaseACocher2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0" w:name="CaseACocher2"/>
            <w:r w:rsidRPr="00C40610">
              <w:rPr>
                <w:rFonts w:ascii="Arial" w:hAnsi="Arial" w:cs="Arial"/>
                <w:iCs/>
              </w:rPr>
              <w:instrText xml:space="preserve"> FORMCHECKBOX </w:instrText>
            </w:r>
            <w:r w:rsidR="00013EAC">
              <w:rPr>
                <w:rFonts w:ascii="Arial" w:hAnsi="Arial" w:cs="Arial"/>
                <w:iCs/>
              </w:rPr>
            </w:r>
            <w:r w:rsidR="00013EAC">
              <w:rPr>
                <w:rFonts w:ascii="Arial" w:hAnsi="Arial" w:cs="Arial"/>
                <w:iCs/>
              </w:rPr>
              <w:fldChar w:fldCharType="separate"/>
            </w:r>
            <w:r w:rsidRPr="00C40610">
              <w:rPr>
                <w:rFonts w:ascii="Arial" w:hAnsi="Arial" w:cs="Arial"/>
                <w:iCs/>
              </w:rPr>
              <w:fldChar w:fldCharType="end"/>
            </w:r>
            <w:bookmarkEnd w:id="0"/>
            <w:r w:rsidR="00925AE2" w:rsidRPr="00C40610">
              <w:rPr>
                <w:rFonts w:ascii="Arial" w:hAnsi="Arial" w:cs="Arial"/>
                <w:iCs/>
              </w:rPr>
              <w:t xml:space="preserve">  En cours</w:t>
            </w:r>
            <w:r w:rsidR="00FE7011" w:rsidRPr="00C40610">
              <w:rPr>
                <w:rFonts w:ascii="Arial" w:hAnsi="Arial" w:cs="Arial"/>
                <w:iCs/>
              </w:rPr>
              <w:t xml:space="preserve"> </w:t>
            </w:r>
          </w:p>
        </w:tc>
        <w:tc>
          <w:tcPr>
            <w:tcW w:w="1904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2FB6C14" w14:textId="39911142" w:rsidR="00FE7011" w:rsidRPr="00C40610" w:rsidRDefault="002E745A" w:rsidP="0043003E">
            <w:pPr>
              <w:jc w:val="center"/>
              <w:rPr>
                <w:rFonts w:ascii="Arial" w:hAnsi="Arial" w:cs="Arial"/>
                <w:iCs/>
              </w:rPr>
            </w:pPr>
            <w:r w:rsidRPr="00C40610">
              <w:rPr>
                <w:rFonts w:ascii="Arial" w:hAnsi="Arial" w:cs="Arial"/>
                <w:iCs/>
              </w:rPr>
              <w:fldChar w:fldCharType="begin">
                <w:ffData>
                  <w:name w:val="CaseACocher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C40610">
              <w:rPr>
                <w:rFonts w:ascii="Arial" w:hAnsi="Arial" w:cs="Arial"/>
                <w:iCs/>
              </w:rPr>
              <w:instrText xml:space="preserve"> FORMCHECKBOX </w:instrText>
            </w:r>
            <w:r w:rsidR="00013EAC">
              <w:rPr>
                <w:rFonts w:ascii="Arial" w:hAnsi="Arial" w:cs="Arial"/>
                <w:iCs/>
              </w:rPr>
            </w:r>
            <w:r w:rsidR="00013EAC">
              <w:rPr>
                <w:rFonts w:ascii="Arial" w:hAnsi="Arial" w:cs="Arial"/>
                <w:iCs/>
              </w:rPr>
              <w:fldChar w:fldCharType="separate"/>
            </w:r>
            <w:r w:rsidRPr="00C40610">
              <w:rPr>
                <w:rFonts w:ascii="Arial" w:hAnsi="Arial" w:cs="Arial"/>
                <w:iCs/>
              </w:rPr>
              <w:fldChar w:fldCharType="end"/>
            </w:r>
            <w:r w:rsidRPr="00C40610">
              <w:rPr>
                <w:rFonts w:ascii="Arial" w:hAnsi="Arial" w:cs="Arial"/>
                <w:iCs/>
              </w:rPr>
              <w:t xml:space="preserve"> </w:t>
            </w:r>
            <w:r w:rsidR="00FE7011" w:rsidRPr="00C40610">
              <w:rPr>
                <w:rFonts w:ascii="Arial" w:hAnsi="Arial" w:cs="Arial"/>
                <w:iCs/>
              </w:rPr>
              <w:t xml:space="preserve"> Relu</w:t>
            </w:r>
          </w:p>
        </w:tc>
        <w:tc>
          <w:tcPr>
            <w:tcW w:w="1850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2FB6C15" w14:textId="77777777" w:rsidR="00FE7011" w:rsidRPr="00C40610" w:rsidRDefault="005B5B41" w:rsidP="0043003E">
            <w:pPr>
              <w:jc w:val="center"/>
              <w:rPr>
                <w:rFonts w:ascii="Arial" w:hAnsi="Arial" w:cs="Arial"/>
                <w:iCs/>
              </w:rPr>
            </w:pPr>
            <w:r w:rsidRPr="00C40610">
              <w:rPr>
                <w:rFonts w:ascii="Arial" w:hAnsi="Arial" w:cs="Arial"/>
                <w:iCs/>
              </w:rPr>
              <w:fldChar w:fldCharType="begin">
                <w:ffData>
                  <w:name w:val="CaseACocher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E7011" w:rsidRPr="00C40610">
              <w:rPr>
                <w:rFonts w:ascii="Arial" w:hAnsi="Arial" w:cs="Arial"/>
                <w:iCs/>
              </w:rPr>
              <w:instrText xml:space="preserve"> FORMCHECKBOX </w:instrText>
            </w:r>
            <w:r w:rsidR="00013EAC">
              <w:rPr>
                <w:rFonts w:ascii="Arial" w:hAnsi="Arial" w:cs="Arial"/>
                <w:iCs/>
              </w:rPr>
            </w:r>
            <w:r w:rsidR="00013EAC">
              <w:rPr>
                <w:rFonts w:ascii="Arial" w:hAnsi="Arial" w:cs="Arial"/>
                <w:iCs/>
              </w:rPr>
              <w:fldChar w:fldCharType="separate"/>
            </w:r>
            <w:r w:rsidRPr="00C40610">
              <w:rPr>
                <w:rFonts w:ascii="Arial" w:hAnsi="Arial" w:cs="Arial"/>
                <w:iCs/>
              </w:rPr>
              <w:fldChar w:fldCharType="end"/>
            </w:r>
            <w:r w:rsidR="00FE7011" w:rsidRPr="00C40610">
              <w:rPr>
                <w:rFonts w:ascii="Arial" w:hAnsi="Arial" w:cs="Arial"/>
                <w:iCs/>
              </w:rPr>
              <w:t xml:space="preserve">  Validé</w:t>
            </w:r>
          </w:p>
        </w:tc>
        <w:tc>
          <w:tcPr>
            <w:tcW w:w="1877" w:type="dxa"/>
            <w:tcBorders>
              <w:left w:val="nil"/>
              <w:bottom w:val="nil"/>
            </w:tcBorders>
            <w:shd w:val="clear" w:color="auto" w:fill="auto"/>
            <w:vAlign w:val="center"/>
          </w:tcPr>
          <w:p w14:paraId="22FB6C16" w14:textId="77777777" w:rsidR="00FE7011" w:rsidRPr="00C40610" w:rsidRDefault="005B5B41" w:rsidP="0043003E">
            <w:pPr>
              <w:jc w:val="center"/>
              <w:rPr>
                <w:rFonts w:ascii="Arial" w:hAnsi="Arial" w:cs="Arial"/>
                <w:bCs/>
              </w:rPr>
            </w:pPr>
            <w:r w:rsidRPr="00C40610">
              <w:rPr>
                <w:rFonts w:ascii="Arial" w:hAnsi="Arial" w:cs="Arial"/>
                <w:bCs/>
              </w:rPr>
              <w:fldChar w:fldCharType="begin">
                <w:ffData>
                  <w:name w:val="CaseACocher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E7011" w:rsidRPr="00C40610">
              <w:rPr>
                <w:rFonts w:ascii="Arial" w:hAnsi="Arial" w:cs="Arial"/>
                <w:bCs/>
              </w:rPr>
              <w:instrText xml:space="preserve"> FORMCHECKBOX </w:instrText>
            </w:r>
            <w:r w:rsidR="00013EAC">
              <w:rPr>
                <w:rFonts w:ascii="Arial" w:hAnsi="Arial" w:cs="Arial"/>
                <w:bCs/>
              </w:rPr>
            </w:r>
            <w:r w:rsidR="00013EAC">
              <w:rPr>
                <w:rFonts w:ascii="Arial" w:hAnsi="Arial" w:cs="Arial"/>
                <w:bCs/>
              </w:rPr>
              <w:fldChar w:fldCharType="separate"/>
            </w:r>
            <w:r w:rsidRPr="00C40610">
              <w:rPr>
                <w:rFonts w:ascii="Arial" w:hAnsi="Arial" w:cs="Arial"/>
                <w:bCs/>
              </w:rPr>
              <w:fldChar w:fldCharType="end"/>
            </w:r>
            <w:r w:rsidR="00FE7011" w:rsidRPr="00C40610">
              <w:rPr>
                <w:rFonts w:ascii="Arial" w:hAnsi="Arial" w:cs="Arial"/>
                <w:bCs/>
              </w:rPr>
              <w:t xml:space="preserve">  Approuvé</w:t>
            </w:r>
          </w:p>
        </w:tc>
      </w:tr>
      <w:tr w:rsidR="00B75E8F" w:rsidRPr="00C40610" w14:paraId="22FB6C21" w14:textId="77777777" w:rsidTr="0043003E">
        <w:trPr>
          <w:cantSplit/>
        </w:trPr>
        <w:tc>
          <w:tcPr>
            <w:tcW w:w="2088" w:type="dxa"/>
            <w:tcBorders>
              <w:top w:val="single" w:sz="6" w:space="0" w:color="FF6600"/>
              <w:left w:val="single" w:sz="6" w:space="0" w:color="FF6600"/>
              <w:bottom w:val="single" w:sz="6" w:space="0" w:color="FF6600"/>
              <w:right w:val="single" w:sz="6" w:space="0" w:color="FF6600"/>
            </w:tcBorders>
            <w:shd w:val="clear" w:color="auto" w:fill="auto"/>
            <w:vAlign w:val="center"/>
          </w:tcPr>
          <w:p w14:paraId="22FB6C18" w14:textId="77777777" w:rsidR="00B75E8F" w:rsidRPr="00C40610" w:rsidRDefault="00B75E8F" w:rsidP="00B21110">
            <w:pPr>
              <w:rPr>
                <w:rFonts w:ascii="Arial" w:hAnsi="Arial" w:cs="Arial"/>
                <w:iCs/>
              </w:rPr>
            </w:pPr>
            <w:r w:rsidRPr="00C40610">
              <w:rPr>
                <w:rFonts w:ascii="Arial" w:hAnsi="Arial" w:cs="Arial"/>
                <w:iCs/>
              </w:rPr>
              <w:t>Approbation</w:t>
            </w:r>
          </w:p>
          <w:p w14:paraId="22FB6C19" w14:textId="77777777" w:rsidR="00B75E8F" w:rsidRPr="00C40610" w:rsidRDefault="00B75E8F" w:rsidP="00B21110">
            <w:pPr>
              <w:rPr>
                <w:rFonts w:ascii="Arial" w:hAnsi="Arial" w:cs="Arial"/>
                <w:iCs/>
              </w:rPr>
            </w:pPr>
            <w:r w:rsidRPr="00C40610">
              <w:rPr>
                <w:rFonts w:ascii="Arial" w:hAnsi="Arial" w:cs="Arial"/>
                <w:iCs/>
              </w:rPr>
              <w:t>(Nom et signature)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22FB6C1A" w14:textId="77777777" w:rsidR="00B75E8F" w:rsidRPr="00C40610" w:rsidRDefault="00B75E8F" w:rsidP="00B21110">
            <w:pPr>
              <w:rPr>
                <w:rFonts w:ascii="Arial" w:hAnsi="Arial" w:cs="Arial"/>
                <w:iCs/>
              </w:rPr>
            </w:pPr>
          </w:p>
          <w:p w14:paraId="22FB6C1B" w14:textId="77777777" w:rsidR="00B75E8F" w:rsidRPr="00C40610" w:rsidRDefault="00B75E8F" w:rsidP="00B21110">
            <w:pPr>
              <w:rPr>
                <w:rFonts w:ascii="Arial" w:hAnsi="Arial" w:cs="Arial"/>
                <w:iCs/>
              </w:rPr>
            </w:pPr>
          </w:p>
          <w:p w14:paraId="22FB6C1C" w14:textId="77777777" w:rsidR="00B75E8F" w:rsidRPr="00C40610" w:rsidRDefault="00B75E8F" w:rsidP="00B21110">
            <w:pPr>
              <w:rPr>
                <w:rFonts w:ascii="Arial" w:hAnsi="Arial" w:cs="Arial"/>
                <w:iCs/>
              </w:rPr>
            </w:pPr>
          </w:p>
          <w:p w14:paraId="22FB6C1D" w14:textId="77777777" w:rsidR="00B75E8F" w:rsidRPr="00C40610" w:rsidRDefault="00B75E8F" w:rsidP="00B21110">
            <w:pPr>
              <w:rPr>
                <w:rFonts w:ascii="Arial" w:hAnsi="Arial" w:cs="Arial"/>
                <w:iCs/>
              </w:rPr>
            </w:pPr>
          </w:p>
        </w:tc>
        <w:tc>
          <w:tcPr>
            <w:tcW w:w="1980" w:type="dxa"/>
            <w:gridSpan w:val="2"/>
            <w:shd w:val="clear" w:color="auto" w:fill="auto"/>
            <w:vAlign w:val="center"/>
          </w:tcPr>
          <w:p w14:paraId="22FB6C1E" w14:textId="0D4FF48F" w:rsidR="00B75E8F" w:rsidRPr="00C40610" w:rsidRDefault="00B75E8F" w:rsidP="00B21110">
            <w:pPr>
              <w:rPr>
                <w:rFonts w:ascii="Arial" w:hAnsi="Arial" w:cs="Arial"/>
                <w:iCs/>
              </w:rPr>
            </w:pPr>
          </w:p>
        </w:tc>
        <w:tc>
          <w:tcPr>
            <w:tcW w:w="1850" w:type="dxa"/>
            <w:shd w:val="clear" w:color="auto" w:fill="auto"/>
            <w:vAlign w:val="center"/>
          </w:tcPr>
          <w:p w14:paraId="22FB6C1F" w14:textId="77777777" w:rsidR="00B75E8F" w:rsidRPr="00C40610" w:rsidRDefault="00B75E8F" w:rsidP="00B21110">
            <w:pPr>
              <w:rPr>
                <w:rFonts w:ascii="Arial" w:hAnsi="Arial" w:cs="Arial"/>
                <w:iCs/>
              </w:rPr>
            </w:pPr>
          </w:p>
        </w:tc>
        <w:tc>
          <w:tcPr>
            <w:tcW w:w="1877" w:type="dxa"/>
            <w:shd w:val="clear" w:color="auto" w:fill="auto"/>
            <w:vAlign w:val="center"/>
          </w:tcPr>
          <w:p w14:paraId="22FB6C20" w14:textId="77777777" w:rsidR="00B75E8F" w:rsidRPr="00C40610" w:rsidRDefault="00B75E8F" w:rsidP="00B21110">
            <w:pPr>
              <w:rPr>
                <w:rFonts w:ascii="Arial" w:hAnsi="Arial" w:cs="Arial"/>
                <w:bCs/>
              </w:rPr>
            </w:pPr>
          </w:p>
        </w:tc>
      </w:tr>
      <w:tr w:rsidR="005A784F" w:rsidRPr="00C40610" w14:paraId="22FB6C24" w14:textId="77777777" w:rsidTr="0043003E">
        <w:trPr>
          <w:cantSplit/>
        </w:trPr>
        <w:tc>
          <w:tcPr>
            <w:tcW w:w="2088" w:type="dxa"/>
            <w:shd w:val="clear" w:color="auto" w:fill="auto"/>
            <w:vAlign w:val="center"/>
          </w:tcPr>
          <w:p w14:paraId="22FB6C22" w14:textId="77777777" w:rsidR="005A784F" w:rsidRPr="00C40610" w:rsidRDefault="005A784F" w:rsidP="00B21110">
            <w:pPr>
              <w:rPr>
                <w:rFonts w:ascii="Arial" w:hAnsi="Arial" w:cs="Arial"/>
                <w:bCs/>
              </w:rPr>
            </w:pPr>
            <w:r w:rsidRPr="00C40610">
              <w:rPr>
                <w:rFonts w:ascii="Arial" w:hAnsi="Arial" w:cs="Arial"/>
                <w:bCs/>
              </w:rPr>
              <w:lastRenderedPageBreak/>
              <w:t>Date</w:t>
            </w:r>
          </w:p>
        </w:tc>
        <w:tc>
          <w:tcPr>
            <w:tcW w:w="7507" w:type="dxa"/>
            <w:gridSpan w:val="5"/>
            <w:shd w:val="clear" w:color="auto" w:fill="auto"/>
            <w:vAlign w:val="center"/>
          </w:tcPr>
          <w:p w14:paraId="22FB6C23" w14:textId="5856B08B" w:rsidR="005A784F" w:rsidRPr="00C40610" w:rsidRDefault="005A784F" w:rsidP="002161B2">
            <w:pPr>
              <w:rPr>
                <w:rFonts w:ascii="Arial" w:hAnsi="Arial" w:cs="Arial"/>
                <w:noProof/>
              </w:rPr>
            </w:pPr>
          </w:p>
        </w:tc>
      </w:tr>
    </w:tbl>
    <w:p w14:paraId="22FB6C25" w14:textId="4CD40FA3" w:rsidR="0037742A" w:rsidRPr="00C40610" w:rsidRDefault="00573FBA" w:rsidP="0061145B">
      <w:pPr>
        <w:pStyle w:val="Titre-section"/>
        <w:rPr>
          <w:rFonts w:ascii="Arial" w:hAnsi="Arial" w:cs="Arial"/>
        </w:rPr>
      </w:pPr>
      <w:r w:rsidRPr="00C40610">
        <w:rPr>
          <w:rFonts w:ascii="Arial" w:hAnsi="Arial" w:cs="Arial"/>
        </w:rPr>
        <w:t>Diffusion</w:t>
      </w:r>
    </w:p>
    <w:tbl>
      <w:tblPr>
        <w:tblW w:w="9585" w:type="dxa"/>
        <w:tblBorders>
          <w:top w:val="single" w:sz="6" w:space="0" w:color="FF6600"/>
          <w:left w:val="single" w:sz="6" w:space="0" w:color="FF6600"/>
          <w:bottom w:val="single" w:sz="6" w:space="0" w:color="FF6600"/>
          <w:right w:val="single" w:sz="6" w:space="0" w:color="FF6600"/>
          <w:insideH w:val="single" w:sz="6" w:space="0" w:color="FF6600"/>
          <w:insideV w:val="single" w:sz="6" w:space="0" w:color="FF6600"/>
        </w:tblBorders>
        <w:tblLook w:val="01E0" w:firstRow="1" w:lastRow="1" w:firstColumn="1" w:lastColumn="1" w:noHBand="0" w:noVBand="0"/>
      </w:tblPr>
      <w:tblGrid>
        <w:gridCol w:w="2088"/>
        <w:gridCol w:w="3060"/>
        <w:gridCol w:w="2880"/>
        <w:gridCol w:w="1557"/>
      </w:tblGrid>
      <w:tr w:rsidR="00054F1E" w:rsidRPr="00C40610" w14:paraId="22FB6C2A" w14:textId="77777777" w:rsidTr="0043003E">
        <w:trPr>
          <w:cantSplit/>
        </w:trPr>
        <w:tc>
          <w:tcPr>
            <w:tcW w:w="2088" w:type="dxa"/>
            <w:shd w:val="clear" w:color="auto" w:fill="auto"/>
            <w:vAlign w:val="center"/>
          </w:tcPr>
          <w:p w14:paraId="22FB6C26" w14:textId="77777777" w:rsidR="00054F1E" w:rsidRPr="00C40610" w:rsidRDefault="00A85A72" w:rsidP="006A437A">
            <w:pPr>
              <w:rPr>
                <w:rFonts w:ascii="Arial" w:hAnsi="Arial" w:cs="Arial"/>
                <w:b/>
                <w:iCs/>
              </w:rPr>
            </w:pPr>
            <w:r w:rsidRPr="00C40610">
              <w:rPr>
                <w:rFonts w:ascii="Arial" w:hAnsi="Arial" w:cs="Arial"/>
                <w:b/>
                <w:iCs/>
              </w:rPr>
              <w:t>s</w:t>
            </w:r>
            <w:r w:rsidR="00054F1E" w:rsidRPr="00C40610">
              <w:rPr>
                <w:rFonts w:ascii="Arial" w:hAnsi="Arial" w:cs="Arial"/>
                <w:b/>
                <w:iCs/>
              </w:rPr>
              <w:t>ociété</w:t>
            </w:r>
          </w:p>
        </w:tc>
        <w:tc>
          <w:tcPr>
            <w:tcW w:w="3060" w:type="dxa"/>
            <w:shd w:val="clear" w:color="auto" w:fill="auto"/>
            <w:vAlign w:val="center"/>
          </w:tcPr>
          <w:p w14:paraId="22FB6C27" w14:textId="77777777" w:rsidR="00054F1E" w:rsidRPr="00C40610" w:rsidRDefault="00A85A72" w:rsidP="006A437A">
            <w:pPr>
              <w:rPr>
                <w:rFonts w:ascii="Arial" w:hAnsi="Arial" w:cs="Arial"/>
                <w:b/>
                <w:iCs/>
              </w:rPr>
            </w:pPr>
            <w:r w:rsidRPr="00C40610">
              <w:rPr>
                <w:rFonts w:ascii="Arial" w:hAnsi="Arial" w:cs="Arial"/>
                <w:b/>
                <w:iCs/>
              </w:rPr>
              <w:t>n</w:t>
            </w:r>
            <w:r w:rsidR="00054F1E" w:rsidRPr="00C40610">
              <w:rPr>
                <w:rFonts w:ascii="Arial" w:hAnsi="Arial" w:cs="Arial"/>
                <w:b/>
                <w:iCs/>
              </w:rPr>
              <w:t>om</w:t>
            </w:r>
          </w:p>
        </w:tc>
        <w:tc>
          <w:tcPr>
            <w:tcW w:w="2880" w:type="dxa"/>
            <w:shd w:val="clear" w:color="auto" w:fill="auto"/>
            <w:vAlign w:val="center"/>
          </w:tcPr>
          <w:p w14:paraId="22FB6C28" w14:textId="77777777" w:rsidR="00054F1E" w:rsidRPr="00C40610" w:rsidRDefault="00A85A72" w:rsidP="006A437A">
            <w:pPr>
              <w:rPr>
                <w:rFonts w:ascii="Arial" w:hAnsi="Arial" w:cs="Arial"/>
                <w:b/>
                <w:iCs/>
              </w:rPr>
            </w:pPr>
            <w:r w:rsidRPr="00C40610">
              <w:rPr>
                <w:rFonts w:ascii="Arial" w:hAnsi="Arial" w:cs="Arial"/>
                <w:b/>
                <w:iCs/>
              </w:rPr>
              <w:t>f</w:t>
            </w:r>
            <w:r w:rsidR="00054F1E" w:rsidRPr="00C40610">
              <w:rPr>
                <w:rFonts w:ascii="Arial" w:hAnsi="Arial" w:cs="Arial"/>
                <w:b/>
                <w:iCs/>
              </w:rPr>
              <w:t>onction</w:t>
            </w:r>
          </w:p>
        </w:tc>
        <w:tc>
          <w:tcPr>
            <w:tcW w:w="1557" w:type="dxa"/>
            <w:shd w:val="clear" w:color="auto" w:fill="auto"/>
            <w:vAlign w:val="center"/>
          </w:tcPr>
          <w:p w14:paraId="22FB6C29" w14:textId="77777777" w:rsidR="00054F1E" w:rsidRPr="00C40610" w:rsidRDefault="00A85A72" w:rsidP="00AC1BE2">
            <w:pPr>
              <w:rPr>
                <w:rFonts w:ascii="Arial" w:hAnsi="Arial" w:cs="Arial"/>
                <w:b/>
                <w:bCs/>
              </w:rPr>
            </w:pPr>
            <w:r w:rsidRPr="00C40610">
              <w:rPr>
                <w:rFonts w:ascii="Arial" w:hAnsi="Arial" w:cs="Arial"/>
                <w:b/>
                <w:bCs/>
              </w:rPr>
              <w:t>d</w:t>
            </w:r>
            <w:r w:rsidR="00054F1E" w:rsidRPr="00C40610">
              <w:rPr>
                <w:rFonts w:ascii="Arial" w:hAnsi="Arial" w:cs="Arial"/>
                <w:b/>
                <w:bCs/>
              </w:rPr>
              <w:t>iffusion</w:t>
            </w:r>
          </w:p>
        </w:tc>
      </w:tr>
      <w:tr w:rsidR="002161B2" w:rsidRPr="00C40610" w14:paraId="4FFCDBB5" w14:textId="77777777" w:rsidTr="0043003E">
        <w:trPr>
          <w:cantSplit/>
        </w:trPr>
        <w:tc>
          <w:tcPr>
            <w:tcW w:w="2088" w:type="dxa"/>
            <w:shd w:val="clear" w:color="auto" w:fill="auto"/>
            <w:vAlign w:val="center"/>
          </w:tcPr>
          <w:p w14:paraId="3ACE9703" w14:textId="77777777" w:rsidR="002161B2" w:rsidRPr="00C40610" w:rsidRDefault="002161B2" w:rsidP="00795AB7">
            <w:pPr>
              <w:rPr>
                <w:rFonts w:ascii="Arial" w:hAnsi="Arial" w:cs="Arial"/>
                <w:bCs/>
                <w:lang w:val="en-GB"/>
              </w:rPr>
            </w:pPr>
          </w:p>
        </w:tc>
        <w:tc>
          <w:tcPr>
            <w:tcW w:w="3060" w:type="dxa"/>
            <w:shd w:val="clear" w:color="auto" w:fill="auto"/>
            <w:vAlign w:val="center"/>
          </w:tcPr>
          <w:p w14:paraId="22841952" w14:textId="77777777" w:rsidR="002161B2" w:rsidRPr="00C40610" w:rsidRDefault="002161B2" w:rsidP="00795AB7">
            <w:pPr>
              <w:rPr>
                <w:rFonts w:ascii="Arial" w:hAnsi="Arial" w:cs="Arial"/>
              </w:rPr>
            </w:pPr>
          </w:p>
        </w:tc>
        <w:tc>
          <w:tcPr>
            <w:tcW w:w="2880" w:type="dxa"/>
            <w:shd w:val="clear" w:color="auto" w:fill="auto"/>
            <w:vAlign w:val="center"/>
          </w:tcPr>
          <w:p w14:paraId="40CC205A" w14:textId="77777777" w:rsidR="002161B2" w:rsidRPr="00C40610" w:rsidRDefault="002161B2" w:rsidP="00795AB7">
            <w:pPr>
              <w:rPr>
                <w:rFonts w:ascii="Arial" w:hAnsi="Arial" w:cs="Arial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14:paraId="7201F40F" w14:textId="77777777" w:rsidR="002161B2" w:rsidRPr="00C40610" w:rsidRDefault="002161B2" w:rsidP="00795AB7">
            <w:pPr>
              <w:rPr>
                <w:rFonts w:ascii="Arial" w:hAnsi="Arial" w:cs="Arial"/>
              </w:rPr>
            </w:pPr>
          </w:p>
        </w:tc>
      </w:tr>
    </w:tbl>
    <w:p w14:paraId="5EE34DF7" w14:textId="77777777" w:rsidR="002E745A" w:rsidRPr="00C40610" w:rsidRDefault="002E745A" w:rsidP="0061145B">
      <w:pPr>
        <w:pStyle w:val="Titre-section"/>
        <w:rPr>
          <w:rFonts w:ascii="Arial" w:hAnsi="Arial" w:cs="Arial"/>
        </w:rPr>
      </w:pPr>
    </w:p>
    <w:p w14:paraId="2744665E" w14:textId="77777777" w:rsidR="002E745A" w:rsidRPr="00C40610" w:rsidRDefault="002E745A">
      <w:pPr>
        <w:spacing w:before="0" w:after="0"/>
        <w:jc w:val="left"/>
        <w:rPr>
          <w:rFonts w:ascii="Arial" w:hAnsi="Arial" w:cs="Arial"/>
          <w:color w:val="FF6600"/>
          <w:sz w:val="36"/>
          <w:szCs w:val="36"/>
        </w:rPr>
      </w:pPr>
      <w:r w:rsidRPr="00C40610">
        <w:rPr>
          <w:rFonts w:ascii="Arial" w:hAnsi="Arial" w:cs="Arial"/>
        </w:rPr>
        <w:br w:type="page"/>
      </w:r>
    </w:p>
    <w:p w14:paraId="22FB6C44" w14:textId="5132DC90" w:rsidR="0037742A" w:rsidRPr="00C40610" w:rsidRDefault="00573FBA" w:rsidP="0061145B">
      <w:pPr>
        <w:pStyle w:val="Titre-section"/>
        <w:rPr>
          <w:rFonts w:ascii="Arial" w:hAnsi="Arial" w:cs="Arial"/>
        </w:rPr>
      </w:pPr>
      <w:r w:rsidRPr="00C40610">
        <w:rPr>
          <w:rFonts w:ascii="Arial" w:hAnsi="Arial" w:cs="Arial"/>
        </w:rPr>
        <w:lastRenderedPageBreak/>
        <w:t>Historique</w:t>
      </w:r>
      <w:r w:rsidR="0037742A" w:rsidRPr="00C40610">
        <w:rPr>
          <w:rFonts w:ascii="Arial" w:hAnsi="Arial" w:cs="Arial"/>
        </w:rPr>
        <w:t xml:space="preserve"> des versions</w:t>
      </w:r>
    </w:p>
    <w:tbl>
      <w:tblPr>
        <w:tblW w:w="9585" w:type="dxa"/>
        <w:tblBorders>
          <w:top w:val="single" w:sz="6" w:space="0" w:color="FF6600"/>
          <w:left w:val="single" w:sz="6" w:space="0" w:color="FF6600"/>
          <w:bottom w:val="single" w:sz="6" w:space="0" w:color="FF6600"/>
          <w:right w:val="single" w:sz="6" w:space="0" w:color="FF6600"/>
          <w:insideH w:val="single" w:sz="6" w:space="0" w:color="FF6600"/>
          <w:insideV w:val="single" w:sz="6" w:space="0" w:color="FF6600"/>
        </w:tblBorders>
        <w:tblLook w:val="01E0" w:firstRow="1" w:lastRow="1" w:firstColumn="1" w:lastColumn="1" w:noHBand="0" w:noVBand="0"/>
      </w:tblPr>
      <w:tblGrid>
        <w:gridCol w:w="1146"/>
        <w:gridCol w:w="4631"/>
        <w:gridCol w:w="2251"/>
        <w:gridCol w:w="1557"/>
      </w:tblGrid>
      <w:tr w:rsidR="00F5349C" w:rsidRPr="00C40610" w14:paraId="22FB6C49" w14:textId="77777777" w:rsidTr="0043003E">
        <w:trPr>
          <w:cantSplit/>
        </w:trPr>
        <w:tc>
          <w:tcPr>
            <w:tcW w:w="1146" w:type="dxa"/>
            <w:shd w:val="clear" w:color="auto" w:fill="auto"/>
            <w:vAlign w:val="center"/>
          </w:tcPr>
          <w:p w14:paraId="22FB6C45" w14:textId="77777777" w:rsidR="00F5349C" w:rsidRPr="00C40610" w:rsidRDefault="00F5349C" w:rsidP="008105FA">
            <w:pPr>
              <w:rPr>
                <w:rFonts w:ascii="Arial" w:hAnsi="Arial" w:cs="Arial"/>
                <w:b/>
                <w:iCs/>
              </w:rPr>
            </w:pPr>
            <w:r w:rsidRPr="00C40610">
              <w:rPr>
                <w:rFonts w:ascii="Arial" w:hAnsi="Arial" w:cs="Arial"/>
                <w:b/>
                <w:iCs/>
              </w:rPr>
              <w:t>Version</w:t>
            </w:r>
          </w:p>
        </w:tc>
        <w:tc>
          <w:tcPr>
            <w:tcW w:w="4631" w:type="dxa"/>
            <w:shd w:val="clear" w:color="auto" w:fill="auto"/>
            <w:vAlign w:val="center"/>
          </w:tcPr>
          <w:p w14:paraId="22FB6C46" w14:textId="77777777" w:rsidR="00F5349C" w:rsidRPr="00C40610" w:rsidRDefault="003560AB" w:rsidP="008105FA">
            <w:pPr>
              <w:rPr>
                <w:rFonts w:ascii="Arial" w:hAnsi="Arial" w:cs="Arial"/>
                <w:b/>
                <w:iCs/>
              </w:rPr>
            </w:pPr>
            <w:r w:rsidRPr="00C40610">
              <w:rPr>
                <w:rFonts w:ascii="Arial" w:hAnsi="Arial" w:cs="Arial"/>
                <w:b/>
                <w:iCs/>
              </w:rPr>
              <w:t>Opération</w:t>
            </w:r>
          </w:p>
        </w:tc>
        <w:tc>
          <w:tcPr>
            <w:tcW w:w="2251" w:type="dxa"/>
            <w:shd w:val="clear" w:color="auto" w:fill="auto"/>
            <w:vAlign w:val="center"/>
          </w:tcPr>
          <w:p w14:paraId="22FB6C47" w14:textId="77777777" w:rsidR="00F5349C" w:rsidRPr="00C40610" w:rsidRDefault="00F5349C" w:rsidP="008105FA">
            <w:pPr>
              <w:rPr>
                <w:rFonts w:ascii="Arial" w:hAnsi="Arial" w:cs="Arial"/>
                <w:b/>
                <w:iCs/>
              </w:rPr>
            </w:pPr>
            <w:r w:rsidRPr="00C40610">
              <w:rPr>
                <w:rFonts w:ascii="Arial" w:hAnsi="Arial" w:cs="Arial"/>
                <w:b/>
                <w:iCs/>
              </w:rPr>
              <w:t>Nom</w:t>
            </w:r>
          </w:p>
        </w:tc>
        <w:tc>
          <w:tcPr>
            <w:tcW w:w="1557" w:type="dxa"/>
            <w:shd w:val="clear" w:color="auto" w:fill="auto"/>
            <w:vAlign w:val="center"/>
          </w:tcPr>
          <w:p w14:paraId="22FB6C48" w14:textId="77777777" w:rsidR="00F5349C" w:rsidRPr="00C40610" w:rsidRDefault="00F5349C" w:rsidP="008105FA">
            <w:pPr>
              <w:rPr>
                <w:rFonts w:ascii="Arial" w:hAnsi="Arial" w:cs="Arial"/>
                <w:b/>
                <w:bCs/>
              </w:rPr>
            </w:pPr>
            <w:r w:rsidRPr="00C40610">
              <w:rPr>
                <w:rFonts w:ascii="Arial" w:hAnsi="Arial" w:cs="Arial"/>
                <w:b/>
                <w:bCs/>
              </w:rPr>
              <w:t>Date</w:t>
            </w:r>
          </w:p>
        </w:tc>
      </w:tr>
      <w:tr w:rsidR="00F5349C" w:rsidRPr="00C40610" w14:paraId="22FB6C4E" w14:textId="77777777" w:rsidTr="0043003E">
        <w:trPr>
          <w:cantSplit/>
        </w:trPr>
        <w:tc>
          <w:tcPr>
            <w:tcW w:w="1146" w:type="dxa"/>
            <w:shd w:val="clear" w:color="auto" w:fill="auto"/>
            <w:vAlign w:val="center"/>
          </w:tcPr>
          <w:p w14:paraId="22FB6C4A" w14:textId="77777777" w:rsidR="00F5349C" w:rsidRPr="00C40610" w:rsidRDefault="003560AB" w:rsidP="008105FA">
            <w:pPr>
              <w:rPr>
                <w:rFonts w:ascii="Arial" w:hAnsi="Arial" w:cs="Arial"/>
              </w:rPr>
            </w:pPr>
            <w:r w:rsidRPr="00C40610">
              <w:rPr>
                <w:rFonts w:ascii="Arial" w:hAnsi="Arial" w:cs="Arial"/>
              </w:rPr>
              <w:t>1.0</w:t>
            </w:r>
          </w:p>
        </w:tc>
        <w:tc>
          <w:tcPr>
            <w:tcW w:w="4631" w:type="dxa"/>
            <w:shd w:val="clear" w:color="auto" w:fill="auto"/>
            <w:vAlign w:val="center"/>
          </w:tcPr>
          <w:p w14:paraId="22FB6C4B" w14:textId="77777777" w:rsidR="00F5349C" w:rsidRPr="00C40610" w:rsidRDefault="00A85A72" w:rsidP="008105FA">
            <w:pPr>
              <w:rPr>
                <w:rFonts w:ascii="Arial" w:hAnsi="Arial" w:cs="Arial"/>
              </w:rPr>
            </w:pPr>
            <w:r w:rsidRPr="00C40610">
              <w:rPr>
                <w:rFonts w:ascii="Arial" w:hAnsi="Arial" w:cs="Arial"/>
              </w:rPr>
              <w:t>c</w:t>
            </w:r>
            <w:r w:rsidR="003560AB" w:rsidRPr="00C40610">
              <w:rPr>
                <w:rFonts w:ascii="Arial" w:hAnsi="Arial" w:cs="Arial"/>
              </w:rPr>
              <w:t>réation</w:t>
            </w:r>
          </w:p>
        </w:tc>
        <w:tc>
          <w:tcPr>
            <w:tcW w:w="2251" w:type="dxa"/>
            <w:shd w:val="clear" w:color="auto" w:fill="auto"/>
            <w:vAlign w:val="center"/>
          </w:tcPr>
          <w:p w14:paraId="22FB6C4C" w14:textId="44BA92D3" w:rsidR="00F5349C" w:rsidRPr="00C40610" w:rsidRDefault="009656FA" w:rsidP="000F62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Sample</w:t>
            </w:r>
          </w:p>
        </w:tc>
        <w:tc>
          <w:tcPr>
            <w:tcW w:w="1557" w:type="dxa"/>
            <w:shd w:val="clear" w:color="auto" w:fill="auto"/>
            <w:vAlign w:val="center"/>
          </w:tcPr>
          <w:p w14:paraId="22FB6C4D" w14:textId="2BC58C9F" w:rsidR="00F5349C" w:rsidRPr="00C40610" w:rsidRDefault="002161B2" w:rsidP="000F629D">
            <w:pPr>
              <w:rPr>
                <w:rFonts w:ascii="Arial" w:hAnsi="Arial" w:cs="Arial"/>
              </w:rPr>
            </w:pPr>
            <w:r w:rsidRPr="00C40610">
              <w:rPr>
                <w:rFonts w:ascii="Arial" w:hAnsi="Arial" w:cs="Arial"/>
              </w:rPr>
              <w:t>14/10</w:t>
            </w:r>
            <w:r w:rsidR="003560AB" w:rsidRPr="00C40610">
              <w:rPr>
                <w:rFonts w:ascii="Arial" w:hAnsi="Arial" w:cs="Arial"/>
              </w:rPr>
              <w:t>/</w:t>
            </w:r>
            <w:r w:rsidR="000F629D" w:rsidRPr="00C40610">
              <w:rPr>
                <w:rFonts w:ascii="Arial" w:hAnsi="Arial" w:cs="Arial"/>
              </w:rPr>
              <w:t>2014</w:t>
            </w:r>
          </w:p>
        </w:tc>
      </w:tr>
      <w:tr w:rsidR="00FE7244" w:rsidRPr="00C40610" w14:paraId="326B3249" w14:textId="77777777" w:rsidTr="0043003E">
        <w:trPr>
          <w:cantSplit/>
        </w:trPr>
        <w:tc>
          <w:tcPr>
            <w:tcW w:w="1146" w:type="dxa"/>
            <w:shd w:val="clear" w:color="auto" w:fill="auto"/>
            <w:vAlign w:val="center"/>
          </w:tcPr>
          <w:p w14:paraId="0FE28CD8" w14:textId="3AE0A0A7" w:rsidR="00FE7244" w:rsidRPr="00C40610" w:rsidRDefault="00961F0F" w:rsidP="008105F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1.1</w:t>
            </w:r>
          </w:p>
        </w:tc>
        <w:tc>
          <w:tcPr>
            <w:tcW w:w="4631" w:type="dxa"/>
            <w:shd w:val="clear" w:color="auto" w:fill="auto"/>
            <w:vAlign w:val="center"/>
          </w:tcPr>
          <w:p w14:paraId="0141F5E4" w14:textId="2E5C4FA1" w:rsidR="00FE7244" w:rsidRPr="00C40610" w:rsidRDefault="00471310" w:rsidP="008105F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Remplissage du document</w:t>
            </w:r>
          </w:p>
        </w:tc>
        <w:tc>
          <w:tcPr>
            <w:tcW w:w="2251" w:type="dxa"/>
            <w:shd w:val="clear" w:color="auto" w:fill="auto"/>
            <w:vAlign w:val="center"/>
          </w:tcPr>
          <w:p w14:paraId="5A82E0E0" w14:textId="4959C510" w:rsidR="00FE7244" w:rsidRPr="00C40610" w:rsidRDefault="002400F9" w:rsidP="000F62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Remplissage</w:t>
            </w:r>
          </w:p>
        </w:tc>
        <w:tc>
          <w:tcPr>
            <w:tcW w:w="1557" w:type="dxa"/>
            <w:shd w:val="clear" w:color="auto" w:fill="auto"/>
            <w:vAlign w:val="center"/>
          </w:tcPr>
          <w:p w14:paraId="69F9E24A" w14:textId="0EA4B227" w:rsidR="00FE7244" w:rsidRPr="00C40610" w:rsidRDefault="00961F0F" w:rsidP="000F62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17/10/2014</w:t>
            </w:r>
          </w:p>
        </w:tc>
      </w:tr>
    </w:tbl>
    <w:p w14:paraId="22FB6C59" w14:textId="77777777" w:rsidR="00F5349C" w:rsidRPr="00C40610" w:rsidRDefault="00F5349C" w:rsidP="006A437A">
      <w:pPr>
        <w:rPr>
          <w:rFonts w:ascii="Arial" w:hAnsi="Arial" w:cs="Arial"/>
        </w:rPr>
      </w:pPr>
    </w:p>
    <w:p w14:paraId="752E75E1" w14:textId="091A140A" w:rsidR="00E05F76" w:rsidRPr="00E05F76" w:rsidRDefault="00BB4BB8" w:rsidP="00C7061C">
      <w:pPr>
        <w:pStyle w:val="Titre3"/>
        <w:numPr>
          <w:ilvl w:val="0"/>
          <w:numId w:val="0"/>
        </w:numPr>
        <w:rPr>
          <w:rFonts w:ascii="Arial" w:hAnsi="Arial" w:cs="Arial"/>
          <w:color w:val="auto"/>
        </w:rPr>
      </w:pPr>
      <w:r w:rsidRPr="00E05F76">
        <w:rPr>
          <w:rFonts w:ascii="Arial" w:hAnsi="Arial" w:cs="Arial"/>
        </w:rPr>
        <w:br w:type="page"/>
      </w:r>
    </w:p>
    <w:p w14:paraId="22FB6C5A" w14:textId="026D81DB" w:rsidR="008E07E4" w:rsidRPr="00E05F76" w:rsidRDefault="008E07E4" w:rsidP="00C7061C">
      <w:pPr>
        <w:pStyle w:val="Titre3"/>
        <w:numPr>
          <w:ilvl w:val="0"/>
          <w:numId w:val="0"/>
        </w:numPr>
        <w:rPr>
          <w:rFonts w:ascii="Arial" w:hAnsi="Arial" w:cs="Arial"/>
        </w:rPr>
      </w:pPr>
    </w:p>
    <w:sdt>
      <w:sdtPr>
        <w:rPr>
          <w:rFonts w:ascii="Helvetica 45 Light" w:eastAsia="Times New Roman" w:hAnsi="Helvetica 45 Light" w:cs="Times New Roman"/>
          <w:color w:val="auto"/>
          <w:sz w:val="22"/>
          <w:szCs w:val="24"/>
        </w:rPr>
        <w:id w:val="-202724701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C83CE6C" w14:textId="76C6CC37" w:rsidR="00EB43CB" w:rsidRDefault="00EB43CB">
          <w:pPr>
            <w:pStyle w:val="En-ttedetabledesmatires"/>
          </w:pPr>
          <w:r>
            <w:t>Contents</w:t>
          </w:r>
        </w:p>
        <w:p w14:paraId="3668E4FF" w14:textId="77777777" w:rsidR="009656FA" w:rsidRDefault="00993AC4">
          <w:pPr>
            <w:pStyle w:val="TM1"/>
            <w:tabs>
              <w:tab w:val="left" w:pos="482"/>
              <w:tab w:val="right" w:leader="dot" w:pos="9060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zCs w:val="22"/>
            </w:rPr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hyperlink w:anchor="_Toc401319008" w:history="1">
            <w:r w:rsidR="009656FA" w:rsidRPr="00434A8A">
              <w:rPr>
                <w:rStyle w:val="Lienhypertexte"/>
                <w:rFonts w:ascii="Arial" w:hAnsi="Arial" w:cs="Arial"/>
                <w:noProof/>
              </w:rPr>
              <w:t>1.</w:t>
            </w:r>
            <w:r w:rsidR="009656FA">
              <w:rPr>
                <w:rFonts w:asciiTheme="minorHAnsi" w:eastAsiaTheme="minorEastAsia" w:hAnsiTheme="minorHAnsi" w:cstheme="minorBidi"/>
                <w:b w:val="0"/>
                <w:caps w:val="0"/>
                <w:noProof/>
                <w:szCs w:val="22"/>
              </w:rPr>
              <w:tab/>
            </w:r>
            <w:r w:rsidR="009656FA" w:rsidRPr="00434A8A">
              <w:rPr>
                <w:rStyle w:val="Lienhypertexte"/>
                <w:rFonts w:ascii="Arial" w:hAnsi="Arial" w:cs="Arial"/>
                <w:noProof/>
              </w:rPr>
              <w:t>Introduction</w:t>
            </w:r>
            <w:r w:rsidR="009656FA">
              <w:rPr>
                <w:noProof/>
                <w:webHidden/>
              </w:rPr>
              <w:tab/>
            </w:r>
            <w:r w:rsidR="009656FA">
              <w:rPr>
                <w:noProof/>
                <w:webHidden/>
              </w:rPr>
              <w:fldChar w:fldCharType="begin"/>
            </w:r>
            <w:r w:rsidR="009656FA">
              <w:rPr>
                <w:noProof/>
                <w:webHidden/>
              </w:rPr>
              <w:instrText xml:space="preserve"> PAGEREF _Toc401319008 \h </w:instrText>
            </w:r>
            <w:r w:rsidR="009656FA">
              <w:rPr>
                <w:noProof/>
                <w:webHidden/>
              </w:rPr>
            </w:r>
            <w:r w:rsidR="009656FA">
              <w:rPr>
                <w:noProof/>
                <w:webHidden/>
              </w:rPr>
              <w:fldChar w:fldCharType="separate"/>
            </w:r>
            <w:r w:rsidR="009656FA">
              <w:rPr>
                <w:noProof/>
                <w:webHidden/>
              </w:rPr>
              <w:t>5</w:t>
            </w:r>
            <w:r w:rsidR="009656FA">
              <w:rPr>
                <w:noProof/>
                <w:webHidden/>
              </w:rPr>
              <w:fldChar w:fldCharType="end"/>
            </w:r>
          </w:hyperlink>
        </w:p>
        <w:p w14:paraId="7125DE07" w14:textId="77777777" w:rsidR="009656FA" w:rsidRDefault="00013EAC">
          <w:pPr>
            <w:pStyle w:val="TM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1319009" w:history="1">
            <w:r w:rsidR="009656FA" w:rsidRPr="00434A8A">
              <w:rPr>
                <w:rStyle w:val="Lienhypertexte"/>
                <w:rFonts w:ascii="Arial" w:hAnsi="Arial" w:cs="Arial"/>
                <w:noProof/>
              </w:rPr>
              <w:t>1.1.</w:t>
            </w:r>
            <w:r w:rsidR="009656F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656FA" w:rsidRPr="00434A8A">
              <w:rPr>
                <w:rStyle w:val="Lienhypertexte"/>
                <w:rFonts w:ascii="Arial" w:hAnsi="Arial" w:cs="Arial"/>
                <w:noProof/>
              </w:rPr>
              <w:t>Contexte</w:t>
            </w:r>
            <w:r w:rsidR="009656FA">
              <w:rPr>
                <w:noProof/>
                <w:webHidden/>
              </w:rPr>
              <w:tab/>
            </w:r>
            <w:r w:rsidR="009656FA">
              <w:rPr>
                <w:noProof/>
                <w:webHidden/>
              </w:rPr>
              <w:fldChar w:fldCharType="begin"/>
            </w:r>
            <w:r w:rsidR="009656FA">
              <w:rPr>
                <w:noProof/>
                <w:webHidden/>
              </w:rPr>
              <w:instrText xml:space="preserve"> PAGEREF _Toc401319009 \h </w:instrText>
            </w:r>
            <w:r w:rsidR="009656FA">
              <w:rPr>
                <w:noProof/>
                <w:webHidden/>
              </w:rPr>
            </w:r>
            <w:r w:rsidR="009656FA">
              <w:rPr>
                <w:noProof/>
                <w:webHidden/>
              </w:rPr>
              <w:fldChar w:fldCharType="separate"/>
            </w:r>
            <w:r w:rsidR="009656FA">
              <w:rPr>
                <w:noProof/>
                <w:webHidden/>
              </w:rPr>
              <w:t>5</w:t>
            </w:r>
            <w:r w:rsidR="009656FA">
              <w:rPr>
                <w:noProof/>
                <w:webHidden/>
              </w:rPr>
              <w:fldChar w:fldCharType="end"/>
            </w:r>
          </w:hyperlink>
        </w:p>
        <w:p w14:paraId="54C3B91D" w14:textId="77777777" w:rsidR="009656FA" w:rsidRDefault="00013EAC">
          <w:pPr>
            <w:pStyle w:val="TM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1319010" w:history="1">
            <w:r w:rsidR="009656FA" w:rsidRPr="00434A8A">
              <w:rPr>
                <w:rStyle w:val="Lienhypertexte"/>
                <w:rFonts w:ascii="Arial" w:hAnsi="Arial" w:cs="Arial"/>
                <w:noProof/>
              </w:rPr>
              <w:t>1.2.</w:t>
            </w:r>
            <w:r w:rsidR="009656F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656FA" w:rsidRPr="00434A8A">
              <w:rPr>
                <w:rStyle w:val="Lienhypertexte"/>
                <w:rFonts w:ascii="Arial" w:hAnsi="Arial" w:cs="Arial"/>
                <w:noProof/>
              </w:rPr>
              <w:t>Objet du document</w:t>
            </w:r>
            <w:r w:rsidR="009656FA">
              <w:rPr>
                <w:noProof/>
                <w:webHidden/>
              </w:rPr>
              <w:tab/>
            </w:r>
            <w:r w:rsidR="009656FA">
              <w:rPr>
                <w:noProof/>
                <w:webHidden/>
              </w:rPr>
              <w:fldChar w:fldCharType="begin"/>
            </w:r>
            <w:r w:rsidR="009656FA">
              <w:rPr>
                <w:noProof/>
                <w:webHidden/>
              </w:rPr>
              <w:instrText xml:space="preserve"> PAGEREF _Toc401319010 \h </w:instrText>
            </w:r>
            <w:r w:rsidR="009656FA">
              <w:rPr>
                <w:noProof/>
                <w:webHidden/>
              </w:rPr>
            </w:r>
            <w:r w:rsidR="009656FA">
              <w:rPr>
                <w:noProof/>
                <w:webHidden/>
              </w:rPr>
              <w:fldChar w:fldCharType="separate"/>
            </w:r>
            <w:r w:rsidR="009656FA">
              <w:rPr>
                <w:noProof/>
                <w:webHidden/>
              </w:rPr>
              <w:t>5</w:t>
            </w:r>
            <w:r w:rsidR="009656FA">
              <w:rPr>
                <w:noProof/>
                <w:webHidden/>
              </w:rPr>
              <w:fldChar w:fldCharType="end"/>
            </w:r>
          </w:hyperlink>
        </w:p>
        <w:p w14:paraId="73A17010" w14:textId="77777777" w:rsidR="009656FA" w:rsidRDefault="00013EAC">
          <w:pPr>
            <w:pStyle w:val="TM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1319011" w:history="1">
            <w:r w:rsidR="009656FA" w:rsidRPr="00434A8A">
              <w:rPr>
                <w:rStyle w:val="Lienhypertexte"/>
                <w:rFonts w:ascii="Arial" w:hAnsi="Arial" w:cs="Arial"/>
                <w:noProof/>
              </w:rPr>
              <w:t>1.3.</w:t>
            </w:r>
            <w:r w:rsidR="009656F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656FA" w:rsidRPr="00434A8A">
              <w:rPr>
                <w:rStyle w:val="Lienhypertexte"/>
                <w:rFonts w:ascii="Arial" w:hAnsi="Arial" w:cs="Arial"/>
                <w:noProof/>
              </w:rPr>
              <w:t>Documents de référence</w:t>
            </w:r>
            <w:r w:rsidR="009656FA">
              <w:rPr>
                <w:noProof/>
                <w:webHidden/>
              </w:rPr>
              <w:tab/>
            </w:r>
            <w:r w:rsidR="009656FA">
              <w:rPr>
                <w:noProof/>
                <w:webHidden/>
              </w:rPr>
              <w:fldChar w:fldCharType="begin"/>
            </w:r>
            <w:r w:rsidR="009656FA">
              <w:rPr>
                <w:noProof/>
                <w:webHidden/>
              </w:rPr>
              <w:instrText xml:space="preserve"> PAGEREF _Toc401319011 \h </w:instrText>
            </w:r>
            <w:r w:rsidR="009656FA">
              <w:rPr>
                <w:noProof/>
                <w:webHidden/>
              </w:rPr>
            </w:r>
            <w:r w:rsidR="009656FA">
              <w:rPr>
                <w:noProof/>
                <w:webHidden/>
              </w:rPr>
              <w:fldChar w:fldCharType="separate"/>
            </w:r>
            <w:r w:rsidR="009656FA">
              <w:rPr>
                <w:noProof/>
                <w:webHidden/>
              </w:rPr>
              <w:t>5</w:t>
            </w:r>
            <w:r w:rsidR="009656FA">
              <w:rPr>
                <w:noProof/>
                <w:webHidden/>
              </w:rPr>
              <w:fldChar w:fldCharType="end"/>
            </w:r>
          </w:hyperlink>
        </w:p>
        <w:p w14:paraId="1355108C" w14:textId="77777777" w:rsidR="009656FA" w:rsidRDefault="00013EAC">
          <w:pPr>
            <w:pStyle w:val="TM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1319012" w:history="1">
            <w:r w:rsidR="009656FA" w:rsidRPr="00434A8A">
              <w:rPr>
                <w:rStyle w:val="Lienhypertexte"/>
                <w:rFonts w:ascii="Arial" w:hAnsi="Arial" w:cs="Arial"/>
                <w:noProof/>
              </w:rPr>
              <w:t>1.4.</w:t>
            </w:r>
            <w:r w:rsidR="009656F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656FA" w:rsidRPr="00434A8A">
              <w:rPr>
                <w:rStyle w:val="Lienhypertexte"/>
                <w:rFonts w:ascii="Arial" w:hAnsi="Arial" w:cs="Arial"/>
                <w:noProof/>
              </w:rPr>
              <w:t>Glossaire</w:t>
            </w:r>
            <w:r w:rsidR="009656FA">
              <w:rPr>
                <w:noProof/>
                <w:webHidden/>
              </w:rPr>
              <w:tab/>
            </w:r>
            <w:r w:rsidR="009656FA">
              <w:rPr>
                <w:noProof/>
                <w:webHidden/>
              </w:rPr>
              <w:fldChar w:fldCharType="begin"/>
            </w:r>
            <w:r w:rsidR="009656FA">
              <w:rPr>
                <w:noProof/>
                <w:webHidden/>
              </w:rPr>
              <w:instrText xml:space="preserve"> PAGEREF _Toc401319012 \h </w:instrText>
            </w:r>
            <w:r w:rsidR="009656FA">
              <w:rPr>
                <w:noProof/>
                <w:webHidden/>
              </w:rPr>
            </w:r>
            <w:r w:rsidR="009656FA">
              <w:rPr>
                <w:noProof/>
                <w:webHidden/>
              </w:rPr>
              <w:fldChar w:fldCharType="separate"/>
            </w:r>
            <w:r w:rsidR="009656FA">
              <w:rPr>
                <w:noProof/>
                <w:webHidden/>
              </w:rPr>
              <w:t>5</w:t>
            </w:r>
            <w:r w:rsidR="009656FA">
              <w:rPr>
                <w:noProof/>
                <w:webHidden/>
              </w:rPr>
              <w:fldChar w:fldCharType="end"/>
            </w:r>
          </w:hyperlink>
        </w:p>
        <w:p w14:paraId="416892B7" w14:textId="77777777" w:rsidR="009656FA" w:rsidRDefault="00013EAC">
          <w:pPr>
            <w:pStyle w:val="TM1"/>
            <w:tabs>
              <w:tab w:val="left" w:pos="482"/>
              <w:tab w:val="right" w:leader="dot" w:pos="9060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zCs w:val="22"/>
            </w:rPr>
          </w:pPr>
          <w:hyperlink w:anchor="_Toc401319013" w:history="1">
            <w:r w:rsidR="009656FA" w:rsidRPr="00434A8A">
              <w:rPr>
                <w:rStyle w:val="Lienhypertexte"/>
                <w:rFonts w:ascii="Arial" w:hAnsi="Arial" w:cs="Arial"/>
                <w:noProof/>
              </w:rPr>
              <w:t>2.</w:t>
            </w:r>
            <w:r w:rsidR="009656FA">
              <w:rPr>
                <w:rFonts w:asciiTheme="minorHAnsi" w:eastAsiaTheme="minorEastAsia" w:hAnsiTheme="minorHAnsi" w:cstheme="minorBidi"/>
                <w:b w:val="0"/>
                <w:caps w:val="0"/>
                <w:noProof/>
                <w:szCs w:val="22"/>
              </w:rPr>
              <w:tab/>
            </w:r>
            <w:r w:rsidR="009656FA" w:rsidRPr="00434A8A">
              <w:rPr>
                <w:rStyle w:val="Lienhypertexte"/>
                <w:rFonts w:ascii="Arial" w:hAnsi="Arial" w:cs="Arial"/>
                <w:noProof/>
              </w:rPr>
              <w:t>Acteurs</w:t>
            </w:r>
            <w:r w:rsidR="009656FA">
              <w:rPr>
                <w:noProof/>
                <w:webHidden/>
              </w:rPr>
              <w:tab/>
            </w:r>
            <w:r w:rsidR="009656FA">
              <w:rPr>
                <w:noProof/>
                <w:webHidden/>
              </w:rPr>
              <w:fldChar w:fldCharType="begin"/>
            </w:r>
            <w:r w:rsidR="009656FA">
              <w:rPr>
                <w:noProof/>
                <w:webHidden/>
              </w:rPr>
              <w:instrText xml:space="preserve"> PAGEREF _Toc401319013 \h </w:instrText>
            </w:r>
            <w:r w:rsidR="009656FA">
              <w:rPr>
                <w:noProof/>
                <w:webHidden/>
              </w:rPr>
            </w:r>
            <w:r w:rsidR="009656FA">
              <w:rPr>
                <w:noProof/>
                <w:webHidden/>
              </w:rPr>
              <w:fldChar w:fldCharType="separate"/>
            </w:r>
            <w:r w:rsidR="009656FA">
              <w:rPr>
                <w:noProof/>
                <w:webHidden/>
              </w:rPr>
              <w:t>6</w:t>
            </w:r>
            <w:r w:rsidR="009656FA">
              <w:rPr>
                <w:noProof/>
                <w:webHidden/>
              </w:rPr>
              <w:fldChar w:fldCharType="end"/>
            </w:r>
          </w:hyperlink>
        </w:p>
        <w:p w14:paraId="63D157BC" w14:textId="77777777" w:rsidR="009656FA" w:rsidRDefault="00013EAC">
          <w:pPr>
            <w:pStyle w:val="TM1"/>
            <w:tabs>
              <w:tab w:val="left" w:pos="482"/>
              <w:tab w:val="right" w:leader="dot" w:pos="9060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zCs w:val="22"/>
            </w:rPr>
          </w:pPr>
          <w:hyperlink w:anchor="_Toc401319014" w:history="1">
            <w:r w:rsidR="009656FA" w:rsidRPr="00434A8A">
              <w:rPr>
                <w:rStyle w:val="Lienhypertexte"/>
                <w:rFonts w:ascii="Arial" w:hAnsi="Arial" w:cs="Arial"/>
                <w:noProof/>
              </w:rPr>
              <w:t>3.</w:t>
            </w:r>
            <w:r w:rsidR="009656FA">
              <w:rPr>
                <w:rFonts w:asciiTheme="minorHAnsi" w:eastAsiaTheme="minorEastAsia" w:hAnsiTheme="minorHAnsi" w:cstheme="minorBidi"/>
                <w:b w:val="0"/>
                <w:caps w:val="0"/>
                <w:noProof/>
                <w:szCs w:val="22"/>
              </w:rPr>
              <w:tab/>
            </w:r>
            <w:r w:rsidR="009656FA" w:rsidRPr="00434A8A">
              <w:rPr>
                <w:rStyle w:val="Lienhypertexte"/>
                <w:rFonts w:ascii="Arial" w:hAnsi="Arial" w:cs="Arial"/>
                <w:noProof/>
              </w:rPr>
              <w:t>Architecture fonctionnelle</w:t>
            </w:r>
            <w:r w:rsidR="009656FA">
              <w:rPr>
                <w:noProof/>
                <w:webHidden/>
              </w:rPr>
              <w:tab/>
            </w:r>
            <w:r w:rsidR="009656FA">
              <w:rPr>
                <w:noProof/>
                <w:webHidden/>
              </w:rPr>
              <w:fldChar w:fldCharType="begin"/>
            </w:r>
            <w:r w:rsidR="009656FA">
              <w:rPr>
                <w:noProof/>
                <w:webHidden/>
              </w:rPr>
              <w:instrText xml:space="preserve"> PAGEREF _Toc401319014 \h </w:instrText>
            </w:r>
            <w:r w:rsidR="009656FA">
              <w:rPr>
                <w:noProof/>
                <w:webHidden/>
              </w:rPr>
            </w:r>
            <w:r w:rsidR="009656FA">
              <w:rPr>
                <w:noProof/>
                <w:webHidden/>
              </w:rPr>
              <w:fldChar w:fldCharType="separate"/>
            </w:r>
            <w:r w:rsidR="009656FA">
              <w:rPr>
                <w:noProof/>
                <w:webHidden/>
              </w:rPr>
              <w:t>7</w:t>
            </w:r>
            <w:r w:rsidR="009656FA">
              <w:rPr>
                <w:noProof/>
                <w:webHidden/>
              </w:rPr>
              <w:fldChar w:fldCharType="end"/>
            </w:r>
          </w:hyperlink>
        </w:p>
        <w:p w14:paraId="711FBEA8" w14:textId="77777777" w:rsidR="009656FA" w:rsidRDefault="00013EAC">
          <w:pPr>
            <w:pStyle w:val="TM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1319015" w:history="1">
            <w:r w:rsidR="009656FA" w:rsidRPr="00434A8A">
              <w:rPr>
                <w:rStyle w:val="Lienhypertexte"/>
                <w:rFonts w:ascii="Arial" w:hAnsi="Arial" w:cs="Arial"/>
                <w:noProof/>
              </w:rPr>
              <w:t>3.1.</w:t>
            </w:r>
            <w:r w:rsidR="009656F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656FA" w:rsidRPr="00434A8A">
              <w:rPr>
                <w:rStyle w:val="Lienhypertexte"/>
                <w:rFonts w:ascii="Arial" w:hAnsi="Arial" w:cs="Arial"/>
                <w:noProof/>
              </w:rPr>
              <w:t>Objectif fonctionnel</w:t>
            </w:r>
            <w:r w:rsidR="009656FA">
              <w:rPr>
                <w:noProof/>
                <w:webHidden/>
              </w:rPr>
              <w:tab/>
            </w:r>
            <w:r w:rsidR="009656FA">
              <w:rPr>
                <w:noProof/>
                <w:webHidden/>
              </w:rPr>
              <w:fldChar w:fldCharType="begin"/>
            </w:r>
            <w:r w:rsidR="009656FA">
              <w:rPr>
                <w:noProof/>
                <w:webHidden/>
              </w:rPr>
              <w:instrText xml:space="preserve"> PAGEREF _Toc401319015 \h </w:instrText>
            </w:r>
            <w:r w:rsidR="009656FA">
              <w:rPr>
                <w:noProof/>
                <w:webHidden/>
              </w:rPr>
            </w:r>
            <w:r w:rsidR="009656FA">
              <w:rPr>
                <w:noProof/>
                <w:webHidden/>
              </w:rPr>
              <w:fldChar w:fldCharType="separate"/>
            </w:r>
            <w:r w:rsidR="009656FA">
              <w:rPr>
                <w:noProof/>
                <w:webHidden/>
              </w:rPr>
              <w:t>7</w:t>
            </w:r>
            <w:r w:rsidR="009656FA">
              <w:rPr>
                <w:noProof/>
                <w:webHidden/>
              </w:rPr>
              <w:fldChar w:fldCharType="end"/>
            </w:r>
          </w:hyperlink>
        </w:p>
        <w:p w14:paraId="69E21A6E" w14:textId="77777777" w:rsidR="009656FA" w:rsidRDefault="00013EAC">
          <w:pPr>
            <w:pStyle w:val="TM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1319016" w:history="1">
            <w:r w:rsidR="009656FA" w:rsidRPr="00434A8A">
              <w:rPr>
                <w:rStyle w:val="Lienhypertexte"/>
                <w:rFonts w:ascii="Arial" w:hAnsi="Arial" w:cs="Arial"/>
                <w:noProof/>
              </w:rPr>
              <w:t>3.2.</w:t>
            </w:r>
            <w:r w:rsidR="009656F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656FA" w:rsidRPr="00434A8A">
              <w:rPr>
                <w:rStyle w:val="Lienhypertexte"/>
                <w:rFonts w:ascii="Arial" w:hAnsi="Arial" w:cs="Arial"/>
                <w:noProof/>
              </w:rPr>
              <w:t>Schéma fonctionnel</w:t>
            </w:r>
            <w:r w:rsidR="009656FA">
              <w:rPr>
                <w:noProof/>
                <w:webHidden/>
              </w:rPr>
              <w:tab/>
            </w:r>
            <w:r w:rsidR="009656FA">
              <w:rPr>
                <w:noProof/>
                <w:webHidden/>
              </w:rPr>
              <w:fldChar w:fldCharType="begin"/>
            </w:r>
            <w:r w:rsidR="009656FA">
              <w:rPr>
                <w:noProof/>
                <w:webHidden/>
              </w:rPr>
              <w:instrText xml:space="preserve"> PAGEREF _Toc401319016 \h </w:instrText>
            </w:r>
            <w:r w:rsidR="009656FA">
              <w:rPr>
                <w:noProof/>
                <w:webHidden/>
              </w:rPr>
            </w:r>
            <w:r w:rsidR="009656FA">
              <w:rPr>
                <w:noProof/>
                <w:webHidden/>
              </w:rPr>
              <w:fldChar w:fldCharType="separate"/>
            </w:r>
            <w:r w:rsidR="009656FA">
              <w:rPr>
                <w:noProof/>
                <w:webHidden/>
              </w:rPr>
              <w:t>7</w:t>
            </w:r>
            <w:r w:rsidR="009656FA">
              <w:rPr>
                <w:noProof/>
                <w:webHidden/>
              </w:rPr>
              <w:fldChar w:fldCharType="end"/>
            </w:r>
          </w:hyperlink>
        </w:p>
        <w:p w14:paraId="221CE147" w14:textId="77777777" w:rsidR="009656FA" w:rsidRDefault="00013EAC">
          <w:pPr>
            <w:pStyle w:val="TM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1319017" w:history="1">
            <w:r w:rsidR="009656FA" w:rsidRPr="00434A8A">
              <w:rPr>
                <w:rStyle w:val="Lienhypertexte"/>
                <w:rFonts w:ascii="Arial" w:hAnsi="Arial" w:cs="Arial"/>
                <w:noProof/>
              </w:rPr>
              <w:t>3.3.</w:t>
            </w:r>
            <w:r w:rsidR="009656F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656FA" w:rsidRPr="00434A8A">
              <w:rPr>
                <w:rStyle w:val="Lienhypertexte"/>
                <w:rFonts w:ascii="Arial" w:hAnsi="Arial" w:cs="Arial"/>
                <w:noProof/>
              </w:rPr>
              <w:t>Modules pré-requis</w:t>
            </w:r>
            <w:r w:rsidR="009656FA">
              <w:rPr>
                <w:noProof/>
                <w:webHidden/>
              </w:rPr>
              <w:tab/>
            </w:r>
            <w:r w:rsidR="009656FA">
              <w:rPr>
                <w:noProof/>
                <w:webHidden/>
              </w:rPr>
              <w:fldChar w:fldCharType="begin"/>
            </w:r>
            <w:r w:rsidR="009656FA">
              <w:rPr>
                <w:noProof/>
                <w:webHidden/>
              </w:rPr>
              <w:instrText xml:space="preserve"> PAGEREF _Toc401319017 \h </w:instrText>
            </w:r>
            <w:r w:rsidR="009656FA">
              <w:rPr>
                <w:noProof/>
                <w:webHidden/>
              </w:rPr>
            </w:r>
            <w:r w:rsidR="009656FA">
              <w:rPr>
                <w:noProof/>
                <w:webHidden/>
              </w:rPr>
              <w:fldChar w:fldCharType="separate"/>
            </w:r>
            <w:r w:rsidR="009656FA">
              <w:rPr>
                <w:noProof/>
                <w:webHidden/>
              </w:rPr>
              <w:t>7</w:t>
            </w:r>
            <w:r w:rsidR="009656FA">
              <w:rPr>
                <w:noProof/>
                <w:webHidden/>
              </w:rPr>
              <w:fldChar w:fldCharType="end"/>
            </w:r>
          </w:hyperlink>
        </w:p>
        <w:p w14:paraId="48FB292C" w14:textId="77777777" w:rsidR="009656FA" w:rsidRDefault="00013EAC">
          <w:pPr>
            <w:pStyle w:val="TM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1319018" w:history="1">
            <w:r w:rsidR="009656FA" w:rsidRPr="00434A8A">
              <w:rPr>
                <w:rStyle w:val="Lienhypertexte"/>
                <w:rFonts w:ascii="Arial" w:hAnsi="Arial" w:cs="Arial"/>
                <w:noProof/>
              </w:rPr>
              <w:t>3.4.</w:t>
            </w:r>
            <w:r w:rsidR="009656F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656FA" w:rsidRPr="00434A8A">
              <w:rPr>
                <w:rStyle w:val="Lienhypertexte"/>
                <w:rFonts w:ascii="Arial" w:hAnsi="Arial" w:cs="Arial"/>
                <w:noProof/>
              </w:rPr>
              <w:t>Modules dépendants</w:t>
            </w:r>
            <w:r w:rsidR="009656FA">
              <w:rPr>
                <w:noProof/>
                <w:webHidden/>
              </w:rPr>
              <w:tab/>
            </w:r>
            <w:r w:rsidR="009656FA">
              <w:rPr>
                <w:noProof/>
                <w:webHidden/>
              </w:rPr>
              <w:fldChar w:fldCharType="begin"/>
            </w:r>
            <w:r w:rsidR="009656FA">
              <w:rPr>
                <w:noProof/>
                <w:webHidden/>
              </w:rPr>
              <w:instrText xml:space="preserve"> PAGEREF _Toc401319018 \h </w:instrText>
            </w:r>
            <w:r w:rsidR="009656FA">
              <w:rPr>
                <w:noProof/>
                <w:webHidden/>
              </w:rPr>
            </w:r>
            <w:r w:rsidR="009656FA">
              <w:rPr>
                <w:noProof/>
                <w:webHidden/>
              </w:rPr>
              <w:fldChar w:fldCharType="separate"/>
            </w:r>
            <w:r w:rsidR="009656FA">
              <w:rPr>
                <w:noProof/>
                <w:webHidden/>
              </w:rPr>
              <w:t>7</w:t>
            </w:r>
            <w:r w:rsidR="009656FA">
              <w:rPr>
                <w:noProof/>
                <w:webHidden/>
              </w:rPr>
              <w:fldChar w:fldCharType="end"/>
            </w:r>
          </w:hyperlink>
        </w:p>
        <w:p w14:paraId="666768A8" w14:textId="77777777" w:rsidR="009656FA" w:rsidRDefault="00013EAC">
          <w:pPr>
            <w:pStyle w:val="TM1"/>
            <w:tabs>
              <w:tab w:val="left" w:pos="482"/>
              <w:tab w:val="right" w:leader="dot" w:pos="9060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zCs w:val="22"/>
            </w:rPr>
          </w:pPr>
          <w:hyperlink w:anchor="_Toc401319019" w:history="1">
            <w:r w:rsidR="009656FA" w:rsidRPr="00434A8A">
              <w:rPr>
                <w:rStyle w:val="Lienhypertexte"/>
                <w:rFonts w:ascii="Arial" w:hAnsi="Arial" w:cs="Arial"/>
                <w:noProof/>
              </w:rPr>
              <w:t>4.</w:t>
            </w:r>
            <w:r w:rsidR="009656FA">
              <w:rPr>
                <w:rFonts w:asciiTheme="minorHAnsi" w:eastAsiaTheme="minorEastAsia" w:hAnsiTheme="minorHAnsi" w:cstheme="minorBidi"/>
                <w:b w:val="0"/>
                <w:caps w:val="0"/>
                <w:noProof/>
                <w:szCs w:val="22"/>
              </w:rPr>
              <w:tab/>
            </w:r>
            <w:r w:rsidR="009656FA" w:rsidRPr="00434A8A">
              <w:rPr>
                <w:rStyle w:val="Lienhypertexte"/>
                <w:rFonts w:ascii="Arial" w:hAnsi="Arial" w:cs="Arial"/>
                <w:noProof/>
              </w:rPr>
              <w:t>Exigences fonctionnelles</w:t>
            </w:r>
            <w:r w:rsidR="009656FA">
              <w:rPr>
                <w:noProof/>
                <w:webHidden/>
              </w:rPr>
              <w:tab/>
            </w:r>
            <w:r w:rsidR="009656FA">
              <w:rPr>
                <w:noProof/>
                <w:webHidden/>
              </w:rPr>
              <w:fldChar w:fldCharType="begin"/>
            </w:r>
            <w:r w:rsidR="009656FA">
              <w:rPr>
                <w:noProof/>
                <w:webHidden/>
              </w:rPr>
              <w:instrText xml:space="preserve"> PAGEREF _Toc401319019 \h </w:instrText>
            </w:r>
            <w:r w:rsidR="009656FA">
              <w:rPr>
                <w:noProof/>
                <w:webHidden/>
              </w:rPr>
            </w:r>
            <w:r w:rsidR="009656FA">
              <w:rPr>
                <w:noProof/>
                <w:webHidden/>
              </w:rPr>
              <w:fldChar w:fldCharType="separate"/>
            </w:r>
            <w:r w:rsidR="009656FA">
              <w:rPr>
                <w:noProof/>
                <w:webHidden/>
              </w:rPr>
              <w:t>8</w:t>
            </w:r>
            <w:r w:rsidR="009656FA">
              <w:rPr>
                <w:noProof/>
                <w:webHidden/>
              </w:rPr>
              <w:fldChar w:fldCharType="end"/>
            </w:r>
          </w:hyperlink>
        </w:p>
        <w:p w14:paraId="2826CF8C" w14:textId="58D3AB49" w:rsidR="009656FA" w:rsidRDefault="00013EAC">
          <w:pPr>
            <w:pStyle w:val="TM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1319020" w:history="1">
            <w:r w:rsidR="009656FA" w:rsidRPr="00434A8A">
              <w:rPr>
                <w:rStyle w:val="Lienhypertexte"/>
                <w:rFonts w:ascii="Arial" w:hAnsi="Arial" w:cs="Arial"/>
                <w:noProof/>
              </w:rPr>
              <w:t>4.1.</w:t>
            </w:r>
            <w:r w:rsidR="009656F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7061C">
              <w:rPr>
                <w:rStyle w:val="Lienhypertexte"/>
                <w:rFonts w:ascii="Arial" w:hAnsi="Arial" w:cs="Arial"/>
                <w:noProof/>
              </w:rPr>
              <w:t>Structure d’ue recherche</w:t>
            </w:r>
            <w:r w:rsidR="009656FA">
              <w:rPr>
                <w:noProof/>
                <w:webHidden/>
              </w:rPr>
              <w:tab/>
            </w:r>
            <w:r w:rsidR="009656FA">
              <w:rPr>
                <w:noProof/>
                <w:webHidden/>
              </w:rPr>
              <w:fldChar w:fldCharType="begin"/>
            </w:r>
            <w:r w:rsidR="009656FA">
              <w:rPr>
                <w:noProof/>
                <w:webHidden/>
              </w:rPr>
              <w:instrText xml:space="preserve"> PAGEREF _Toc401319020 \h </w:instrText>
            </w:r>
            <w:r w:rsidR="009656FA">
              <w:rPr>
                <w:noProof/>
                <w:webHidden/>
              </w:rPr>
            </w:r>
            <w:r w:rsidR="009656FA">
              <w:rPr>
                <w:noProof/>
                <w:webHidden/>
              </w:rPr>
              <w:fldChar w:fldCharType="separate"/>
            </w:r>
            <w:r w:rsidR="009656FA">
              <w:rPr>
                <w:noProof/>
                <w:webHidden/>
              </w:rPr>
              <w:t>8</w:t>
            </w:r>
            <w:r w:rsidR="009656FA">
              <w:rPr>
                <w:noProof/>
                <w:webHidden/>
              </w:rPr>
              <w:fldChar w:fldCharType="end"/>
            </w:r>
          </w:hyperlink>
        </w:p>
        <w:p w14:paraId="73F4F184" w14:textId="27E63388" w:rsidR="009656FA" w:rsidRDefault="00013EAC">
          <w:pPr>
            <w:pStyle w:val="TM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1319021" w:history="1">
            <w:r w:rsidR="009656FA" w:rsidRPr="00434A8A">
              <w:rPr>
                <w:rStyle w:val="Lienhypertexte"/>
                <w:noProof/>
              </w:rPr>
              <w:t>4.2.</w:t>
            </w:r>
            <w:r w:rsidR="009656F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05F76">
              <w:rPr>
                <w:rStyle w:val="Lienhypertexte"/>
                <w:noProof/>
              </w:rPr>
              <w:t>Front</w:t>
            </w:r>
            <w:r w:rsidR="009656FA" w:rsidRPr="00434A8A">
              <w:rPr>
                <w:rStyle w:val="Lienhypertexte"/>
                <w:noProof/>
              </w:rPr>
              <w:t>Office</w:t>
            </w:r>
            <w:r w:rsidR="009656FA">
              <w:rPr>
                <w:noProof/>
                <w:webHidden/>
              </w:rPr>
              <w:tab/>
            </w:r>
            <w:r w:rsidR="009656FA">
              <w:rPr>
                <w:noProof/>
                <w:webHidden/>
              </w:rPr>
              <w:fldChar w:fldCharType="begin"/>
            </w:r>
            <w:r w:rsidR="009656FA">
              <w:rPr>
                <w:noProof/>
                <w:webHidden/>
              </w:rPr>
              <w:instrText xml:space="preserve"> PAGEREF _Toc401319021 \h </w:instrText>
            </w:r>
            <w:r w:rsidR="009656FA">
              <w:rPr>
                <w:noProof/>
                <w:webHidden/>
              </w:rPr>
            </w:r>
            <w:r w:rsidR="009656FA">
              <w:rPr>
                <w:noProof/>
                <w:webHidden/>
              </w:rPr>
              <w:fldChar w:fldCharType="separate"/>
            </w:r>
            <w:r w:rsidR="009656FA">
              <w:rPr>
                <w:noProof/>
                <w:webHidden/>
              </w:rPr>
              <w:t>1</w:t>
            </w:r>
            <w:r w:rsidR="009656FA">
              <w:rPr>
                <w:noProof/>
                <w:webHidden/>
              </w:rPr>
              <w:fldChar w:fldCharType="end"/>
            </w:r>
          </w:hyperlink>
          <w:r w:rsidR="00A31634">
            <w:rPr>
              <w:noProof/>
            </w:rPr>
            <w:t>1</w:t>
          </w:r>
        </w:p>
        <w:p w14:paraId="16E255FC" w14:textId="3938BD98" w:rsidR="009656FA" w:rsidRDefault="00013EAC">
          <w:pPr>
            <w:pStyle w:val="TM3"/>
            <w:tabs>
              <w:tab w:val="left" w:pos="1542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1319022" w:history="1">
            <w:r w:rsidR="009656FA" w:rsidRPr="00434A8A">
              <w:rPr>
                <w:rStyle w:val="Lienhypertexte"/>
                <w:rFonts w:ascii="Arial" w:hAnsi="Arial" w:cs="Arial"/>
                <w:noProof/>
              </w:rPr>
              <w:t>4.2.1.</w:t>
            </w:r>
            <w:r w:rsidR="009656F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05F7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>[Recherche]</w:t>
            </w:r>
            <w:r w:rsidR="00E05F76" w:rsidRPr="00E05F76">
              <w:rPr>
                <w:rFonts w:ascii="Arial" w:hAnsi="Arial" w:cs="Arial"/>
                <w:sz w:val="18"/>
              </w:rPr>
              <w:t xml:space="preserve"> [B01] En tant qu’utilisateur, je peux faire une recherche sur desktop</w:t>
            </w:r>
            <w:r w:rsidR="009656FA" w:rsidRPr="00434A8A">
              <w:rPr>
                <w:rStyle w:val="Lienhypertexte"/>
                <w:rFonts w:ascii="Arial" w:hAnsi="Arial" w:cs="Arial"/>
                <w:noProof/>
              </w:rPr>
              <w:t>.</w:t>
            </w:r>
            <w:r w:rsidR="009656FA">
              <w:rPr>
                <w:noProof/>
                <w:webHidden/>
              </w:rPr>
              <w:tab/>
            </w:r>
            <w:r w:rsidR="009656FA">
              <w:rPr>
                <w:noProof/>
                <w:webHidden/>
              </w:rPr>
              <w:fldChar w:fldCharType="begin"/>
            </w:r>
            <w:r w:rsidR="009656FA">
              <w:rPr>
                <w:noProof/>
                <w:webHidden/>
              </w:rPr>
              <w:instrText xml:space="preserve"> PAGEREF _Toc401319022 \h </w:instrText>
            </w:r>
            <w:r w:rsidR="009656FA">
              <w:rPr>
                <w:noProof/>
                <w:webHidden/>
              </w:rPr>
            </w:r>
            <w:r w:rsidR="009656FA">
              <w:rPr>
                <w:noProof/>
                <w:webHidden/>
              </w:rPr>
              <w:fldChar w:fldCharType="separate"/>
            </w:r>
            <w:r w:rsidR="009656FA">
              <w:rPr>
                <w:noProof/>
                <w:webHidden/>
              </w:rPr>
              <w:t>1</w:t>
            </w:r>
            <w:r w:rsidR="009656FA">
              <w:rPr>
                <w:noProof/>
                <w:webHidden/>
              </w:rPr>
              <w:fldChar w:fldCharType="end"/>
            </w:r>
          </w:hyperlink>
          <w:r w:rsidR="00A31634">
            <w:rPr>
              <w:noProof/>
            </w:rPr>
            <w:t>1</w:t>
          </w:r>
        </w:p>
        <w:p w14:paraId="04094FEF" w14:textId="29FECD51" w:rsidR="009656FA" w:rsidRDefault="00013EAC">
          <w:pPr>
            <w:pStyle w:val="TM4"/>
            <w:tabs>
              <w:tab w:val="left" w:pos="1542"/>
              <w:tab w:val="right" w:leader="dot" w:pos="9060"/>
            </w:tabs>
            <w:rPr>
              <w:noProof/>
            </w:rPr>
          </w:pPr>
          <w:hyperlink w:anchor="_Toc401319023" w:history="1">
            <w:r w:rsidR="009656FA" w:rsidRPr="00E05F76">
              <w:rPr>
                <w:rStyle w:val="Lienhypertexte"/>
                <w:rFonts w:ascii="Arial" w:hAnsi="Arial" w:cs="Arial"/>
                <w:noProof/>
              </w:rPr>
              <w:t>4.2.1.1.</w:t>
            </w:r>
            <w:r w:rsidR="009656FA" w:rsidRPr="00E05F76">
              <w:rPr>
                <w:rStyle w:val="Lienhypertexte"/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656FA" w:rsidRPr="00E05F76">
              <w:rPr>
                <w:rStyle w:val="Lienhypertexte"/>
                <w:rFonts w:ascii="Arial" w:hAnsi="Arial" w:cs="Arial"/>
                <w:noProof/>
              </w:rPr>
              <w:t>[</w:t>
            </w:r>
            <w:r w:rsidR="00AC26B6" w:rsidRPr="00AC26B6">
              <w:rPr>
                <w:rStyle w:val="Lienhypertexte"/>
                <w:rFonts w:ascii="Arial" w:hAnsi="Arial" w:cs="Arial"/>
                <w:noProof/>
              </w:rPr>
              <w:t>Recherche</w:t>
            </w:r>
            <w:r w:rsidR="009656FA" w:rsidRPr="00E05F76">
              <w:rPr>
                <w:rStyle w:val="Lienhypertexte"/>
                <w:rFonts w:ascii="Arial" w:hAnsi="Arial" w:cs="Arial"/>
                <w:noProof/>
              </w:rPr>
              <w:t>] [B01] [DSF01]</w:t>
            </w:r>
            <w:r w:rsidR="00E05F76" w:rsidRPr="00E05F76">
              <w:rPr>
                <w:rStyle w:val="Lienhypertexte"/>
                <w:rFonts w:ascii="Arial" w:hAnsi="Arial" w:cs="Arial"/>
                <w:sz w:val="22"/>
                <w:szCs w:val="24"/>
              </w:rPr>
              <w:t xml:space="preserve"> </w:t>
            </w:r>
            <w:r w:rsidR="00E05F76" w:rsidRPr="00E05F76">
              <w:rPr>
                <w:rStyle w:val="Lienhypertexte"/>
                <w:rFonts w:ascii="Arial" w:hAnsi="Arial" w:cs="Arial"/>
                <w:noProof/>
              </w:rPr>
              <w:t>recherche simple</w:t>
            </w:r>
            <w:r w:rsidR="009656FA" w:rsidRPr="00E05F76">
              <w:rPr>
                <w:rStyle w:val="Lienhypertexte"/>
                <w:noProof/>
                <w:webHidden/>
              </w:rPr>
              <w:tab/>
            </w:r>
            <w:r w:rsidR="009656FA" w:rsidRPr="00E05F76">
              <w:rPr>
                <w:rStyle w:val="Lienhypertexte"/>
                <w:noProof/>
                <w:webHidden/>
              </w:rPr>
              <w:fldChar w:fldCharType="begin"/>
            </w:r>
            <w:r w:rsidR="009656FA" w:rsidRPr="00E05F76">
              <w:rPr>
                <w:rStyle w:val="Lienhypertexte"/>
                <w:noProof/>
                <w:webHidden/>
              </w:rPr>
              <w:instrText xml:space="preserve"> PAGEREF _Toc401319023 \h </w:instrText>
            </w:r>
            <w:r w:rsidR="009656FA" w:rsidRPr="00E05F76">
              <w:rPr>
                <w:rStyle w:val="Lienhypertexte"/>
                <w:noProof/>
                <w:webHidden/>
              </w:rPr>
            </w:r>
            <w:r w:rsidR="009656FA" w:rsidRPr="00E05F76">
              <w:rPr>
                <w:rStyle w:val="Lienhypertexte"/>
                <w:noProof/>
                <w:webHidden/>
              </w:rPr>
              <w:fldChar w:fldCharType="separate"/>
            </w:r>
            <w:r w:rsidR="009656FA" w:rsidRPr="00E05F76">
              <w:rPr>
                <w:rStyle w:val="Lienhypertexte"/>
                <w:noProof/>
                <w:webHidden/>
              </w:rPr>
              <w:t>1</w:t>
            </w:r>
            <w:r w:rsidR="009656FA" w:rsidRPr="00E05F76">
              <w:rPr>
                <w:rStyle w:val="Lienhypertexte"/>
                <w:noProof/>
                <w:webHidden/>
              </w:rPr>
              <w:fldChar w:fldCharType="end"/>
            </w:r>
          </w:hyperlink>
          <w:r w:rsidR="00A31634">
            <w:rPr>
              <w:noProof/>
            </w:rPr>
            <w:t>1</w:t>
          </w:r>
        </w:p>
        <w:p w14:paraId="2D1DE326" w14:textId="0F17AA43" w:rsidR="00E05F76" w:rsidRPr="00E05F76" w:rsidRDefault="00013EAC" w:rsidP="00AC26B6">
          <w:pPr>
            <w:pStyle w:val="TM3"/>
            <w:tabs>
              <w:tab w:val="left" w:pos="1542"/>
              <w:tab w:val="right" w:leader="dot" w:pos="9060"/>
            </w:tabs>
            <w:rPr>
              <w:noProof/>
            </w:rPr>
          </w:pPr>
          <w:hyperlink w:anchor="_Toc401319022" w:history="1">
            <w:r w:rsidR="00E05F76" w:rsidRPr="00434A8A">
              <w:rPr>
                <w:rStyle w:val="Lienhypertexte"/>
                <w:rFonts w:ascii="Arial" w:hAnsi="Arial" w:cs="Arial"/>
                <w:noProof/>
              </w:rPr>
              <w:t>4.2.</w:t>
            </w:r>
            <w:r w:rsidR="00AC26B6">
              <w:rPr>
                <w:rStyle w:val="Lienhypertexte"/>
                <w:rFonts w:ascii="Arial" w:hAnsi="Arial" w:cs="Arial"/>
                <w:noProof/>
              </w:rPr>
              <w:t>2</w:t>
            </w:r>
            <w:r w:rsidR="00E05F76" w:rsidRPr="00434A8A">
              <w:rPr>
                <w:rStyle w:val="Lienhypertexte"/>
                <w:rFonts w:ascii="Arial" w:hAnsi="Arial" w:cs="Arial"/>
                <w:noProof/>
              </w:rPr>
              <w:t>.</w:t>
            </w:r>
            <w:r w:rsidR="00E05F7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  <w:t>[Recherche]</w:t>
            </w:r>
            <w:r w:rsidR="00E05F76" w:rsidRPr="00E05F76">
              <w:rPr>
                <w:rFonts w:ascii="Arial" w:hAnsi="Arial" w:cs="Arial"/>
                <w:sz w:val="18"/>
              </w:rPr>
              <w:t xml:space="preserve"> [B01] En tant qu’utilisateur, je peux faire une recherche </w:t>
            </w:r>
            <w:r w:rsidR="00E05F76">
              <w:rPr>
                <w:rFonts w:ascii="Arial" w:hAnsi="Arial" w:cs="Arial"/>
                <w:sz w:val="18"/>
              </w:rPr>
              <w:t xml:space="preserve">avancée </w:t>
            </w:r>
            <w:r w:rsidR="00E05F76" w:rsidRPr="00E05F76">
              <w:rPr>
                <w:rFonts w:ascii="Arial" w:hAnsi="Arial" w:cs="Arial"/>
                <w:sz w:val="18"/>
              </w:rPr>
              <w:t>sur desktop</w:t>
            </w:r>
            <w:r w:rsidR="00E05F76" w:rsidRPr="00434A8A">
              <w:rPr>
                <w:rStyle w:val="Lienhypertexte"/>
                <w:rFonts w:ascii="Arial" w:hAnsi="Arial" w:cs="Arial"/>
                <w:noProof/>
              </w:rPr>
              <w:t>.</w:t>
            </w:r>
            <w:r w:rsidR="00E05F76">
              <w:rPr>
                <w:noProof/>
                <w:webHidden/>
              </w:rPr>
              <w:tab/>
            </w:r>
            <w:r w:rsidR="00E05F76">
              <w:rPr>
                <w:noProof/>
                <w:webHidden/>
              </w:rPr>
              <w:fldChar w:fldCharType="begin"/>
            </w:r>
            <w:r w:rsidR="00E05F76">
              <w:rPr>
                <w:noProof/>
                <w:webHidden/>
              </w:rPr>
              <w:instrText xml:space="preserve"> PAGEREF _Toc401319022 \h </w:instrText>
            </w:r>
            <w:r w:rsidR="00E05F76">
              <w:rPr>
                <w:noProof/>
                <w:webHidden/>
              </w:rPr>
            </w:r>
            <w:r w:rsidR="00E05F76">
              <w:rPr>
                <w:noProof/>
                <w:webHidden/>
              </w:rPr>
              <w:fldChar w:fldCharType="separate"/>
            </w:r>
            <w:r w:rsidR="00E05F76">
              <w:rPr>
                <w:noProof/>
                <w:webHidden/>
              </w:rPr>
              <w:t>1</w:t>
            </w:r>
            <w:r w:rsidR="00E05F76">
              <w:rPr>
                <w:noProof/>
                <w:webHidden/>
              </w:rPr>
              <w:fldChar w:fldCharType="end"/>
            </w:r>
          </w:hyperlink>
          <w:r w:rsidR="00AC26B6">
            <w:rPr>
              <w:noProof/>
            </w:rPr>
            <w:t>3</w:t>
          </w:r>
        </w:p>
        <w:p w14:paraId="5FC2646F" w14:textId="6C28C143" w:rsidR="00AC26B6" w:rsidRDefault="00013EAC" w:rsidP="00AC26B6">
          <w:pPr>
            <w:pStyle w:val="TM4"/>
            <w:tabs>
              <w:tab w:val="left" w:pos="1542"/>
              <w:tab w:val="right" w:leader="dot" w:pos="9060"/>
            </w:tabs>
            <w:rPr>
              <w:noProof/>
            </w:rPr>
          </w:pPr>
          <w:hyperlink w:anchor="_Toc401319023" w:history="1">
            <w:r w:rsidR="00AC26B6" w:rsidRPr="00E05F76">
              <w:rPr>
                <w:rStyle w:val="Lienhypertexte"/>
                <w:rFonts w:ascii="Arial" w:hAnsi="Arial" w:cs="Arial"/>
                <w:noProof/>
              </w:rPr>
              <w:t>4.2.1.1.</w:t>
            </w:r>
            <w:r w:rsidR="00AC26B6" w:rsidRPr="00E05F76">
              <w:rPr>
                <w:rStyle w:val="Lienhypertexte"/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C26B6" w:rsidRPr="00E05F76">
              <w:rPr>
                <w:rStyle w:val="Lienhypertexte"/>
                <w:rFonts w:ascii="Arial" w:hAnsi="Arial" w:cs="Arial"/>
                <w:noProof/>
              </w:rPr>
              <w:t>[</w:t>
            </w:r>
            <w:r w:rsidR="00AC26B6" w:rsidRPr="00AC26B6">
              <w:rPr>
                <w:rStyle w:val="Lienhypertexte"/>
                <w:rFonts w:ascii="Arial" w:hAnsi="Arial" w:cs="Arial"/>
                <w:noProof/>
              </w:rPr>
              <w:t>Recherche</w:t>
            </w:r>
            <w:r w:rsidR="00AC26B6" w:rsidRPr="00E05F76">
              <w:rPr>
                <w:rStyle w:val="Lienhypertexte"/>
                <w:rFonts w:ascii="Arial" w:hAnsi="Arial" w:cs="Arial"/>
                <w:noProof/>
              </w:rPr>
              <w:t>] [B01] [DSF0</w:t>
            </w:r>
            <w:r w:rsidR="00AC26B6">
              <w:rPr>
                <w:rStyle w:val="Lienhypertexte"/>
                <w:rFonts w:ascii="Arial" w:hAnsi="Arial" w:cs="Arial"/>
                <w:noProof/>
              </w:rPr>
              <w:t>2</w:t>
            </w:r>
            <w:r w:rsidR="00AC26B6" w:rsidRPr="00E05F76">
              <w:rPr>
                <w:rStyle w:val="Lienhypertexte"/>
                <w:rFonts w:ascii="Arial" w:hAnsi="Arial" w:cs="Arial"/>
                <w:noProof/>
              </w:rPr>
              <w:t>]</w:t>
            </w:r>
            <w:r w:rsidR="00AC26B6" w:rsidRPr="00E05F76">
              <w:rPr>
                <w:rStyle w:val="Lienhypertexte"/>
                <w:rFonts w:ascii="Arial" w:hAnsi="Arial" w:cs="Arial"/>
                <w:sz w:val="22"/>
                <w:szCs w:val="24"/>
              </w:rPr>
              <w:t xml:space="preserve"> </w:t>
            </w:r>
            <w:r w:rsidR="00AC26B6" w:rsidRPr="00E05F76">
              <w:rPr>
                <w:rStyle w:val="Lienhypertexte"/>
                <w:rFonts w:ascii="Arial" w:hAnsi="Arial" w:cs="Arial"/>
                <w:noProof/>
              </w:rPr>
              <w:t xml:space="preserve">recherche </w:t>
            </w:r>
            <w:r w:rsidR="00AC26B6">
              <w:rPr>
                <w:rStyle w:val="Lienhypertexte"/>
                <w:rFonts w:ascii="Arial" w:hAnsi="Arial" w:cs="Arial"/>
                <w:noProof/>
              </w:rPr>
              <w:t>avancée</w:t>
            </w:r>
            <w:r w:rsidR="00AC26B6" w:rsidRPr="00E05F76">
              <w:rPr>
                <w:rStyle w:val="Lienhypertexte"/>
                <w:noProof/>
                <w:webHidden/>
              </w:rPr>
              <w:tab/>
            </w:r>
            <w:r w:rsidR="00AC26B6" w:rsidRPr="00E05F76">
              <w:rPr>
                <w:rStyle w:val="Lienhypertexte"/>
                <w:noProof/>
                <w:webHidden/>
              </w:rPr>
              <w:fldChar w:fldCharType="begin"/>
            </w:r>
            <w:r w:rsidR="00AC26B6" w:rsidRPr="00E05F76">
              <w:rPr>
                <w:rStyle w:val="Lienhypertexte"/>
                <w:noProof/>
                <w:webHidden/>
              </w:rPr>
              <w:instrText xml:space="preserve"> PAGEREF _Toc401319023 \h </w:instrText>
            </w:r>
            <w:r w:rsidR="00AC26B6" w:rsidRPr="00E05F76">
              <w:rPr>
                <w:rStyle w:val="Lienhypertexte"/>
                <w:noProof/>
                <w:webHidden/>
              </w:rPr>
            </w:r>
            <w:r w:rsidR="00AC26B6" w:rsidRPr="00E05F76">
              <w:rPr>
                <w:rStyle w:val="Lienhypertexte"/>
                <w:noProof/>
                <w:webHidden/>
              </w:rPr>
              <w:fldChar w:fldCharType="separate"/>
            </w:r>
            <w:r w:rsidR="00AC26B6" w:rsidRPr="00E05F76">
              <w:rPr>
                <w:rStyle w:val="Lienhypertexte"/>
                <w:noProof/>
                <w:webHidden/>
              </w:rPr>
              <w:t>1</w:t>
            </w:r>
            <w:r w:rsidR="00AC26B6" w:rsidRPr="00E05F76">
              <w:rPr>
                <w:rStyle w:val="Lienhypertexte"/>
                <w:noProof/>
                <w:webHidden/>
              </w:rPr>
              <w:fldChar w:fldCharType="end"/>
            </w:r>
          </w:hyperlink>
          <w:r w:rsidR="00AC26B6">
            <w:rPr>
              <w:noProof/>
            </w:rPr>
            <w:t>1</w:t>
          </w:r>
        </w:p>
        <w:p w14:paraId="78DF7088" w14:textId="522FA6A8" w:rsidR="00E05F76" w:rsidRPr="00E05F76" w:rsidRDefault="00E05F76" w:rsidP="00E05F76">
          <w:pPr>
            <w:ind w:firstLine="708"/>
            <w:rPr>
              <w:rFonts w:eastAsiaTheme="minorEastAsia"/>
            </w:rPr>
          </w:pPr>
        </w:p>
        <w:p w14:paraId="2792E0F3" w14:textId="35F0BBE0" w:rsidR="00EB43CB" w:rsidRDefault="00993AC4">
          <w:r>
            <w:fldChar w:fldCharType="end"/>
          </w:r>
        </w:p>
      </w:sdtContent>
    </w:sdt>
    <w:p w14:paraId="267CB502" w14:textId="314648E1" w:rsidR="0000366E" w:rsidRPr="00C40610" w:rsidRDefault="0000366E" w:rsidP="0000366E">
      <w:pPr>
        <w:pStyle w:val="TM1"/>
        <w:tabs>
          <w:tab w:val="left" w:pos="482"/>
          <w:tab w:val="right" w:leader="dot" w:pos="9060"/>
        </w:tabs>
        <w:rPr>
          <w:rFonts w:ascii="Arial" w:hAnsi="Arial" w:cs="Arial"/>
        </w:rPr>
      </w:pPr>
    </w:p>
    <w:p w14:paraId="22FB6C7B" w14:textId="0C4CB1C1" w:rsidR="006A437A" w:rsidRPr="00C40610" w:rsidRDefault="006A437A">
      <w:pPr>
        <w:rPr>
          <w:rFonts w:ascii="Arial" w:hAnsi="Arial" w:cs="Arial"/>
        </w:rPr>
      </w:pPr>
    </w:p>
    <w:p w14:paraId="22FB6C7C" w14:textId="502C61F6" w:rsidR="00953BC5" w:rsidRPr="00C40610" w:rsidRDefault="002A257C" w:rsidP="0061145B">
      <w:pPr>
        <w:pStyle w:val="Titre-section"/>
        <w:rPr>
          <w:rFonts w:ascii="Arial" w:hAnsi="Arial" w:cs="Arial"/>
        </w:rPr>
      </w:pPr>
      <w:r w:rsidRPr="00C40610">
        <w:rPr>
          <w:rFonts w:ascii="Arial" w:hAnsi="Arial" w:cs="Arial"/>
        </w:rPr>
        <w:t>Liste</w:t>
      </w:r>
      <w:r w:rsidR="004C4EC8" w:rsidRPr="00C40610">
        <w:rPr>
          <w:rFonts w:ascii="Arial" w:hAnsi="Arial" w:cs="Arial"/>
        </w:rPr>
        <w:t xml:space="preserve"> des figures</w:t>
      </w:r>
    </w:p>
    <w:p w14:paraId="22FB6C7E" w14:textId="77777777" w:rsidR="004D6A1C" w:rsidRPr="00C40610" w:rsidRDefault="005B5B41" w:rsidP="004D6A1C">
      <w:pPr>
        <w:pStyle w:val="TM9"/>
        <w:tabs>
          <w:tab w:val="right" w:leader="dot" w:pos="9060"/>
        </w:tabs>
        <w:rPr>
          <w:rFonts w:ascii="Arial" w:hAnsi="Arial" w:cs="Arial"/>
          <w:b/>
          <w:bCs/>
        </w:rPr>
      </w:pPr>
      <w:r w:rsidRPr="00C40610">
        <w:rPr>
          <w:rFonts w:ascii="Arial" w:hAnsi="Arial" w:cs="Arial"/>
          <w:b/>
          <w:bCs/>
        </w:rPr>
        <w:fldChar w:fldCharType="begin"/>
      </w:r>
      <w:r w:rsidR="00A84093" w:rsidRPr="00C40610">
        <w:rPr>
          <w:rFonts w:ascii="Arial" w:hAnsi="Arial" w:cs="Arial"/>
          <w:b/>
          <w:bCs/>
        </w:rPr>
        <w:instrText xml:space="preserve"> TOC \h \z \t "Titre Figure" \c </w:instrText>
      </w:r>
      <w:r w:rsidRPr="00C40610">
        <w:rPr>
          <w:rFonts w:ascii="Arial" w:hAnsi="Arial" w:cs="Arial"/>
          <w:b/>
          <w:bCs/>
        </w:rPr>
        <w:fldChar w:fldCharType="separate"/>
      </w:r>
      <w:r w:rsidR="00C14128" w:rsidRPr="00C40610">
        <w:rPr>
          <w:rFonts w:ascii="Arial" w:hAnsi="Arial" w:cs="Arial"/>
          <w:noProof/>
        </w:rPr>
        <w:t>Aucune entrée de table d'illustration n'a été trouvée.</w:t>
      </w:r>
      <w:r w:rsidRPr="00C40610">
        <w:rPr>
          <w:rFonts w:ascii="Arial" w:hAnsi="Arial" w:cs="Arial"/>
          <w:b/>
          <w:bCs/>
        </w:rPr>
        <w:fldChar w:fldCharType="end"/>
      </w:r>
    </w:p>
    <w:p w14:paraId="22FB6C7F" w14:textId="2A1B797C" w:rsidR="006A437A" w:rsidRPr="00C40610" w:rsidRDefault="002A257C" w:rsidP="0061145B">
      <w:pPr>
        <w:pStyle w:val="Titre-section"/>
        <w:rPr>
          <w:rFonts w:ascii="Arial" w:hAnsi="Arial" w:cs="Arial"/>
        </w:rPr>
      </w:pPr>
      <w:r w:rsidRPr="00C40610">
        <w:rPr>
          <w:rFonts w:ascii="Arial" w:hAnsi="Arial" w:cs="Arial"/>
        </w:rPr>
        <w:t>Liste</w:t>
      </w:r>
      <w:r w:rsidR="004C4EC8" w:rsidRPr="00C40610">
        <w:rPr>
          <w:rFonts w:ascii="Arial" w:hAnsi="Arial" w:cs="Arial"/>
        </w:rPr>
        <w:t xml:space="preserve"> des tableaux</w:t>
      </w:r>
    </w:p>
    <w:p w14:paraId="1B3A0337" w14:textId="77777777" w:rsidR="00E74182" w:rsidRPr="00C40610" w:rsidRDefault="005B5B41">
      <w:pPr>
        <w:pStyle w:val="TM9"/>
        <w:tabs>
          <w:tab w:val="left" w:pos="1542"/>
          <w:tab w:val="right" w:leader="dot" w:pos="9060"/>
        </w:tabs>
        <w:rPr>
          <w:rFonts w:ascii="Arial" w:eastAsiaTheme="minorEastAsia" w:hAnsi="Arial" w:cs="Arial"/>
          <w:noProof/>
          <w:szCs w:val="22"/>
        </w:rPr>
      </w:pPr>
      <w:r w:rsidRPr="00C40610">
        <w:rPr>
          <w:rFonts w:ascii="Arial" w:hAnsi="Arial" w:cs="Arial"/>
        </w:rPr>
        <w:fldChar w:fldCharType="begin"/>
      </w:r>
      <w:r w:rsidR="00951ADC" w:rsidRPr="00C40610">
        <w:rPr>
          <w:rFonts w:ascii="Arial" w:hAnsi="Arial" w:cs="Arial"/>
        </w:rPr>
        <w:instrText xml:space="preserve"> TOC \h \z \t "Titre Tableau;9" </w:instrText>
      </w:r>
      <w:r w:rsidRPr="00C40610">
        <w:rPr>
          <w:rFonts w:ascii="Arial" w:hAnsi="Arial" w:cs="Arial"/>
        </w:rPr>
        <w:fldChar w:fldCharType="separate"/>
      </w:r>
      <w:hyperlink w:anchor="_Toc388606808" w:history="1">
        <w:r w:rsidR="00E74182" w:rsidRPr="00C40610">
          <w:rPr>
            <w:rStyle w:val="Lienhypertexte"/>
            <w:rFonts w:ascii="Arial" w:hAnsi="Arial" w:cs="Arial"/>
            <w:noProof/>
            <w:snapToGrid w:val="0"/>
            <w:w w:val="0"/>
          </w:rPr>
          <w:t>tableau n°1:</w:t>
        </w:r>
        <w:r w:rsidR="00E74182" w:rsidRPr="00C40610">
          <w:rPr>
            <w:rFonts w:ascii="Arial" w:eastAsiaTheme="minorEastAsia" w:hAnsi="Arial" w:cs="Arial"/>
            <w:noProof/>
            <w:szCs w:val="22"/>
          </w:rPr>
          <w:tab/>
        </w:r>
        <w:r w:rsidR="00E74182" w:rsidRPr="00C40610">
          <w:rPr>
            <w:rStyle w:val="Lienhypertexte"/>
            <w:rFonts w:ascii="Arial" w:hAnsi="Arial" w:cs="Arial"/>
            <w:noProof/>
          </w:rPr>
          <w:t>documents de référence</w:t>
        </w:r>
        <w:r w:rsidR="00E74182" w:rsidRPr="00C40610">
          <w:rPr>
            <w:rFonts w:ascii="Arial" w:hAnsi="Arial" w:cs="Arial"/>
            <w:noProof/>
            <w:webHidden/>
          </w:rPr>
          <w:tab/>
        </w:r>
        <w:r w:rsidR="00E74182" w:rsidRPr="00C40610">
          <w:rPr>
            <w:rFonts w:ascii="Arial" w:hAnsi="Arial" w:cs="Arial"/>
            <w:noProof/>
            <w:webHidden/>
          </w:rPr>
          <w:fldChar w:fldCharType="begin"/>
        </w:r>
        <w:r w:rsidR="00E74182" w:rsidRPr="00C40610">
          <w:rPr>
            <w:rFonts w:ascii="Arial" w:hAnsi="Arial" w:cs="Arial"/>
            <w:noProof/>
            <w:webHidden/>
          </w:rPr>
          <w:instrText xml:space="preserve"> PAGEREF _Toc388606808 \h </w:instrText>
        </w:r>
        <w:r w:rsidR="00E74182" w:rsidRPr="00C40610">
          <w:rPr>
            <w:rFonts w:ascii="Arial" w:hAnsi="Arial" w:cs="Arial"/>
            <w:noProof/>
            <w:webHidden/>
          </w:rPr>
        </w:r>
        <w:r w:rsidR="00E74182" w:rsidRPr="00C40610">
          <w:rPr>
            <w:rFonts w:ascii="Arial" w:hAnsi="Arial" w:cs="Arial"/>
            <w:noProof/>
            <w:webHidden/>
          </w:rPr>
          <w:fldChar w:fldCharType="separate"/>
        </w:r>
        <w:r w:rsidR="00E74182" w:rsidRPr="00C40610">
          <w:rPr>
            <w:rFonts w:ascii="Arial" w:hAnsi="Arial" w:cs="Arial"/>
            <w:noProof/>
            <w:webHidden/>
          </w:rPr>
          <w:t>5</w:t>
        </w:r>
        <w:r w:rsidR="00E74182" w:rsidRPr="00C40610">
          <w:rPr>
            <w:rFonts w:ascii="Arial" w:hAnsi="Arial" w:cs="Arial"/>
            <w:noProof/>
            <w:webHidden/>
          </w:rPr>
          <w:fldChar w:fldCharType="end"/>
        </w:r>
      </w:hyperlink>
    </w:p>
    <w:p w14:paraId="1B9A266E" w14:textId="77777777" w:rsidR="00E74182" w:rsidRPr="00C40610" w:rsidRDefault="00013EAC">
      <w:pPr>
        <w:pStyle w:val="TM9"/>
        <w:tabs>
          <w:tab w:val="left" w:pos="1542"/>
          <w:tab w:val="right" w:leader="dot" w:pos="9060"/>
        </w:tabs>
        <w:rPr>
          <w:rFonts w:ascii="Arial" w:eastAsiaTheme="minorEastAsia" w:hAnsi="Arial" w:cs="Arial"/>
          <w:noProof/>
          <w:szCs w:val="22"/>
        </w:rPr>
      </w:pPr>
      <w:hyperlink w:anchor="_Toc388606809" w:history="1">
        <w:r w:rsidR="00E74182" w:rsidRPr="00C40610">
          <w:rPr>
            <w:rStyle w:val="Lienhypertexte"/>
            <w:rFonts w:ascii="Arial" w:hAnsi="Arial" w:cs="Arial"/>
            <w:noProof/>
            <w:snapToGrid w:val="0"/>
            <w:w w:val="0"/>
          </w:rPr>
          <w:t>tableau n°2:</w:t>
        </w:r>
        <w:r w:rsidR="00E74182" w:rsidRPr="00C40610">
          <w:rPr>
            <w:rFonts w:ascii="Arial" w:eastAsiaTheme="minorEastAsia" w:hAnsi="Arial" w:cs="Arial"/>
            <w:noProof/>
            <w:szCs w:val="22"/>
          </w:rPr>
          <w:tab/>
        </w:r>
        <w:r w:rsidR="00E74182" w:rsidRPr="00C40610">
          <w:rPr>
            <w:rStyle w:val="Lienhypertexte"/>
            <w:rFonts w:ascii="Arial" w:hAnsi="Arial" w:cs="Arial"/>
            <w:noProof/>
          </w:rPr>
          <w:t>Glossaire</w:t>
        </w:r>
        <w:r w:rsidR="00E74182" w:rsidRPr="00C40610">
          <w:rPr>
            <w:rFonts w:ascii="Arial" w:hAnsi="Arial" w:cs="Arial"/>
            <w:noProof/>
            <w:webHidden/>
          </w:rPr>
          <w:tab/>
        </w:r>
        <w:r w:rsidR="00E74182" w:rsidRPr="00C40610">
          <w:rPr>
            <w:rFonts w:ascii="Arial" w:hAnsi="Arial" w:cs="Arial"/>
            <w:noProof/>
            <w:webHidden/>
          </w:rPr>
          <w:fldChar w:fldCharType="begin"/>
        </w:r>
        <w:r w:rsidR="00E74182" w:rsidRPr="00C40610">
          <w:rPr>
            <w:rFonts w:ascii="Arial" w:hAnsi="Arial" w:cs="Arial"/>
            <w:noProof/>
            <w:webHidden/>
          </w:rPr>
          <w:instrText xml:space="preserve"> PAGEREF _Toc388606809 \h </w:instrText>
        </w:r>
        <w:r w:rsidR="00E74182" w:rsidRPr="00C40610">
          <w:rPr>
            <w:rFonts w:ascii="Arial" w:hAnsi="Arial" w:cs="Arial"/>
            <w:noProof/>
            <w:webHidden/>
          </w:rPr>
        </w:r>
        <w:r w:rsidR="00E74182" w:rsidRPr="00C40610">
          <w:rPr>
            <w:rFonts w:ascii="Arial" w:hAnsi="Arial" w:cs="Arial"/>
            <w:noProof/>
            <w:webHidden/>
          </w:rPr>
          <w:fldChar w:fldCharType="separate"/>
        </w:r>
        <w:r w:rsidR="00E74182" w:rsidRPr="00C40610">
          <w:rPr>
            <w:rFonts w:ascii="Arial" w:hAnsi="Arial" w:cs="Arial"/>
            <w:noProof/>
            <w:webHidden/>
          </w:rPr>
          <w:t>5</w:t>
        </w:r>
        <w:r w:rsidR="00E74182" w:rsidRPr="00C40610">
          <w:rPr>
            <w:rFonts w:ascii="Arial" w:hAnsi="Arial" w:cs="Arial"/>
            <w:noProof/>
            <w:webHidden/>
          </w:rPr>
          <w:fldChar w:fldCharType="end"/>
        </w:r>
      </w:hyperlink>
    </w:p>
    <w:p w14:paraId="03C10E73" w14:textId="77777777" w:rsidR="00E74182" w:rsidRPr="00C40610" w:rsidRDefault="00013EAC">
      <w:pPr>
        <w:pStyle w:val="TM9"/>
        <w:tabs>
          <w:tab w:val="left" w:pos="1542"/>
          <w:tab w:val="right" w:leader="dot" w:pos="9060"/>
        </w:tabs>
        <w:rPr>
          <w:rFonts w:ascii="Arial" w:eastAsiaTheme="minorEastAsia" w:hAnsi="Arial" w:cs="Arial"/>
          <w:noProof/>
          <w:szCs w:val="22"/>
        </w:rPr>
      </w:pPr>
      <w:hyperlink w:anchor="_Toc388606810" w:history="1">
        <w:r w:rsidR="00E74182" w:rsidRPr="00C40610">
          <w:rPr>
            <w:rStyle w:val="Lienhypertexte"/>
            <w:rFonts w:ascii="Arial" w:hAnsi="Arial" w:cs="Arial"/>
            <w:noProof/>
            <w:snapToGrid w:val="0"/>
            <w:w w:val="0"/>
          </w:rPr>
          <w:t>tableau n°3:</w:t>
        </w:r>
        <w:r w:rsidR="00E74182" w:rsidRPr="00C40610">
          <w:rPr>
            <w:rFonts w:ascii="Arial" w:eastAsiaTheme="minorEastAsia" w:hAnsi="Arial" w:cs="Arial"/>
            <w:noProof/>
            <w:szCs w:val="22"/>
          </w:rPr>
          <w:tab/>
        </w:r>
        <w:r w:rsidR="00E74182" w:rsidRPr="00C40610">
          <w:rPr>
            <w:rStyle w:val="Lienhypertexte"/>
            <w:rFonts w:ascii="Arial" w:hAnsi="Arial" w:cs="Arial"/>
            <w:noProof/>
          </w:rPr>
          <w:t>Acteurs</w:t>
        </w:r>
        <w:r w:rsidR="00E74182" w:rsidRPr="00C40610">
          <w:rPr>
            <w:rFonts w:ascii="Arial" w:hAnsi="Arial" w:cs="Arial"/>
            <w:noProof/>
            <w:webHidden/>
          </w:rPr>
          <w:tab/>
        </w:r>
        <w:r w:rsidR="00E74182" w:rsidRPr="00C40610">
          <w:rPr>
            <w:rFonts w:ascii="Arial" w:hAnsi="Arial" w:cs="Arial"/>
            <w:noProof/>
            <w:webHidden/>
          </w:rPr>
          <w:fldChar w:fldCharType="begin"/>
        </w:r>
        <w:r w:rsidR="00E74182" w:rsidRPr="00C40610">
          <w:rPr>
            <w:rFonts w:ascii="Arial" w:hAnsi="Arial" w:cs="Arial"/>
            <w:noProof/>
            <w:webHidden/>
          </w:rPr>
          <w:instrText xml:space="preserve"> PAGEREF _Toc388606810 \h </w:instrText>
        </w:r>
        <w:r w:rsidR="00E74182" w:rsidRPr="00C40610">
          <w:rPr>
            <w:rFonts w:ascii="Arial" w:hAnsi="Arial" w:cs="Arial"/>
            <w:noProof/>
            <w:webHidden/>
          </w:rPr>
        </w:r>
        <w:r w:rsidR="00E74182" w:rsidRPr="00C40610">
          <w:rPr>
            <w:rFonts w:ascii="Arial" w:hAnsi="Arial" w:cs="Arial"/>
            <w:noProof/>
            <w:webHidden/>
          </w:rPr>
          <w:fldChar w:fldCharType="separate"/>
        </w:r>
        <w:r w:rsidR="00E74182" w:rsidRPr="00C40610">
          <w:rPr>
            <w:rFonts w:ascii="Arial" w:hAnsi="Arial" w:cs="Arial"/>
            <w:noProof/>
            <w:webHidden/>
          </w:rPr>
          <w:t>6</w:t>
        </w:r>
        <w:r w:rsidR="00E74182" w:rsidRPr="00C40610">
          <w:rPr>
            <w:rFonts w:ascii="Arial" w:hAnsi="Arial" w:cs="Arial"/>
            <w:noProof/>
            <w:webHidden/>
          </w:rPr>
          <w:fldChar w:fldCharType="end"/>
        </w:r>
      </w:hyperlink>
    </w:p>
    <w:p w14:paraId="22FB6C85" w14:textId="242CCD87" w:rsidR="0015370D" w:rsidRPr="00C40610" w:rsidRDefault="005B5B41" w:rsidP="00FE7011">
      <w:pPr>
        <w:pStyle w:val="TM9"/>
        <w:tabs>
          <w:tab w:val="right" w:leader="dot" w:pos="9060"/>
        </w:tabs>
        <w:rPr>
          <w:rFonts w:ascii="Arial" w:hAnsi="Arial" w:cs="Arial"/>
        </w:rPr>
      </w:pPr>
      <w:r w:rsidRPr="00C40610">
        <w:rPr>
          <w:rFonts w:ascii="Arial" w:hAnsi="Arial" w:cs="Arial"/>
        </w:rPr>
        <w:fldChar w:fldCharType="end"/>
      </w:r>
    </w:p>
    <w:p w14:paraId="22FB6C86" w14:textId="0B3DEBF1" w:rsidR="00B665EE" w:rsidRPr="00C40610" w:rsidRDefault="002A257C" w:rsidP="00054F1E">
      <w:pPr>
        <w:pStyle w:val="Titre1"/>
        <w:rPr>
          <w:rFonts w:ascii="Arial" w:hAnsi="Arial" w:cs="Arial"/>
        </w:rPr>
      </w:pPr>
      <w:bookmarkStart w:id="1" w:name="_Toc388621789"/>
      <w:bookmarkStart w:id="2" w:name="_Toc388945995"/>
      <w:bookmarkStart w:id="3" w:name="_Toc401058377"/>
      <w:bookmarkStart w:id="4" w:name="_Toc401319008"/>
      <w:r w:rsidRPr="00C40610">
        <w:rPr>
          <w:rFonts w:ascii="Arial" w:hAnsi="Arial" w:cs="Arial"/>
        </w:rPr>
        <w:lastRenderedPageBreak/>
        <w:t>Introduction</w:t>
      </w:r>
      <w:bookmarkEnd w:id="1"/>
      <w:bookmarkEnd w:id="2"/>
      <w:bookmarkEnd w:id="3"/>
      <w:bookmarkEnd w:id="4"/>
    </w:p>
    <w:p w14:paraId="22FB6C89" w14:textId="1998F1F8" w:rsidR="00FA08D7" w:rsidRPr="00C40610" w:rsidRDefault="002A257C" w:rsidP="00172A6B">
      <w:pPr>
        <w:pStyle w:val="Titre2"/>
        <w:rPr>
          <w:rFonts w:ascii="Arial" w:hAnsi="Arial" w:cs="Arial"/>
        </w:rPr>
      </w:pPr>
      <w:bookmarkStart w:id="5" w:name="_Toc388621790"/>
      <w:bookmarkStart w:id="6" w:name="_Toc388945996"/>
      <w:bookmarkStart w:id="7" w:name="_Toc401058378"/>
      <w:bookmarkStart w:id="8" w:name="_Toc401319009"/>
      <w:r w:rsidRPr="00C40610">
        <w:rPr>
          <w:rFonts w:ascii="Arial" w:hAnsi="Arial" w:cs="Arial"/>
        </w:rPr>
        <w:t>Contexte</w:t>
      </w:r>
      <w:bookmarkEnd w:id="5"/>
      <w:bookmarkEnd w:id="6"/>
      <w:bookmarkEnd w:id="7"/>
      <w:bookmarkEnd w:id="8"/>
    </w:p>
    <w:p w14:paraId="7A904FEB" w14:textId="38D09141" w:rsidR="003426DC" w:rsidRPr="00C40610" w:rsidRDefault="009656FA" w:rsidP="003426DC">
      <w:pPr>
        <w:rPr>
          <w:rFonts w:ascii="Arial" w:hAnsi="Arial" w:cs="Arial"/>
        </w:rPr>
      </w:pPr>
      <w:r>
        <w:rPr>
          <w:rFonts w:ascii="Arial" w:hAnsi="Arial" w:cs="Arial"/>
        </w:rPr>
        <w:t>Contexte</w:t>
      </w:r>
    </w:p>
    <w:p w14:paraId="22FB6C8B" w14:textId="1E56EFB7" w:rsidR="00FA08D7" w:rsidRPr="00C40610" w:rsidRDefault="002A257C" w:rsidP="00172A6B">
      <w:pPr>
        <w:pStyle w:val="Titre2"/>
        <w:rPr>
          <w:rFonts w:ascii="Arial" w:hAnsi="Arial" w:cs="Arial"/>
        </w:rPr>
      </w:pPr>
      <w:bookmarkStart w:id="9" w:name="_Toc388621791"/>
      <w:bookmarkStart w:id="10" w:name="_Toc388945997"/>
      <w:bookmarkStart w:id="11" w:name="_Toc401058379"/>
      <w:bookmarkStart w:id="12" w:name="_Toc401319010"/>
      <w:r w:rsidRPr="00C40610">
        <w:rPr>
          <w:rFonts w:ascii="Arial" w:hAnsi="Arial" w:cs="Arial"/>
        </w:rPr>
        <w:t>Objet</w:t>
      </w:r>
      <w:r w:rsidR="00221AD4" w:rsidRPr="00C40610">
        <w:rPr>
          <w:rFonts w:ascii="Arial" w:hAnsi="Arial" w:cs="Arial"/>
        </w:rPr>
        <w:t xml:space="preserve"> du document</w:t>
      </w:r>
      <w:bookmarkEnd w:id="9"/>
      <w:bookmarkEnd w:id="10"/>
      <w:bookmarkEnd w:id="11"/>
      <w:bookmarkEnd w:id="12"/>
    </w:p>
    <w:p w14:paraId="62358344" w14:textId="47A68806" w:rsidR="00464E40" w:rsidRPr="00C40610" w:rsidRDefault="006C069B" w:rsidP="00464E40">
      <w:pPr>
        <w:pStyle w:val="Prinicpal"/>
        <w:jc w:val="both"/>
      </w:pPr>
      <w:r w:rsidRPr="00C40610">
        <w:t xml:space="preserve">Ce document a pour objectif de présenter les spécifications </w:t>
      </w:r>
      <w:r w:rsidR="00F774FF" w:rsidRPr="00C40610">
        <w:t>f</w:t>
      </w:r>
      <w:r w:rsidR="002161B2" w:rsidRPr="00C40610">
        <w:t>onction</w:t>
      </w:r>
      <w:r w:rsidR="009656FA">
        <w:t xml:space="preserve">nelles liées au module </w:t>
      </w:r>
      <w:r w:rsidR="008F374C">
        <w:t>Recherche</w:t>
      </w:r>
    </w:p>
    <w:p w14:paraId="22FB6C8D" w14:textId="404FA473" w:rsidR="002B5F13" w:rsidRPr="00C40610" w:rsidRDefault="002A257C" w:rsidP="002B5F13">
      <w:pPr>
        <w:pStyle w:val="Titre2"/>
        <w:rPr>
          <w:rFonts w:ascii="Arial" w:hAnsi="Arial" w:cs="Arial"/>
        </w:rPr>
      </w:pPr>
      <w:bookmarkStart w:id="13" w:name="_Toc388621792"/>
      <w:bookmarkStart w:id="14" w:name="_Toc388945998"/>
      <w:bookmarkStart w:id="15" w:name="_Toc401058380"/>
      <w:bookmarkStart w:id="16" w:name="_Toc401319011"/>
      <w:r w:rsidRPr="00C40610">
        <w:rPr>
          <w:rFonts w:ascii="Arial" w:hAnsi="Arial" w:cs="Arial"/>
        </w:rPr>
        <w:t>Documents</w:t>
      </w:r>
      <w:r w:rsidR="002B5F13" w:rsidRPr="00C40610">
        <w:rPr>
          <w:rFonts w:ascii="Arial" w:hAnsi="Arial" w:cs="Arial"/>
        </w:rPr>
        <w:t xml:space="preserve"> de référence</w:t>
      </w:r>
      <w:bookmarkEnd w:id="13"/>
      <w:bookmarkEnd w:id="14"/>
      <w:bookmarkEnd w:id="15"/>
      <w:bookmarkEnd w:id="16"/>
    </w:p>
    <w:tbl>
      <w:tblPr>
        <w:tblW w:w="9137" w:type="dxa"/>
        <w:tblBorders>
          <w:top w:val="single" w:sz="6" w:space="0" w:color="FF6600"/>
          <w:left w:val="single" w:sz="6" w:space="0" w:color="FF6600"/>
          <w:bottom w:val="single" w:sz="6" w:space="0" w:color="FF6600"/>
          <w:right w:val="single" w:sz="6" w:space="0" w:color="FF6600"/>
          <w:insideH w:val="single" w:sz="6" w:space="0" w:color="FF6600"/>
          <w:insideV w:val="single" w:sz="6" w:space="0" w:color="FF6600"/>
        </w:tblBorders>
        <w:tblLayout w:type="fixed"/>
        <w:tblLook w:val="01E0" w:firstRow="1" w:lastRow="1" w:firstColumn="1" w:lastColumn="1" w:noHBand="0" w:noVBand="0"/>
      </w:tblPr>
      <w:tblGrid>
        <w:gridCol w:w="548"/>
        <w:gridCol w:w="3813"/>
        <w:gridCol w:w="3685"/>
        <w:gridCol w:w="1091"/>
      </w:tblGrid>
      <w:tr w:rsidR="002B5F13" w:rsidRPr="00C40610" w14:paraId="22FB6C92" w14:textId="77777777" w:rsidTr="000E31A6">
        <w:trPr>
          <w:cantSplit/>
        </w:trPr>
        <w:tc>
          <w:tcPr>
            <w:tcW w:w="548" w:type="dxa"/>
            <w:tcBorders>
              <w:top w:val="single" w:sz="6" w:space="0" w:color="FF6600"/>
              <w:left w:val="single" w:sz="6" w:space="0" w:color="FF6600"/>
              <w:bottom w:val="single" w:sz="6" w:space="0" w:color="FF6600"/>
              <w:right w:val="single" w:sz="6" w:space="0" w:color="FF6600"/>
            </w:tcBorders>
            <w:shd w:val="clear" w:color="auto" w:fill="auto"/>
            <w:vAlign w:val="center"/>
          </w:tcPr>
          <w:p w14:paraId="22FB6C8E" w14:textId="77777777" w:rsidR="002B5F13" w:rsidRPr="00C40610" w:rsidRDefault="002B5F13" w:rsidP="0043003E">
            <w:pPr>
              <w:pStyle w:val="Retraitnormal"/>
              <w:ind w:left="0"/>
              <w:rPr>
                <w:rFonts w:ascii="Arial" w:hAnsi="Arial" w:cs="Arial"/>
                <w:b/>
                <w:iCs/>
                <w:color w:val="000000"/>
                <w:sz w:val="22"/>
                <w:szCs w:val="22"/>
              </w:rPr>
            </w:pPr>
            <w:r w:rsidRPr="00C40610">
              <w:rPr>
                <w:rFonts w:ascii="Arial" w:hAnsi="Arial" w:cs="Arial"/>
                <w:b/>
                <w:iCs/>
                <w:color w:val="000000"/>
                <w:sz w:val="22"/>
                <w:szCs w:val="22"/>
              </w:rPr>
              <w:t>N°</w:t>
            </w:r>
          </w:p>
        </w:tc>
        <w:tc>
          <w:tcPr>
            <w:tcW w:w="3813" w:type="dxa"/>
            <w:shd w:val="clear" w:color="auto" w:fill="auto"/>
            <w:vAlign w:val="center"/>
          </w:tcPr>
          <w:p w14:paraId="22FB6C8F" w14:textId="77777777" w:rsidR="002B5F13" w:rsidRPr="00C40610" w:rsidRDefault="002B5F13" w:rsidP="0043003E">
            <w:pPr>
              <w:pStyle w:val="Retraitnormal"/>
              <w:ind w:left="0"/>
              <w:jc w:val="center"/>
              <w:rPr>
                <w:rFonts w:ascii="Arial" w:hAnsi="Arial" w:cs="Arial"/>
                <w:b/>
                <w:iCs/>
                <w:color w:val="000000"/>
                <w:sz w:val="22"/>
                <w:szCs w:val="22"/>
              </w:rPr>
            </w:pPr>
            <w:r w:rsidRPr="00C40610">
              <w:rPr>
                <w:rFonts w:ascii="Arial" w:hAnsi="Arial" w:cs="Arial"/>
                <w:b/>
                <w:iCs/>
                <w:color w:val="000000"/>
                <w:sz w:val="22"/>
                <w:szCs w:val="22"/>
              </w:rPr>
              <w:t>Titre</w:t>
            </w:r>
          </w:p>
        </w:tc>
        <w:tc>
          <w:tcPr>
            <w:tcW w:w="3685" w:type="dxa"/>
            <w:shd w:val="clear" w:color="auto" w:fill="auto"/>
            <w:vAlign w:val="center"/>
          </w:tcPr>
          <w:p w14:paraId="22FB6C90" w14:textId="77777777" w:rsidR="002B5F13" w:rsidRPr="00C40610" w:rsidRDefault="002B5F13" w:rsidP="0043003E">
            <w:pPr>
              <w:jc w:val="center"/>
              <w:rPr>
                <w:rFonts w:ascii="Arial" w:hAnsi="Arial" w:cs="Arial"/>
                <w:b/>
                <w:iCs/>
                <w:color w:val="000000"/>
                <w:szCs w:val="22"/>
              </w:rPr>
            </w:pPr>
            <w:r w:rsidRPr="00C40610">
              <w:rPr>
                <w:rFonts w:ascii="Arial" w:hAnsi="Arial" w:cs="Arial"/>
                <w:b/>
                <w:iCs/>
                <w:color w:val="000000"/>
                <w:szCs w:val="22"/>
              </w:rPr>
              <w:t>Référence</w:t>
            </w:r>
          </w:p>
        </w:tc>
        <w:tc>
          <w:tcPr>
            <w:tcW w:w="1091" w:type="dxa"/>
            <w:shd w:val="clear" w:color="auto" w:fill="auto"/>
            <w:vAlign w:val="center"/>
          </w:tcPr>
          <w:p w14:paraId="22FB6C91" w14:textId="77777777" w:rsidR="002B5F13" w:rsidRPr="00C40610" w:rsidRDefault="002B5F13" w:rsidP="0043003E">
            <w:pPr>
              <w:jc w:val="center"/>
              <w:rPr>
                <w:rFonts w:ascii="Arial" w:hAnsi="Arial" w:cs="Arial"/>
                <w:b/>
                <w:bCs/>
                <w:color w:val="000000"/>
                <w:szCs w:val="22"/>
              </w:rPr>
            </w:pPr>
            <w:r w:rsidRPr="00C40610">
              <w:rPr>
                <w:rFonts w:ascii="Arial" w:hAnsi="Arial" w:cs="Arial"/>
                <w:b/>
                <w:bCs/>
                <w:color w:val="000000"/>
                <w:szCs w:val="22"/>
              </w:rPr>
              <w:t>Version</w:t>
            </w:r>
          </w:p>
        </w:tc>
      </w:tr>
      <w:tr w:rsidR="002B5F13" w:rsidRPr="00C40610" w14:paraId="22FB6C94" w14:textId="77777777" w:rsidTr="000E31A6">
        <w:trPr>
          <w:cantSplit/>
          <w:trHeight w:val="384"/>
        </w:trPr>
        <w:tc>
          <w:tcPr>
            <w:tcW w:w="9137" w:type="dxa"/>
            <w:gridSpan w:val="4"/>
            <w:tcBorders>
              <w:left w:val="single" w:sz="6" w:space="0" w:color="FF6600"/>
              <w:bottom w:val="single" w:sz="6" w:space="0" w:color="FF6600"/>
              <w:right w:val="single" w:sz="6" w:space="0" w:color="FF6600"/>
            </w:tcBorders>
            <w:shd w:val="clear" w:color="auto" w:fill="auto"/>
            <w:vAlign w:val="center"/>
          </w:tcPr>
          <w:p w14:paraId="22FB6C93" w14:textId="77777777" w:rsidR="002B5F13" w:rsidRPr="00C40610" w:rsidRDefault="002B5F13" w:rsidP="0043003E">
            <w:pPr>
              <w:pStyle w:val="Retraitnormal"/>
              <w:ind w:left="0"/>
              <w:rPr>
                <w:rFonts w:ascii="Arial" w:hAnsi="Arial" w:cs="Arial"/>
                <w:b/>
                <w:color w:val="000000"/>
              </w:rPr>
            </w:pPr>
            <w:r w:rsidRPr="00C40610">
              <w:rPr>
                <w:rFonts w:ascii="Arial" w:hAnsi="Arial" w:cs="Arial"/>
                <w:b/>
              </w:rPr>
              <w:t xml:space="preserve">Documents </w:t>
            </w:r>
            <w:r w:rsidR="005B5B41" w:rsidRPr="00C40610">
              <w:rPr>
                <w:rFonts w:ascii="Arial" w:hAnsi="Arial" w:cs="Arial"/>
                <w:b/>
              </w:rPr>
              <w:fldChar w:fldCharType="begin"/>
            </w:r>
            <w:r w:rsidRPr="00C40610">
              <w:rPr>
                <w:rFonts w:ascii="Arial" w:hAnsi="Arial" w:cs="Arial"/>
                <w:b/>
              </w:rPr>
              <w:instrText xml:space="preserve"> DOCPROPERTY Client </w:instrText>
            </w:r>
            <w:r w:rsidR="005B5B41" w:rsidRPr="00C40610">
              <w:rPr>
                <w:rFonts w:ascii="Arial" w:hAnsi="Arial" w:cs="Arial"/>
                <w:b/>
              </w:rPr>
              <w:fldChar w:fldCharType="separate"/>
            </w:r>
            <w:r w:rsidR="003D7315" w:rsidRPr="00C40610">
              <w:rPr>
                <w:rFonts w:ascii="Arial" w:hAnsi="Arial" w:cs="Arial"/>
                <w:b/>
              </w:rPr>
              <w:t>&lt;Client&gt;</w:t>
            </w:r>
            <w:r w:rsidR="005B5B41" w:rsidRPr="00C40610">
              <w:rPr>
                <w:rFonts w:ascii="Arial" w:hAnsi="Arial" w:cs="Arial"/>
                <w:b/>
              </w:rPr>
              <w:fldChar w:fldCharType="end"/>
            </w:r>
          </w:p>
        </w:tc>
      </w:tr>
      <w:tr w:rsidR="002B5F13" w:rsidRPr="00C40610" w14:paraId="22FB6C99" w14:textId="77777777" w:rsidTr="000E31A6">
        <w:trPr>
          <w:cantSplit/>
        </w:trPr>
        <w:tc>
          <w:tcPr>
            <w:tcW w:w="548" w:type="dxa"/>
            <w:tcBorders>
              <w:left w:val="single" w:sz="6" w:space="0" w:color="FF6600"/>
              <w:bottom w:val="single" w:sz="6" w:space="0" w:color="FF6600"/>
              <w:right w:val="single" w:sz="6" w:space="0" w:color="FF6600"/>
            </w:tcBorders>
            <w:shd w:val="clear" w:color="auto" w:fill="auto"/>
            <w:vAlign w:val="center"/>
          </w:tcPr>
          <w:p w14:paraId="22FB6C95" w14:textId="77777777" w:rsidR="002B5F13" w:rsidRPr="00C40610" w:rsidRDefault="002B5F13" w:rsidP="0043003E">
            <w:pPr>
              <w:pStyle w:val="Retraitnormal"/>
              <w:ind w:left="0"/>
              <w:rPr>
                <w:rFonts w:ascii="Arial" w:hAnsi="Arial" w:cs="Arial"/>
                <w:color w:val="000000"/>
              </w:rPr>
            </w:pPr>
          </w:p>
        </w:tc>
        <w:tc>
          <w:tcPr>
            <w:tcW w:w="3813" w:type="dxa"/>
            <w:shd w:val="clear" w:color="auto" w:fill="auto"/>
            <w:vAlign w:val="center"/>
          </w:tcPr>
          <w:p w14:paraId="22FB6C96" w14:textId="311B0E85" w:rsidR="002B5F13" w:rsidRPr="00C40610" w:rsidRDefault="002B5F13" w:rsidP="00004F81">
            <w:pPr>
              <w:rPr>
                <w:rFonts w:ascii="Arial" w:hAnsi="Arial" w:cs="Arial"/>
              </w:rPr>
            </w:pPr>
          </w:p>
        </w:tc>
        <w:tc>
          <w:tcPr>
            <w:tcW w:w="3685" w:type="dxa"/>
            <w:shd w:val="clear" w:color="auto" w:fill="auto"/>
            <w:vAlign w:val="center"/>
          </w:tcPr>
          <w:p w14:paraId="22FB6C97" w14:textId="77777777" w:rsidR="002B5F13" w:rsidRPr="00C40610" w:rsidRDefault="002B5F13" w:rsidP="00004F81">
            <w:pPr>
              <w:rPr>
                <w:rFonts w:ascii="Arial" w:hAnsi="Arial" w:cs="Arial"/>
                <w:lang w:val="en-GB"/>
              </w:rPr>
            </w:pPr>
          </w:p>
        </w:tc>
        <w:tc>
          <w:tcPr>
            <w:tcW w:w="1091" w:type="dxa"/>
            <w:shd w:val="clear" w:color="auto" w:fill="auto"/>
            <w:vAlign w:val="center"/>
          </w:tcPr>
          <w:p w14:paraId="22FB6C98" w14:textId="77777777" w:rsidR="002B5F13" w:rsidRPr="00C40610" w:rsidRDefault="002B5F13" w:rsidP="0043003E">
            <w:pPr>
              <w:pStyle w:val="Retraitnormal"/>
              <w:ind w:left="0"/>
              <w:rPr>
                <w:rFonts w:ascii="Arial" w:hAnsi="Arial" w:cs="Arial"/>
                <w:color w:val="000000"/>
              </w:rPr>
            </w:pPr>
          </w:p>
        </w:tc>
      </w:tr>
      <w:tr w:rsidR="002B5F13" w:rsidRPr="00C40610" w14:paraId="22FB6C9E" w14:textId="77777777" w:rsidTr="000E31A6">
        <w:trPr>
          <w:cantSplit/>
          <w:trHeight w:val="366"/>
        </w:trPr>
        <w:tc>
          <w:tcPr>
            <w:tcW w:w="548" w:type="dxa"/>
            <w:tcBorders>
              <w:left w:val="single" w:sz="6" w:space="0" w:color="FF6600"/>
              <w:bottom w:val="single" w:sz="6" w:space="0" w:color="FF6600"/>
              <w:right w:val="single" w:sz="6" w:space="0" w:color="FF6600"/>
            </w:tcBorders>
            <w:shd w:val="clear" w:color="auto" w:fill="auto"/>
            <w:vAlign w:val="center"/>
          </w:tcPr>
          <w:p w14:paraId="22FB6C9A" w14:textId="77777777" w:rsidR="002B5F13" w:rsidRPr="00C40610" w:rsidRDefault="002B5F13" w:rsidP="0043003E">
            <w:pPr>
              <w:pStyle w:val="Retraitnormal"/>
              <w:ind w:left="0"/>
              <w:rPr>
                <w:rFonts w:ascii="Arial" w:hAnsi="Arial" w:cs="Arial"/>
                <w:color w:val="000000"/>
              </w:rPr>
            </w:pPr>
          </w:p>
        </w:tc>
        <w:tc>
          <w:tcPr>
            <w:tcW w:w="3813" w:type="dxa"/>
            <w:shd w:val="clear" w:color="auto" w:fill="auto"/>
            <w:vAlign w:val="center"/>
          </w:tcPr>
          <w:p w14:paraId="22FB6C9B" w14:textId="77777777" w:rsidR="002B5F13" w:rsidRPr="00C40610" w:rsidRDefault="002B5F13" w:rsidP="0043003E">
            <w:pPr>
              <w:pStyle w:val="Retraitnormal"/>
              <w:ind w:left="0"/>
              <w:rPr>
                <w:rFonts w:ascii="Arial" w:hAnsi="Arial" w:cs="Arial"/>
                <w:color w:val="000000"/>
              </w:rPr>
            </w:pPr>
          </w:p>
        </w:tc>
        <w:tc>
          <w:tcPr>
            <w:tcW w:w="3685" w:type="dxa"/>
            <w:shd w:val="clear" w:color="auto" w:fill="auto"/>
            <w:vAlign w:val="center"/>
          </w:tcPr>
          <w:p w14:paraId="22FB6C9C" w14:textId="77777777" w:rsidR="002B5F13" w:rsidRPr="00C40610" w:rsidRDefault="002B5F13" w:rsidP="0043003E">
            <w:pPr>
              <w:pStyle w:val="Retraitnormal"/>
              <w:ind w:left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091" w:type="dxa"/>
            <w:shd w:val="clear" w:color="auto" w:fill="auto"/>
            <w:vAlign w:val="center"/>
          </w:tcPr>
          <w:p w14:paraId="22FB6C9D" w14:textId="77777777" w:rsidR="002B5F13" w:rsidRPr="00C40610" w:rsidRDefault="002B5F13" w:rsidP="0043003E">
            <w:pPr>
              <w:pStyle w:val="Retraitnormal"/>
              <w:ind w:left="0"/>
              <w:rPr>
                <w:rFonts w:ascii="Arial" w:hAnsi="Arial" w:cs="Arial"/>
                <w:color w:val="000000"/>
              </w:rPr>
            </w:pPr>
          </w:p>
        </w:tc>
      </w:tr>
      <w:tr w:rsidR="002B5F13" w:rsidRPr="00C40610" w14:paraId="22FB6CA0" w14:textId="77777777" w:rsidTr="000E31A6">
        <w:trPr>
          <w:cantSplit/>
          <w:trHeight w:val="472"/>
        </w:trPr>
        <w:tc>
          <w:tcPr>
            <w:tcW w:w="9137" w:type="dxa"/>
            <w:gridSpan w:val="4"/>
            <w:tcBorders>
              <w:left w:val="single" w:sz="6" w:space="0" w:color="FF6600"/>
              <w:bottom w:val="single" w:sz="6" w:space="0" w:color="FF6600"/>
              <w:right w:val="single" w:sz="6" w:space="0" w:color="FF6600"/>
            </w:tcBorders>
            <w:shd w:val="clear" w:color="auto" w:fill="auto"/>
            <w:vAlign w:val="center"/>
          </w:tcPr>
          <w:p w14:paraId="22FB6C9F" w14:textId="77777777" w:rsidR="002B5F13" w:rsidRPr="00C40610" w:rsidRDefault="002B5F13" w:rsidP="00925AE2">
            <w:pPr>
              <w:pStyle w:val="Retraitnormal"/>
              <w:ind w:left="0"/>
              <w:rPr>
                <w:rFonts w:ascii="Arial" w:hAnsi="Arial" w:cs="Arial"/>
                <w:b/>
                <w:color w:val="000000"/>
              </w:rPr>
            </w:pPr>
            <w:r w:rsidRPr="00C40610">
              <w:rPr>
                <w:rFonts w:ascii="Arial" w:hAnsi="Arial" w:cs="Arial"/>
                <w:b/>
              </w:rPr>
              <w:t>Documents IT&amp;L@bs</w:t>
            </w:r>
          </w:p>
        </w:tc>
      </w:tr>
      <w:tr w:rsidR="002B5F13" w:rsidRPr="00C40610" w14:paraId="22FB6CA5" w14:textId="77777777" w:rsidTr="000E31A6">
        <w:trPr>
          <w:cantSplit/>
        </w:trPr>
        <w:tc>
          <w:tcPr>
            <w:tcW w:w="548" w:type="dxa"/>
            <w:tcBorders>
              <w:top w:val="single" w:sz="6" w:space="0" w:color="FF6600"/>
              <w:left w:val="single" w:sz="6" w:space="0" w:color="FF6600"/>
              <w:bottom w:val="single" w:sz="6" w:space="0" w:color="FF6600"/>
              <w:right w:val="single" w:sz="6" w:space="0" w:color="FF6600"/>
            </w:tcBorders>
            <w:shd w:val="clear" w:color="auto" w:fill="auto"/>
            <w:vAlign w:val="center"/>
          </w:tcPr>
          <w:p w14:paraId="22FB6CA1" w14:textId="77777777" w:rsidR="002B5F13" w:rsidRPr="00C40610" w:rsidRDefault="002B5F13" w:rsidP="0043003E">
            <w:pPr>
              <w:pStyle w:val="Retraitnormal"/>
              <w:ind w:left="0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3813" w:type="dxa"/>
            <w:tcBorders>
              <w:top w:val="single" w:sz="6" w:space="0" w:color="FF6600"/>
              <w:left w:val="single" w:sz="6" w:space="0" w:color="FF6600"/>
              <w:bottom w:val="single" w:sz="6" w:space="0" w:color="FF6600"/>
              <w:right w:val="single" w:sz="6" w:space="0" w:color="FF6600"/>
            </w:tcBorders>
            <w:shd w:val="clear" w:color="auto" w:fill="auto"/>
            <w:vAlign w:val="center"/>
          </w:tcPr>
          <w:p w14:paraId="22FB6CA2" w14:textId="5F55DE46" w:rsidR="002B5F13" w:rsidRPr="00C40610" w:rsidRDefault="002B5F13">
            <w:pPr>
              <w:rPr>
                <w:rFonts w:ascii="Arial" w:hAnsi="Arial" w:cs="Arial"/>
              </w:rPr>
            </w:pPr>
          </w:p>
        </w:tc>
        <w:tc>
          <w:tcPr>
            <w:tcW w:w="3685" w:type="dxa"/>
            <w:tcBorders>
              <w:top w:val="single" w:sz="6" w:space="0" w:color="FF6600"/>
              <w:left w:val="single" w:sz="6" w:space="0" w:color="FF6600"/>
              <w:bottom w:val="single" w:sz="6" w:space="0" w:color="FF6600"/>
              <w:right w:val="single" w:sz="6" w:space="0" w:color="FF6600"/>
            </w:tcBorders>
            <w:shd w:val="clear" w:color="auto" w:fill="auto"/>
            <w:vAlign w:val="center"/>
          </w:tcPr>
          <w:p w14:paraId="22FB6CA3" w14:textId="5F79D10E" w:rsidR="002B5F13" w:rsidRPr="00C40610" w:rsidRDefault="002B5F13" w:rsidP="0043003E">
            <w:pPr>
              <w:pStyle w:val="Pieddepage"/>
              <w:tabs>
                <w:tab w:val="left" w:pos="2340"/>
              </w:tabs>
              <w:spacing w:after="40"/>
              <w:rPr>
                <w:rFonts w:ascii="Arial" w:hAnsi="Arial" w:cs="Arial"/>
                <w:szCs w:val="22"/>
              </w:rPr>
            </w:pPr>
          </w:p>
        </w:tc>
        <w:tc>
          <w:tcPr>
            <w:tcW w:w="1091" w:type="dxa"/>
            <w:tcBorders>
              <w:top w:val="single" w:sz="6" w:space="0" w:color="FF6600"/>
              <w:left w:val="single" w:sz="6" w:space="0" w:color="FF6600"/>
              <w:bottom w:val="single" w:sz="6" w:space="0" w:color="FF6600"/>
              <w:right w:val="single" w:sz="6" w:space="0" w:color="FF6600"/>
            </w:tcBorders>
            <w:shd w:val="clear" w:color="auto" w:fill="auto"/>
            <w:vAlign w:val="center"/>
          </w:tcPr>
          <w:p w14:paraId="22FB6CA4" w14:textId="7C3D1B9C" w:rsidR="002B5F13" w:rsidRPr="00C40610" w:rsidRDefault="002B5F13" w:rsidP="00004F81">
            <w:pPr>
              <w:rPr>
                <w:rFonts w:ascii="Arial" w:hAnsi="Arial" w:cs="Arial"/>
              </w:rPr>
            </w:pPr>
          </w:p>
        </w:tc>
      </w:tr>
      <w:tr w:rsidR="00DE59A8" w:rsidRPr="00C40610" w14:paraId="22FB6CAA" w14:textId="77777777" w:rsidTr="000E31A6">
        <w:trPr>
          <w:cantSplit/>
        </w:trPr>
        <w:tc>
          <w:tcPr>
            <w:tcW w:w="548" w:type="dxa"/>
            <w:tcBorders>
              <w:top w:val="single" w:sz="6" w:space="0" w:color="FF6600"/>
              <w:left w:val="single" w:sz="6" w:space="0" w:color="FF6600"/>
              <w:bottom w:val="single" w:sz="6" w:space="0" w:color="FF6600"/>
              <w:right w:val="single" w:sz="6" w:space="0" w:color="FF6600"/>
            </w:tcBorders>
            <w:shd w:val="clear" w:color="auto" w:fill="auto"/>
            <w:vAlign w:val="center"/>
          </w:tcPr>
          <w:p w14:paraId="22FB6CA6" w14:textId="77777777" w:rsidR="00DE59A8" w:rsidRPr="00C40610" w:rsidRDefault="00DE59A8" w:rsidP="0043003E">
            <w:pPr>
              <w:pStyle w:val="Retraitnormal"/>
              <w:ind w:left="0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3813" w:type="dxa"/>
            <w:tcBorders>
              <w:top w:val="single" w:sz="6" w:space="0" w:color="FF6600"/>
              <w:left w:val="single" w:sz="6" w:space="0" w:color="FF6600"/>
              <w:bottom w:val="single" w:sz="6" w:space="0" w:color="FF6600"/>
              <w:right w:val="single" w:sz="6" w:space="0" w:color="FF6600"/>
            </w:tcBorders>
            <w:shd w:val="clear" w:color="auto" w:fill="auto"/>
            <w:vAlign w:val="center"/>
          </w:tcPr>
          <w:p w14:paraId="22FB6CA7" w14:textId="77777777" w:rsidR="00DE59A8" w:rsidRPr="00C40610" w:rsidRDefault="00DE59A8" w:rsidP="00004F81">
            <w:pPr>
              <w:rPr>
                <w:rFonts w:ascii="Arial" w:hAnsi="Arial" w:cs="Arial"/>
              </w:rPr>
            </w:pPr>
          </w:p>
        </w:tc>
        <w:tc>
          <w:tcPr>
            <w:tcW w:w="3685" w:type="dxa"/>
            <w:tcBorders>
              <w:top w:val="single" w:sz="6" w:space="0" w:color="FF6600"/>
              <w:left w:val="single" w:sz="6" w:space="0" w:color="FF6600"/>
              <w:bottom w:val="single" w:sz="6" w:space="0" w:color="FF6600"/>
              <w:right w:val="single" w:sz="6" w:space="0" w:color="FF6600"/>
            </w:tcBorders>
            <w:shd w:val="clear" w:color="auto" w:fill="auto"/>
            <w:vAlign w:val="center"/>
          </w:tcPr>
          <w:p w14:paraId="22FB6CA8" w14:textId="77777777" w:rsidR="00DE59A8" w:rsidRPr="00C40610" w:rsidRDefault="00DE59A8" w:rsidP="0043003E">
            <w:pPr>
              <w:pStyle w:val="Pieddepage"/>
              <w:tabs>
                <w:tab w:val="left" w:pos="2340"/>
              </w:tabs>
              <w:spacing w:after="40"/>
              <w:rPr>
                <w:rFonts w:ascii="Arial" w:hAnsi="Arial" w:cs="Arial"/>
                <w:szCs w:val="22"/>
              </w:rPr>
            </w:pPr>
          </w:p>
        </w:tc>
        <w:tc>
          <w:tcPr>
            <w:tcW w:w="1091" w:type="dxa"/>
            <w:tcBorders>
              <w:top w:val="single" w:sz="6" w:space="0" w:color="FF6600"/>
              <w:left w:val="single" w:sz="6" w:space="0" w:color="FF6600"/>
              <w:bottom w:val="single" w:sz="6" w:space="0" w:color="FF6600"/>
              <w:right w:val="single" w:sz="6" w:space="0" w:color="FF6600"/>
            </w:tcBorders>
            <w:shd w:val="clear" w:color="auto" w:fill="auto"/>
            <w:vAlign w:val="center"/>
          </w:tcPr>
          <w:p w14:paraId="22FB6CA9" w14:textId="77777777" w:rsidR="00DE59A8" w:rsidRPr="00C40610" w:rsidRDefault="00DE59A8" w:rsidP="00004F81">
            <w:pPr>
              <w:rPr>
                <w:rFonts w:ascii="Arial" w:hAnsi="Arial" w:cs="Arial"/>
              </w:rPr>
            </w:pPr>
          </w:p>
        </w:tc>
      </w:tr>
    </w:tbl>
    <w:p w14:paraId="22FB6CAB" w14:textId="15C4C360" w:rsidR="00DE59A8" w:rsidRPr="00C40610" w:rsidRDefault="00DE59A8" w:rsidP="00DE59A8">
      <w:pPr>
        <w:pStyle w:val="TitreTableau"/>
        <w:rPr>
          <w:rFonts w:ascii="Arial" w:hAnsi="Arial" w:cs="Arial"/>
        </w:rPr>
      </w:pPr>
      <w:r w:rsidRPr="00C40610">
        <w:rPr>
          <w:rFonts w:ascii="Arial" w:hAnsi="Arial" w:cs="Arial"/>
        </w:rPr>
        <w:t> </w:t>
      </w:r>
      <w:bookmarkStart w:id="17" w:name="_Toc388606808"/>
      <w:r w:rsidRPr="00C40610">
        <w:rPr>
          <w:rFonts w:ascii="Arial" w:hAnsi="Arial" w:cs="Arial"/>
        </w:rPr>
        <w:t>documents de référence</w:t>
      </w:r>
      <w:bookmarkEnd w:id="17"/>
    </w:p>
    <w:p w14:paraId="22FB6CAC" w14:textId="4D638DBE" w:rsidR="00445C6E" w:rsidRPr="00C40610" w:rsidRDefault="00CB09F9" w:rsidP="00172A6B">
      <w:pPr>
        <w:pStyle w:val="Titre2"/>
        <w:rPr>
          <w:rFonts w:ascii="Arial" w:hAnsi="Arial" w:cs="Arial"/>
        </w:rPr>
      </w:pPr>
      <w:bookmarkStart w:id="18" w:name="_Toc388621793"/>
      <w:bookmarkStart w:id="19" w:name="_Toc388945999"/>
      <w:bookmarkStart w:id="20" w:name="_Toc401058381"/>
      <w:bookmarkStart w:id="21" w:name="_Toc401319012"/>
      <w:r w:rsidRPr="00C40610">
        <w:rPr>
          <w:rFonts w:ascii="Arial" w:hAnsi="Arial" w:cs="Arial"/>
        </w:rPr>
        <w:t>Glossaire</w:t>
      </w:r>
      <w:bookmarkEnd w:id="18"/>
      <w:bookmarkEnd w:id="19"/>
      <w:bookmarkEnd w:id="20"/>
      <w:bookmarkEnd w:id="21"/>
    </w:p>
    <w:tbl>
      <w:tblPr>
        <w:tblW w:w="0" w:type="auto"/>
        <w:tblBorders>
          <w:top w:val="single" w:sz="6" w:space="0" w:color="FF6600"/>
          <w:left w:val="single" w:sz="6" w:space="0" w:color="FF6600"/>
          <w:bottom w:val="single" w:sz="6" w:space="0" w:color="FF6600"/>
          <w:right w:val="single" w:sz="6" w:space="0" w:color="FF6600"/>
          <w:insideH w:val="single" w:sz="6" w:space="0" w:color="FF6600"/>
          <w:insideV w:val="single" w:sz="6" w:space="0" w:color="FF6600"/>
        </w:tblBorders>
        <w:tblLayout w:type="fixed"/>
        <w:tblLook w:val="01E0" w:firstRow="1" w:lastRow="1" w:firstColumn="1" w:lastColumn="1" w:noHBand="0" w:noVBand="0"/>
      </w:tblPr>
      <w:tblGrid>
        <w:gridCol w:w="1690"/>
        <w:gridCol w:w="7452"/>
      </w:tblGrid>
      <w:tr w:rsidR="00445C6E" w:rsidRPr="00C40610" w14:paraId="22FB6CAF" w14:textId="77777777" w:rsidTr="00DE59A8">
        <w:trPr>
          <w:cantSplit/>
          <w:tblHeader/>
        </w:trPr>
        <w:tc>
          <w:tcPr>
            <w:tcW w:w="1690" w:type="dxa"/>
            <w:tcBorders>
              <w:top w:val="single" w:sz="6" w:space="0" w:color="FF6600"/>
              <w:left w:val="single" w:sz="6" w:space="0" w:color="FF6600"/>
              <w:bottom w:val="single" w:sz="6" w:space="0" w:color="FF6600"/>
              <w:right w:val="single" w:sz="6" w:space="0" w:color="FF6600"/>
            </w:tcBorders>
            <w:shd w:val="clear" w:color="auto" w:fill="auto"/>
            <w:vAlign w:val="center"/>
          </w:tcPr>
          <w:p w14:paraId="22FB6CAD" w14:textId="77777777" w:rsidR="00445C6E" w:rsidRPr="00C40610" w:rsidRDefault="00445C6E" w:rsidP="00974262">
            <w:pPr>
              <w:rPr>
                <w:rFonts w:ascii="Arial" w:hAnsi="Arial" w:cs="Arial"/>
                <w:b/>
                <w:bCs/>
                <w:iCs/>
              </w:rPr>
            </w:pPr>
            <w:r w:rsidRPr="00C40610">
              <w:rPr>
                <w:rFonts w:ascii="Arial" w:hAnsi="Arial" w:cs="Arial"/>
                <w:b/>
                <w:bCs/>
                <w:iCs/>
              </w:rPr>
              <w:t>Abréviation</w:t>
            </w:r>
          </w:p>
        </w:tc>
        <w:tc>
          <w:tcPr>
            <w:tcW w:w="7452" w:type="dxa"/>
            <w:shd w:val="clear" w:color="auto" w:fill="auto"/>
            <w:vAlign w:val="center"/>
          </w:tcPr>
          <w:p w14:paraId="22FB6CAE" w14:textId="77777777" w:rsidR="00445C6E" w:rsidRPr="00C40610" w:rsidRDefault="00445C6E" w:rsidP="00974262">
            <w:pPr>
              <w:rPr>
                <w:rFonts w:ascii="Arial" w:hAnsi="Arial" w:cs="Arial"/>
                <w:b/>
                <w:bCs/>
              </w:rPr>
            </w:pPr>
            <w:r w:rsidRPr="00C40610">
              <w:rPr>
                <w:rFonts w:ascii="Arial" w:hAnsi="Arial" w:cs="Arial"/>
                <w:b/>
                <w:bCs/>
              </w:rPr>
              <w:t>Description</w:t>
            </w:r>
          </w:p>
        </w:tc>
      </w:tr>
      <w:tr w:rsidR="007D638F" w:rsidRPr="00C40610" w14:paraId="22FB6CB8" w14:textId="77777777" w:rsidTr="0043003E">
        <w:trPr>
          <w:cantSplit/>
        </w:trPr>
        <w:tc>
          <w:tcPr>
            <w:tcW w:w="1690" w:type="dxa"/>
            <w:tcBorders>
              <w:left w:val="single" w:sz="6" w:space="0" w:color="FF6600"/>
              <w:bottom w:val="single" w:sz="6" w:space="0" w:color="FF6600"/>
              <w:right w:val="single" w:sz="6" w:space="0" w:color="FF6600"/>
            </w:tcBorders>
            <w:shd w:val="clear" w:color="auto" w:fill="auto"/>
            <w:vAlign w:val="center"/>
          </w:tcPr>
          <w:p w14:paraId="22FB6CB6" w14:textId="642F6653" w:rsidR="007D638F" w:rsidRPr="00C40610" w:rsidRDefault="007D638F" w:rsidP="007D638F">
            <w:pPr>
              <w:rPr>
                <w:rFonts w:ascii="Arial" w:hAnsi="Arial" w:cs="Arial"/>
              </w:rPr>
            </w:pPr>
          </w:p>
        </w:tc>
        <w:tc>
          <w:tcPr>
            <w:tcW w:w="7452" w:type="dxa"/>
            <w:shd w:val="clear" w:color="auto" w:fill="auto"/>
            <w:vAlign w:val="center"/>
          </w:tcPr>
          <w:p w14:paraId="22FB6CB7" w14:textId="61D930BB" w:rsidR="007D638F" w:rsidRPr="00C40610" w:rsidRDefault="007D638F" w:rsidP="007D638F">
            <w:pPr>
              <w:rPr>
                <w:rFonts w:ascii="Arial" w:hAnsi="Arial" w:cs="Arial"/>
              </w:rPr>
            </w:pPr>
          </w:p>
        </w:tc>
      </w:tr>
    </w:tbl>
    <w:p w14:paraId="22FB6CB9" w14:textId="1493402B" w:rsidR="00FA08D7" w:rsidRPr="00C40610" w:rsidRDefault="00445C6E" w:rsidP="004F0D47">
      <w:pPr>
        <w:pStyle w:val="TitreTableau"/>
        <w:rPr>
          <w:rFonts w:ascii="Arial" w:hAnsi="Arial" w:cs="Arial"/>
        </w:rPr>
      </w:pPr>
      <w:r w:rsidRPr="00C40610">
        <w:rPr>
          <w:rFonts w:ascii="Arial" w:hAnsi="Arial" w:cs="Arial"/>
        </w:rPr>
        <w:t> </w:t>
      </w:r>
      <w:bookmarkStart w:id="22" w:name="_Toc388606809"/>
      <w:r w:rsidRPr="00C40610">
        <w:rPr>
          <w:rFonts w:ascii="Arial" w:hAnsi="Arial" w:cs="Arial"/>
        </w:rPr>
        <w:t>Glossaire</w:t>
      </w:r>
      <w:bookmarkEnd w:id="22"/>
    </w:p>
    <w:p w14:paraId="22FB6CBD" w14:textId="77777777" w:rsidR="009610C1" w:rsidRPr="00C40610" w:rsidRDefault="009610C1" w:rsidP="009610C1">
      <w:pPr>
        <w:rPr>
          <w:rFonts w:ascii="Arial" w:hAnsi="Arial" w:cs="Arial"/>
        </w:rPr>
      </w:pPr>
    </w:p>
    <w:p w14:paraId="22FB6DB3" w14:textId="77777777" w:rsidR="00096033" w:rsidRPr="00C40610" w:rsidRDefault="00096033" w:rsidP="00096033">
      <w:pPr>
        <w:rPr>
          <w:rFonts w:ascii="Arial" w:hAnsi="Arial" w:cs="Arial"/>
        </w:rPr>
      </w:pPr>
    </w:p>
    <w:p w14:paraId="6A529C19" w14:textId="4FB087EA" w:rsidR="00521BB7" w:rsidRPr="00C40610" w:rsidRDefault="00521BB7" w:rsidP="00D96B4D">
      <w:pPr>
        <w:pStyle w:val="Titre1"/>
        <w:rPr>
          <w:rFonts w:ascii="Arial" w:hAnsi="Arial" w:cs="Arial"/>
        </w:rPr>
      </w:pPr>
      <w:bookmarkStart w:id="23" w:name="_Toc52454475"/>
      <w:bookmarkStart w:id="24" w:name="_Toc40612610"/>
      <w:bookmarkStart w:id="25" w:name="_Toc36377833"/>
      <w:bookmarkStart w:id="26" w:name="_Toc388621794"/>
      <w:bookmarkStart w:id="27" w:name="_Toc388946000"/>
      <w:bookmarkStart w:id="28" w:name="_Toc401058382"/>
      <w:bookmarkStart w:id="29" w:name="_Toc401319013"/>
      <w:bookmarkStart w:id="30" w:name="_Toc53292916"/>
      <w:r w:rsidRPr="00C40610">
        <w:rPr>
          <w:rFonts w:ascii="Arial" w:hAnsi="Arial" w:cs="Arial"/>
        </w:rPr>
        <w:lastRenderedPageBreak/>
        <w:t>Acteurs</w:t>
      </w:r>
      <w:bookmarkEnd w:id="26"/>
      <w:bookmarkEnd w:id="27"/>
      <w:bookmarkEnd w:id="28"/>
      <w:bookmarkEnd w:id="29"/>
    </w:p>
    <w:tbl>
      <w:tblPr>
        <w:tblW w:w="0" w:type="auto"/>
        <w:tblBorders>
          <w:top w:val="single" w:sz="6" w:space="0" w:color="FF6600"/>
          <w:left w:val="single" w:sz="6" w:space="0" w:color="FF6600"/>
          <w:bottom w:val="single" w:sz="6" w:space="0" w:color="FF6600"/>
          <w:right w:val="single" w:sz="6" w:space="0" w:color="FF6600"/>
          <w:insideH w:val="single" w:sz="6" w:space="0" w:color="FF6600"/>
          <w:insideV w:val="single" w:sz="6" w:space="0" w:color="FF6600"/>
        </w:tblBorders>
        <w:tblLook w:val="04A0" w:firstRow="1" w:lastRow="0" w:firstColumn="1" w:lastColumn="0" w:noHBand="0" w:noVBand="1"/>
      </w:tblPr>
      <w:tblGrid>
        <w:gridCol w:w="3589"/>
        <w:gridCol w:w="5465"/>
      </w:tblGrid>
      <w:tr w:rsidR="00521BB7" w:rsidRPr="00C40610" w14:paraId="566500A7" w14:textId="77777777" w:rsidTr="00E74182">
        <w:trPr>
          <w:cantSplit/>
        </w:trPr>
        <w:tc>
          <w:tcPr>
            <w:tcW w:w="3624" w:type="dxa"/>
            <w:tcBorders>
              <w:top w:val="single" w:sz="6" w:space="0" w:color="FF6600"/>
              <w:left w:val="single" w:sz="6" w:space="0" w:color="FF6600"/>
              <w:bottom w:val="single" w:sz="6" w:space="0" w:color="FF6600"/>
              <w:right w:val="single" w:sz="6" w:space="0" w:color="FF6600"/>
            </w:tcBorders>
            <w:shd w:val="clear" w:color="auto" w:fill="E6E6E6"/>
            <w:vAlign w:val="center"/>
            <w:hideMark/>
          </w:tcPr>
          <w:p w14:paraId="3B7DCF9A" w14:textId="77777777" w:rsidR="00521BB7" w:rsidRPr="00C40610" w:rsidRDefault="00521BB7" w:rsidP="00E74182">
            <w:pPr>
              <w:spacing w:before="0" w:after="0"/>
              <w:jc w:val="left"/>
              <w:rPr>
                <w:rFonts w:ascii="Arial" w:hAnsi="Arial" w:cs="Arial"/>
                <w:b/>
                <w:iCs/>
                <w:color w:val="000000"/>
                <w:szCs w:val="22"/>
              </w:rPr>
            </w:pPr>
            <w:r w:rsidRPr="00C40610">
              <w:rPr>
                <w:rFonts w:ascii="Arial" w:hAnsi="Arial" w:cs="Arial"/>
                <w:b/>
                <w:bCs/>
                <w:iCs/>
                <w:color w:val="000000"/>
                <w:szCs w:val="22"/>
              </w:rPr>
              <w:t>Utilisateur</w:t>
            </w:r>
          </w:p>
        </w:tc>
        <w:tc>
          <w:tcPr>
            <w:tcW w:w="5526" w:type="dxa"/>
            <w:shd w:val="clear" w:color="auto" w:fill="E6E6E6"/>
            <w:vAlign w:val="center"/>
            <w:hideMark/>
          </w:tcPr>
          <w:p w14:paraId="64922A13" w14:textId="77777777" w:rsidR="00521BB7" w:rsidRPr="00C40610" w:rsidRDefault="00521BB7" w:rsidP="00E74182">
            <w:pPr>
              <w:spacing w:before="0" w:after="0"/>
              <w:jc w:val="left"/>
              <w:rPr>
                <w:rFonts w:ascii="Arial" w:hAnsi="Arial" w:cs="Arial"/>
                <w:b/>
                <w:iCs/>
                <w:color w:val="000000"/>
                <w:szCs w:val="22"/>
              </w:rPr>
            </w:pPr>
            <w:r w:rsidRPr="00C40610">
              <w:rPr>
                <w:rFonts w:ascii="Arial" w:hAnsi="Arial" w:cs="Arial"/>
                <w:b/>
                <w:bCs/>
                <w:iCs/>
                <w:color w:val="000000"/>
                <w:szCs w:val="22"/>
              </w:rPr>
              <w:t>Description</w:t>
            </w:r>
          </w:p>
        </w:tc>
      </w:tr>
      <w:tr w:rsidR="00521BB7" w:rsidRPr="00C40610" w14:paraId="125A438E" w14:textId="77777777" w:rsidTr="00E74182">
        <w:trPr>
          <w:cantSplit/>
        </w:trPr>
        <w:tc>
          <w:tcPr>
            <w:tcW w:w="3624" w:type="dxa"/>
            <w:tcBorders>
              <w:left w:val="single" w:sz="6" w:space="0" w:color="FF6600"/>
              <w:bottom w:val="single" w:sz="6" w:space="0" w:color="FF6600"/>
              <w:right w:val="single" w:sz="6" w:space="0" w:color="FF6600"/>
            </w:tcBorders>
            <w:shd w:val="clear" w:color="auto" w:fill="auto"/>
            <w:vAlign w:val="center"/>
          </w:tcPr>
          <w:p w14:paraId="7BD6FA21" w14:textId="3006EFFA" w:rsidR="00521BB7" w:rsidRPr="00C40610" w:rsidRDefault="00EB31B6" w:rsidP="00E74182">
            <w:pPr>
              <w:spacing w:before="0" w:after="0"/>
              <w:jc w:val="left"/>
              <w:rPr>
                <w:rFonts w:ascii="Arial" w:hAnsi="Arial" w:cs="Arial"/>
                <w:color w:val="000000"/>
                <w:szCs w:val="22"/>
              </w:rPr>
            </w:pPr>
            <w:r>
              <w:rPr>
                <w:rFonts w:ascii="Arial" w:hAnsi="Arial" w:cs="Arial"/>
                <w:color w:val="000000"/>
                <w:szCs w:val="22"/>
              </w:rPr>
              <w:t>Martin Le Guillou</w:t>
            </w:r>
          </w:p>
        </w:tc>
        <w:tc>
          <w:tcPr>
            <w:tcW w:w="5526" w:type="dxa"/>
            <w:shd w:val="clear" w:color="auto" w:fill="auto"/>
            <w:vAlign w:val="center"/>
          </w:tcPr>
          <w:p w14:paraId="0146C0AC" w14:textId="12123A0B" w:rsidR="00521BB7" w:rsidRPr="00C40610" w:rsidRDefault="00EB31B6">
            <w:pPr>
              <w:spacing w:before="0" w:after="0"/>
              <w:jc w:val="left"/>
              <w:rPr>
                <w:rFonts w:ascii="Arial" w:hAnsi="Arial" w:cs="Arial"/>
                <w:color w:val="000000"/>
                <w:szCs w:val="22"/>
              </w:rPr>
            </w:pPr>
            <w:r>
              <w:rPr>
                <w:rFonts w:ascii="Arial" w:hAnsi="Arial" w:cs="Arial"/>
                <w:color w:val="000000"/>
                <w:szCs w:val="22"/>
              </w:rPr>
              <w:t>Chef de Projet / Développeur</w:t>
            </w:r>
          </w:p>
        </w:tc>
      </w:tr>
      <w:tr w:rsidR="00521BB7" w:rsidRPr="00C40610" w14:paraId="24DBE382" w14:textId="77777777" w:rsidTr="009656FA">
        <w:trPr>
          <w:cantSplit/>
        </w:trPr>
        <w:tc>
          <w:tcPr>
            <w:tcW w:w="3624" w:type="dxa"/>
            <w:tcBorders>
              <w:left w:val="single" w:sz="6" w:space="0" w:color="FF6600"/>
              <w:bottom w:val="single" w:sz="6" w:space="0" w:color="FF6600"/>
              <w:right w:val="single" w:sz="6" w:space="0" w:color="FF6600"/>
            </w:tcBorders>
            <w:shd w:val="clear" w:color="auto" w:fill="auto"/>
            <w:vAlign w:val="center"/>
          </w:tcPr>
          <w:p w14:paraId="2BDE537D" w14:textId="19A4D6E5" w:rsidR="00521BB7" w:rsidRPr="00C40610" w:rsidRDefault="00EB31B6" w:rsidP="00E74182">
            <w:pPr>
              <w:spacing w:before="0" w:after="0"/>
              <w:jc w:val="left"/>
              <w:rPr>
                <w:rFonts w:ascii="Arial" w:hAnsi="Arial" w:cs="Arial"/>
                <w:color w:val="000000"/>
                <w:szCs w:val="22"/>
              </w:rPr>
            </w:pPr>
            <w:r>
              <w:rPr>
                <w:rFonts w:ascii="Arial" w:hAnsi="Arial" w:cs="Arial"/>
                <w:color w:val="000000"/>
                <w:szCs w:val="22"/>
              </w:rPr>
              <w:t>Flavien Geslin</w:t>
            </w:r>
          </w:p>
        </w:tc>
        <w:tc>
          <w:tcPr>
            <w:tcW w:w="5526" w:type="dxa"/>
            <w:shd w:val="clear" w:color="auto" w:fill="auto"/>
            <w:vAlign w:val="center"/>
          </w:tcPr>
          <w:p w14:paraId="0B35AA88" w14:textId="77870686" w:rsidR="00521BB7" w:rsidRPr="00C40610" w:rsidRDefault="00EB31B6">
            <w:pPr>
              <w:spacing w:before="0" w:after="0"/>
              <w:jc w:val="left"/>
              <w:rPr>
                <w:rFonts w:ascii="Arial" w:hAnsi="Arial" w:cs="Arial"/>
                <w:color w:val="000000"/>
                <w:szCs w:val="22"/>
              </w:rPr>
            </w:pPr>
            <w:r>
              <w:rPr>
                <w:rFonts w:ascii="Arial" w:hAnsi="Arial" w:cs="Arial"/>
                <w:color w:val="000000"/>
                <w:szCs w:val="22"/>
              </w:rPr>
              <w:t>Responsable relation BDD / Développeur</w:t>
            </w:r>
          </w:p>
        </w:tc>
      </w:tr>
      <w:tr w:rsidR="00521BB7" w:rsidRPr="00C40610" w14:paraId="6E59C82E" w14:textId="77777777" w:rsidTr="00E74182">
        <w:trPr>
          <w:cantSplit/>
        </w:trPr>
        <w:tc>
          <w:tcPr>
            <w:tcW w:w="3624" w:type="dxa"/>
            <w:tcBorders>
              <w:left w:val="single" w:sz="6" w:space="0" w:color="FF6600"/>
              <w:right w:val="single" w:sz="6" w:space="0" w:color="FF6600"/>
            </w:tcBorders>
            <w:shd w:val="clear" w:color="auto" w:fill="auto"/>
            <w:vAlign w:val="center"/>
          </w:tcPr>
          <w:p w14:paraId="22B3C7FC" w14:textId="42356A9F" w:rsidR="00521BB7" w:rsidRPr="00C40610" w:rsidRDefault="00EB31B6" w:rsidP="00E74182">
            <w:pPr>
              <w:spacing w:before="0" w:after="0"/>
              <w:jc w:val="left"/>
              <w:rPr>
                <w:rFonts w:ascii="Arial" w:hAnsi="Arial" w:cs="Arial"/>
                <w:color w:val="000000"/>
                <w:szCs w:val="22"/>
              </w:rPr>
            </w:pPr>
            <w:r>
              <w:rPr>
                <w:rFonts w:ascii="Arial" w:hAnsi="Arial" w:cs="Arial"/>
                <w:color w:val="000000"/>
                <w:szCs w:val="22"/>
              </w:rPr>
              <w:t>Jordi Fernandez</w:t>
            </w:r>
          </w:p>
        </w:tc>
        <w:tc>
          <w:tcPr>
            <w:tcW w:w="5526" w:type="dxa"/>
            <w:shd w:val="clear" w:color="auto" w:fill="auto"/>
            <w:vAlign w:val="center"/>
          </w:tcPr>
          <w:p w14:paraId="660BD0E5" w14:textId="0F775890" w:rsidR="00521BB7" w:rsidRPr="00C40610" w:rsidRDefault="00EB31B6" w:rsidP="00E74182">
            <w:pPr>
              <w:spacing w:before="0" w:after="0"/>
              <w:jc w:val="left"/>
              <w:rPr>
                <w:rFonts w:ascii="Arial" w:hAnsi="Arial" w:cs="Arial"/>
                <w:color w:val="000000"/>
                <w:szCs w:val="22"/>
              </w:rPr>
            </w:pPr>
            <w:r>
              <w:rPr>
                <w:rFonts w:ascii="Arial" w:hAnsi="Arial" w:cs="Arial"/>
                <w:color w:val="000000"/>
                <w:szCs w:val="22"/>
              </w:rPr>
              <w:t>Développeur</w:t>
            </w:r>
          </w:p>
        </w:tc>
      </w:tr>
      <w:tr w:rsidR="00521BB7" w:rsidRPr="00C40610" w14:paraId="59985349" w14:textId="77777777" w:rsidTr="00E74182">
        <w:trPr>
          <w:cantSplit/>
        </w:trPr>
        <w:tc>
          <w:tcPr>
            <w:tcW w:w="3624" w:type="dxa"/>
            <w:tcBorders>
              <w:left w:val="single" w:sz="6" w:space="0" w:color="FF6600"/>
              <w:right w:val="single" w:sz="6" w:space="0" w:color="FF6600"/>
            </w:tcBorders>
            <w:shd w:val="clear" w:color="auto" w:fill="auto"/>
            <w:vAlign w:val="center"/>
          </w:tcPr>
          <w:p w14:paraId="05616CEC" w14:textId="4F32B015" w:rsidR="00521BB7" w:rsidRPr="00C40610" w:rsidRDefault="00EB31B6" w:rsidP="00E74182">
            <w:pPr>
              <w:spacing w:before="0" w:after="0"/>
              <w:jc w:val="left"/>
              <w:rPr>
                <w:rFonts w:ascii="Arial" w:hAnsi="Arial" w:cs="Arial"/>
                <w:color w:val="000000"/>
                <w:szCs w:val="22"/>
              </w:rPr>
            </w:pPr>
            <w:r>
              <w:rPr>
                <w:rFonts w:ascii="Arial" w:hAnsi="Arial" w:cs="Arial"/>
                <w:color w:val="000000"/>
                <w:szCs w:val="22"/>
              </w:rPr>
              <w:t>Antoine Tesner</w:t>
            </w:r>
          </w:p>
        </w:tc>
        <w:tc>
          <w:tcPr>
            <w:tcW w:w="5526" w:type="dxa"/>
            <w:shd w:val="clear" w:color="auto" w:fill="auto"/>
            <w:vAlign w:val="center"/>
          </w:tcPr>
          <w:p w14:paraId="059C55E8" w14:textId="708D4B1A" w:rsidR="00521BB7" w:rsidRPr="00C40610" w:rsidRDefault="00EB31B6" w:rsidP="00E74182">
            <w:pPr>
              <w:spacing w:before="0" w:after="0"/>
              <w:jc w:val="left"/>
              <w:rPr>
                <w:rFonts w:ascii="Arial" w:hAnsi="Arial" w:cs="Arial"/>
                <w:color w:val="000000"/>
                <w:szCs w:val="22"/>
              </w:rPr>
            </w:pPr>
            <w:r>
              <w:rPr>
                <w:rFonts w:ascii="Arial" w:hAnsi="Arial" w:cs="Arial"/>
                <w:color w:val="000000"/>
                <w:szCs w:val="22"/>
              </w:rPr>
              <w:t>Développeur</w:t>
            </w:r>
          </w:p>
        </w:tc>
      </w:tr>
      <w:tr w:rsidR="005A2F17" w:rsidRPr="00C40610" w14:paraId="16511592" w14:textId="77777777" w:rsidTr="00E74182">
        <w:trPr>
          <w:cantSplit/>
        </w:trPr>
        <w:tc>
          <w:tcPr>
            <w:tcW w:w="3624" w:type="dxa"/>
            <w:tcBorders>
              <w:left w:val="single" w:sz="6" w:space="0" w:color="FF6600"/>
              <w:right w:val="single" w:sz="6" w:space="0" w:color="FF6600"/>
            </w:tcBorders>
            <w:shd w:val="clear" w:color="auto" w:fill="auto"/>
            <w:vAlign w:val="center"/>
          </w:tcPr>
          <w:p w14:paraId="2CF4EAE1" w14:textId="2A119286" w:rsidR="005A2F17" w:rsidRDefault="005A2F17" w:rsidP="00E74182">
            <w:pPr>
              <w:spacing w:before="0" w:after="0"/>
              <w:jc w:val="left"/>
              <w:rPr>
                <w:rFonts w:ascii="Arial" w:hAnsi="Arial" w:cs="Arial"/>
                <w:color w:val="000000"/>
                <w:szCs w:val="22"/>
              </w:rPr>
            </w:pPr>
            <w:r>
              <w:rPr>
                <w:rFonts w:ascii="Arial" w:hAnsi="Arial" w:cs="Arial"/>
                <w:color w:val="000000"/>
                <w:szCs w:val="22"/>
              </w:rPr>
              <w:t>Utilisateur X</w:t>
            </w:r>
          </w:p>
        </w:tc>
        <w:tc>
          <w:tcPr>
            <w:tcW w:w="5526" w:type="dxa"/>
            <w:shd w:val="clear" w:color="auto" w:fill="auto"/>
            <w:vAlign w:val="center"/>
          </w:tcPr>
          <w:p w14:paraId="4AE38ACF" w14:textId="4653CB3F" w:rsidR="005A2F17" w:rsidRDefault="005A2F17" w:rsidP="00E74182">
            <w:pPr>
              <w:spacing w:before="0" w:after="0"/>
              <w:jc w:val="left"/>
              <w:rPr>
                <w:rFonts w:ascii="Arial" w:hAnsi="Arial" w:cs="Arial"/>
                <w:color w:val="000000"/>
                <w:szCs w:val="22"/>
              </w:rPr>
            </w:pPr>
            <w:r>
              <w:rPr>
                <w:rFonts w:ascii="Arial" w:hAnsi="Arial" w:cs="Arial"/>
                <w:color w:val="000000"/>
                <w:szCs w:val="22"/>
              </w:rPr>
              <w:t>Testeur</w:t>
            </w:r>
          </w:p>
        </w:tc>
      </w:tr>
    </w:tbl>
    <w:p w14:paraId="43C00597" w14:textId="77777777" w:rsidR="00521BB7" w:rsidRPr="00C40610" w:rsidRDefault="00521BB7" w:rsidP="00521BB7">
      <w:pPr>
        <w:pStyle w:val="TitreTableau"/>
        <w:rPr>
          <w:rFonts w:ascii="Arial" w:hAnsi="Arial" w:cs="Arial"/>
        </w:rPr>
      </w:pPr>
      <w:bookmarkStart w:id="31" w:name="_Toc388360915"/>
      <w:bookmarkStart w:id="32" w:name="_Toc388606810"/>
      <w:r w:rsidRPr="00C40610">
        <w:rPr>
          <w:rFonts w:ascii="Arial" w:hAnsi="Arial" w:cs="Arial"/>
        </w:rPr>
        <w:t>Acteurs</w:t>
      </w:r>
      <w:bookmarkEnd w:id="31"/>
      <w:bookmarkEnd w:id="32"/>
    </w:p>
    <w:p w14:paraId="38A3452D" w14:textId="77777777" w:rsidR="00521BB7" w:rsidRPr="00C40610" w:rsidRDefault="00521BB7" w:rsidP="00521BB7">
      <w:pPr>
        <w:rPr>
          <w:rFonts w:ascii="Arial" w:hAnsi="Arial" w:cs="Arial"/>
        </w:rPr>
      </w:pPr>
    </w:p>
    <w:p w14:paraId="6AA1A896" w14:textId="77777777" w:rsidR="00521BB7" w:rsidRPr="00C40610" w:rsidRDefault="00521BB7" w:rsidP="00521BB7">
      <w:pPr>
        <w:rPr>
          <w:rFonts w:ascii="Arial" w:hAnsi="Arial" w:cs="Arial"/>
        </w:rPr>
      </w:pPr>
    </w:p>
    <w:p w14:paraId="56CD6925" w14:textId="77777777" w:rsidR="00521BB7" w:rsidRPr="00C40610" w:rsidRDefault="00521BB7" w:rsidP="00521BB7">
      <w:pPr>
        <w:rPr>
          <w:rFonts w:ascii="Arial" w:hAnsi="Arial" w:cs="Arial"/>
        </w:rPr>
      </w:pPr>
    </w:p>
    <w:p w14:paraId="21478470" w14:textId="77777777" w:rsidR="00521BB7" w:rsidRPr="00C40610" w:rsidRDefault="00521BB7" w:rsidP="00521BB7">
      <w:pPr>
        <w:rPr>
          <w:rFonts w:ascii="Arial" w:hAnsi="Arial" w:cs="Arial"/>
          <w:i/>
        </w:rPr>
      </w:pPr>
      <w:r w:rsidRPr="00C40610">
        <w:rPr>
          <w:rFonts w:ascii="Arial" w:hAnsi="Arial" w:cs="Arial"/>
          <w:i/>
        </w:rPr>
        <w:t>D’autres utilisateurs seront ajoutés lorsque les workflows seront intégrés.</w:t>
      </w:r>
    </w:p>
    <w:p w14:paraId="4AD3D421" w14:textId="77777777" w:rsidR="00521BB7" w:rsidRPr="00C40610" w:rsidRDefault="00521BB7" w:rsidP="00CE4C98">
      <w:pPr>
        <w:rPr>
          <w:rFonts w:ascii="Arial" w:hAnsi="Arial" w:cs="Arial"/>
        </w:rPr>
      </w:pPr>
    </w:p>
    <w:p w14:paraId="0FA48C18" w14:textId="1542BBE8" w:rsidR="00521BB7" w:rsidRPr="00C40610" w:rsidRDefault="00521BB7" w:rsidP="00D96B4D">
      <w:pPr>
        <w:pStyle w:val="Titre1"/>
        <w:rPr>
          <w:rFonts w:ascii="Arial" w:hAnsi="Arial" w:cs="Arial"/>
        </w:rPr>
      </w:pPr>
      <w:bookmarkStart w:id="33" w:name="_Toc388621795"/>
      <w:bookmarkStart w:id="34" w:name="_Toc388946001"/>
      <w:bookmarkStart w:id="35" w:name="_Toc401058383"/>
      <w:bookmarkStart w:id="36" w:name="_Toc401319014"/>
      <w:r w:rsidRPr="00C40610">
        <w:rPr>
          <w:rFonts w:ascii="Arial" w:hAnsi="Arial" w:cs="Arial"/>
        </w:rPr>
        <w:lastRenderedPageBreak/>
        <w:t>Architecture fonctionnelle</w:t>
      </w:r>
      <w:bookmarkEnd w:id="33"/>
      <w:bookmarkEnd w:id="34"/>
      <w:bookmarkEnd w:id="35"/>
      <w:bookmarkEnd w:id="36"/>
    </w:p>
    <w:p w14:paraId="0049C061" w14:textId="77777777" w:rsidR="00521BB7" w:rsidRPr="00C40610" w:rsidRDefault="00521BB7" w:rsidP="00521BB7">
      <w:pPr>
        <w:pStyle w:val="Titre2"/>
        <w:tabs>
          <w:tab w:val="num" w:pos="720"/>
        </w:tabs>
        <w:ind w:left="720" w:hanging="720"/>
        <w:rPr>
          <w:rFonts w:ascii="Arial" w:hAnsi="Arial" w:cs="Arial"/>
        </w:rPr>
      </w:pPr>
      <w:bookmarkStart w:id="37" w:name="_Toc388361075"/>
      <w:bookmarkStart w:id="38" w:name="_Toc388621796"/>
      <w:bookmarkStart w:id="39" w:name="_Toc388946002"/>
      <w:bookmarkStart w:id="40" w:name="_Toc401058384"/>
      <w:bookmarkStart w:id="41" w:name="_Toc401319015"/>
      <w:r w:rsidRPr="00C40610">
        <w:rPr>
          <w:rFonts w:ascii="Arial" w:hAnsi="Arial" w:cs="Arial"/>
        </w:rPr>
        <w:t>Objectif fonctionnel</w:t>
      </w:r>
      <w:bookmarkEnd w:id="37"/>
      <w:bookmarkEnd w:id="38"/>
      <w:bookmarkEnd w:id="39"/>
      <w:bookmarkEnd w:id="40"/>
      <w:bookmarkEnd w:id="41"/>
    </w:p>
    <w:p w14:paraId="043DE652" w14:textId="311B497B" w:rsidR="002161B2" w:rsidRPr="00C40610" w:rsidRDefault="004B5C86">
      <w:pPr>
        <w:pStyle w:val="Prinicpal"/>
        <w:jc w:val="both"/>
      </w:pPr>
      <w:r w:rsidRPr="004B5C86">
        <w:drawing>
          <wp:anchor distT="0" distB="0" distL="114300" distR="114300" simplePos="0" relativeHeight="251658240" behindDoc="0" locked="0" layoutInCell="1" allowOverlap="1" wp14:anchorId="2A79E073" wp14:editId="151630FE">
            <wp:simplePos x="0" y="0"/>
            <wp:positionH relativeFrom="page">
              <wp:posOffset>1522095</wp:posOffset>
            </wp:positionH>
            <wp:positionV relativeFrom="paragraph">
              <wp:posOffset>52070</wp:posOffset>
            </wp:positionV>
            <wp:extent cx="4534535" cy="7539990"/>
            <wp:effectExtent l="2223" t="0" r="1587" b="1588"/>
            <wp:wrapSquare wrapText="bothSides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4534535" cy="7539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21BB7" w:rsidRPr="00C40610">
        <w:t xml:space="preserve">Le module </w:t>
      </w:r>
      <w:r w:rsidR="00FF19A3">
        <w:t>Recherche</w:t>
      </w:r>
      <w:r w:rsidR="002161B2" w:rsidRPr="00C40610">
        <w:t> :</w:t>
      </w:r>
    </w:p>
    <w:p w14:paraId="4D8FEBAF" w14:textId="4DC8F2E6" w:rsidR="002161B2" w:rsidRDefault="00CB1239" w:rsidP="002161B2">
      <w:pPr>
        <w:pStyle w:val="Prinicpal"/>
        <w:numPr>
          <w:ilvl w:val="1"/>
          <w:numId w:val="54"/>
        </w:numPr>
        <w:jc w:val="both"/>
      </w:pPr>
      <w:r>
        <w:t>Il permet de rechercher un évènement autour de soi.</w:t>
      </w:r>
    </w:p>
    <w:p w14:paraId="655163DA" w14:textId="0AA70D57" w:rsidR="00CB1239" w:rsidRDefault="00CB1239" w:rsidP="002161B2">
      <w:pPr>
        <w:pStyle w:val="Prinicpal"/>
        <w:numPr>
          <w:ilvl w:val="1"/>
          <w:numId w:val="54"/>
        </w:numPr>
        <w:jc w:val="both"/>
      </w:pPr>
      <w:r>
        <w:t>Il permet de rechercher un évènement par son type.</w:t>
      </w:r>
    </w:p>
    <w:p w14:paraId="4118DFFA" w14:textId="6F68D47F" w:rsidR="00CB1239" w:rsidRDefault="00CB1239" w:rsidP="002161B2">
      <w:pPr>
        <w:pStyle w:val="Prinicpal"/>
        <w:numPr>
          <w:ilvl w:val="1"/>
          <w:numId w:val="54"/>
        </w:numPr>
        <w:jc w:val="both"/>
      </w:pPr>
      <w:r>
        <w:t>Il permet de faire une recherche sur le forum.</w:t>
      </w:r>
    </w:p>
    <w:p w14:paraId="52CA8884" w14:textId="7212CBE1" w:rsidR="00CB1239" w:rsidRDefault="00CB1239" w:rsidP="002161B2">
      <w:pPr>
        <w:pStyle w:val="Prinicpal"/>
        <w:numPr>
          <w:ilvl w:val="1"/>
          <w:numId w:val="54"/>
        </w:numPr>
        <w:jc w:val="both"/>
      </w:pPr>
      <w:r>
        <w:t>Il permet de rechercher un profil.</w:t>
      </w:r>
    </w:p>
    <w:p w14:paraId="514441E3" w14:textId="5C75F64B" w:rsidR="00CB1239" w:rsidRDefault="00CB1239" w:rsidP="002161B2">
      <w:pPr>
        <w:pStyle w:val="Prinicpal"/>
        <w:numPr>
          <w:ilvl w:val="1"/>
          <w:numId w:val="54"/>
        </w:numPr>
        <w:jc w:val="both"/>
      </w:pPr>
      <w:r>
        <w:t>Il permet de rechercher une activité.</w:t>
      </w:r>
    </w:p>
    <w:p w14:paraId="3D792702" w14:textId="55748575" w:rsidR="00CB1239" w:rsidRDefault="00CB1239" w:rsidP="002161B2">
      <w:pPr>
        <w:pStyle w:val="Prinicpal"/>
        <w:numPr>
          <w:ilvl w:val="1"/>
          <w:numId w:val="54"/>
        </w:numPr>
        <w:jc w:val="both"/>
      </w:pPr>
      <w:r>
        <w:t>Il permet de rechercher des coupons de réductions.</w:t>
      </w:r>
    </w:p>
    <w:p w14:paraId="2DE8C258" w14:textId="20B195AF" w:rsidR="00CB1239" w:rsidRPr="00C40610" w:rsidRDefault="00CB1239" w:rsidP="002161B2">
      <w:pPr>
        <w:pStyle w:val="Prinicpal"/>
        <w:numPr>
          <w:ilvl w:val="1"/>
          <w:numId w:val="54"/>
        </w:numPr>
        <w:jc w:val="both"/>
      </w:pPr>
      <w:r>
        <w:t>Il permet de faire une recherche d’évènement par date.</w:t>
      </w:r>
    </w:p>
    <w:p w14:paraId="4A4D0DDB" w14:textId="56A13196" w:rsidR="00E74182" w:rsidRDefault="00521BB7" w:rsidP="00E74182">
      <w:pPr>
        <w:pStyle w:val="Titre2"/>
        <w:tabs>
          <w:tab w:val="num" w:pos="720"/>
        </w:tabs>
        <w:ind w:left="720" w:hanging="720"/>
        <w:rPr>
          <w:rFonts w:ascii="Arial" w:hAnsi="Arial" w:cs="Arial"/>
        </w:rPr>
      </w:pPr>
      <w:bookmarkStart w:id="42" w:name="_Toc388361077"/>
      <w:bookmarkStart w:id="43" w:name="_Toc388621798"/>
      <w:bookmarkStart w:id="44" w:name="_Toc388946004"/>
      <w:bookmarkStart w:id="45" w:name="_Toc401058385"/>
      <w:bookmarkStart w:id="46" w:name="_Toc401319016"/>
      <w:r w:rsidRPr="00C40610">
        <w:rPr>
          <w:rFonts w:ascii="Arial" w:hAnsi="Arial" w:cs="Arial"/>
        </w:rPr>
        <w:t>Schéma fonctionnel</w:t>
      </w:r>
      <w:bookmarkEnd w:id="42"/>
      <w:bookmarkEnd w:id="43"/>
      <w:bookmarkEnd w:id="44"/>
      <w:bookmarkEnd w:id="45"/>
      <w:bookmarkEnd w:id="46"/>
    </w:p>
    <w:p w14:paraId="34B7F329" w14:textId="796B76D9" w:rsidR="00CC535C" w:rsidRPr="00CC535C" w:rsidRDefault="00B235BC" w:rsidP="004B5C86">
      <w:r>
        <w:t>Pour plus de lisibilité, voir document joint(</w:t>
      </w:r>
      <w:r w:rsidRPr="00B235BC">
        <w:t>Schema_fonctionnel.</w:t>
      </w:r>
      <w:r>
        <w:t>jpg</w:t>
      </w:r>
      <w:bookmarkStart w:id="47" w:name="_GoBack"/>
      <w:bookmarkEnd w:id="47"/>
      <w:r>
        <w:t>).</w:t>
      </w:r>
    </w:p>
    <w:p w14:paraId="0BBC774C" w14:textId="4C4173DB" w:rsidR="00521BB7" w:rsidRPr="00C40610" w:rsidRDefault="00521BB7" w:rsidP="00521BB7">
      <w:pPr>
        <w:pStyle w:val="Titre2"/>
        <w:tabs>
          <w:tab w:val="num" w:pos="720"/>
        </w:tabs>
        <w:ind w:left="720" w:hanging="720"/>
        <w:rPr>
          <w:rFonts w:ascii="Arial" w:hAnsi="Arial" w:cs="Arial"/>
        </w:rPr>
      </w:pPr>
      <w:bookmarkStart w:id="48" w:name="_Toc388361078"/>
      <w:bookmarkStart w:id="49" w:name="_Toc388621799"/>
      <w:bookmarkStart w:id="50" w:name="_Toc388946005"/>
      <w:bookmarkStart w:id="51" w:name="_Toc401058386"/>
      <w:bookmarkStart w:id="52" w:name="_Toc401319017"/>
      <w:r w:rsidRPr="00C40610">
        <w:rPr>
          <w:rFonts w:ascii="Arial" w:hAnsi="Arial" w:cs="Arial"/>
        </w:rPr>
        <w:t xml:space="preserve">Modules </w:t>
      </w:r>
      <w:bookmarkEnd w:id="48"/>
      <w:bookmarkEnd w:id="49"/>
      <w:bookmarkEnd w:id="50"/>
      <w:bookmarkEnd w:id="51"/>
      <w:bookmarkEnd w:id="52"/>
      <w:r w:rsidR="00340F2D" w:rsidRPr="00C40610">
        <w:rPr>
          <w:rFonts w:ascii="Arial" w:hAnsi="Arial" w:cs="Arial"/>
        </w:rPr>
        <w:t>prérequis</w:t>
      </w:r>
    </w:p>
    <w:p w14:paraId="193D2F55" w14:textId="679D54D6" w:rsidR="00E74182" w:rsidRPr="009F1521" w:rsidRDefault="009F1521" w:rsidP="00E74182">
      <w:pPr>
        <w:rPr>
          <w:rFonts w:ascii="Arial" w:hAnsi="Arial" w:cs="Arial"/>
          <w:b/>
        </w:rPr>
      </w:pPr>
      <w:bookmarkStart w:id="53" w:name="_Toc388361079"/>
      <w:r>
        <w:rPr>
          <w:rFonts w:ascii="Arial" w:hAnsi="Arial" w:cs="Arial"/>
          <w:b/>
        </w:rPr>
        <w:t>Le module Rec</w:t>
      </w:r>
      <w:r w:rsidR="00013EAC">
        <w:rPr>
          <w:rFonts w:ascii="Arial" w:hAnsi="Arial" w:cs="Arial"/>
          <w:b/>
        </w:rPr>
        <w:t>herche a comme module prérequis :</w:t>
      </w:r>
      <w:r>
        <w:rPr>
          <w:rFonts w:ascii="Arial" w:hAnsi="Arial" w:cs="Arial"/>
          <w:b/>
        </w:rPr>
        <w:t xml:space="preserve"> le module BDD.</w:t>
      </w:r>
    </w:p>
    <w:p w14:paraId="773CADAD" w14:textId="77777777" w:rsidR="00521BB7" w:rsidRPr="00C40610" w:rsidRDefault="00521BB7" w:rsidP="00521BB7">
      <w:pPr>
        <w:pStyle w:val="Titre2"/>
        <w:tabs>
          <w:tab w:val="num" w:pos="720"/>
        </w:tabs>
        <w:ind w:left="720" w:hanging="720"/>
        <w:rPr>
          <w:rFonts w:ascii="Arial" w:hAnsi="Arial" w:cs="Arial"/>
        </w:rPr>
      </w:pPr>
      <w:bookmarkStart w:id="54" w:name="_Toc388621800"/>
      <w:bookmarkStart w:id="55" w:name="_Toc388946006"/>
      <w:bookmarkStart w:id="56" w:name="_Toc401058387"/>
      <w:bookmarkStart w:id="57" w:name="_Toc401319018"/>
      <w:r w:rsidRPr="00C40610">
        <w:rPr>
          <w:rFonts w:ascii="Arial" w:hAnsi="Arial" w:cs="Arial"/>
        </w:rPr>
        <w:t>Modules dépendants</w:t>
      </w:r>
      <w:bookmarkEnd w:id="53"/>
      <w:bookmarkEnd w:id="54"/>
      <w:bookmarkEnd w:id="55"/>
      <w:bookmarkEnd w:id="56"/>
      <w:bookmarkEnd w:id="57"/>
    </w:p>
    <w:p w14:paraId="369F3861" w14:textId="455600BA" w:rsidR="00521BB7" w:rsidRPr="00C40610" w:rsidRDefault="00D52BA8" w:rsidP="00CE4C98">
      <w:pPr>
        <w:rPr>
          <w:rFonts w:ascii="Arial" w:hAnsi="Arial" w:cs="Arial"/>
        </w:rPr>
      </w:pPr>
      <w:r w:rsidRPr="00D52BA8">
        <w:rPr>
          <w:rFonts w:ascii="Arial" w:hAnsi="Arial" w:cs="Arial"/>
          <w:b/>
          <w:sz w:val="20"/>
          <w:szCs w:val="22"/>
        </w:rPr>
        <w:t>Le module Recherche dépend de tous les autres modules.</w:t>
      </w:r>
    </w:p>
    <w:p w14:paraId="7CB8C6BA" w14:textId="77777777" w:rsidR="00165B46" w:rsidRDefault="00165B46" w:rsidP="00D96B4D">
      <w:pPr>
        <w:pStyle w:val="Titre1"/>
        <w:rPr>
          <w:rFonts w:ascii="Arial" w:hAnsi="Arial" w:cs="Arial"/>
        </w:rPr>
        <w:sectPr w:rsidR="00165B46" w:rsidSect="00B939A0">
          <w:headerReference w:type="default" r:id="rId14"/>
          <w:footerReference w:type="default" r:id="rId15"/>
          <w:headerReference w:type="first" r:id="rId16"/>
          <w:footerReference w:type="first" r:id="rId17"/>
          <w:type w:val="continuous"/>
          <w:pgSz w:w="11906" w:h="16838" w:code="9"/>
          <w:pgMar w:top="1418" w:right="1418" w:bottom="1418" w:left="1418" w:header="567" w:footer="283" w:gutter="0"/>
          <w:cols w:space="708"/>
          <w:formProt w:val="0"/>
          <w:titlePg/>
          <w:docGrid w:linePitch="360"/>
        </w:sectPr>
      </w:pPr>
      <w:bookmarkStart w:id="58" w:name="_Toc388621801"/>
      <w:bookmarkStart w:id="59" w:name="_Toc388946007"/>
      <w:bookmarkStart w:id="60" w:name="_Toc401058388"/>
    </w:p>
    <w:p w14:paraId="28194767" w14:textId="250D2365" w:rsidR="00D96B4D" w:rsidRPr="00C40610" w:rsidRDefault="00521BB7" w:rsidP="00D96B4D">
      <w:pPr>
        <w:pStyle w:val="Titre1"/>
        <w:rPr>
          <w:rFonts w:ascii="Arial" w:hAnsi="Arial" w:cs="Arial"/>
        </w:rPr>
      </w:pPr>
      <w:bookmarkStart w:id="61" w:name="_Toc401319019"/>
      <w:r w:rsidRPr="00C40610">
        <w:rPr>
          <w:rFonts w:ascii="Arial" w:hAnsi="Arial" w:cs="Arial"/>
        </w:rPr>
        <w:lastRenderedPageBreak/>
        <w:t>Exigences fonctionnelles</w:t>
      </w:r>
      <w:bookmarkEnd w:id="58"/>
      <w:bookmarkEnd w:id="59"/>
      <w:bookmarkEnd w:id="60"/>
      <w:bookmarkEnd w:id="61"/>
    </w:p>
    <w:p w14:paraId="0EC36143" w14:textId="1F67D93A" w:rsidR="000D20AE" w:rsidRPr="000D20AE" w:rsidRDefault="006C069B" w:rsidP="000D20AE">
      <w:pPr>
        <w:pStyle w:val="Titre2"/>
        <w:rPr>
          <w:rFonts w:ascii="Arial" w:hAnsi="Arial" w:cs="Arial"/>
        </w:rPr>
      </w:pPr>
      <w:bookmarkStart w:id="62" w:name="_Toc388606541"/>
      <w:bookmarkStart w:id="63" w:name="_Toc388606584"/>
      <w:bookmarkStart w:id="64" w:name="_Toc388606542"/>
      <w:bookmarkStart w:id="65" w:name="_Toc388606585"/>
      <w:bookmarkStart w:id="66" w:name="_Toc388606543"/>
      <w:bookmarkStart w:id="67" w:name="_Toc388606586"/>
      <w:bookmarkStart w:id="68" w:name="_Toc388606544"/>
      <w:bookmarkStart w:id="69" w:name="_Toc388606587"/>
      <w:bookmarkStart w:id="70" w:name="_Toc388606545"/>
      <w:bookmarkStart w:id="71" w:name="_Toc388606588"/>
      <w:bookmarkStart w:id="72" w:name="_Toc388606546"/>
      <w:bookmarkStart w:id="73" w:name="_Toc388606589"/>
      <w:bookmarkStart w:id="74" w:name="_Toc388606547"/>
      <w:bookmarkStart w:id="75" w:name="_Toc388606590"/>
      <w:bookmarkStart w:id="76" w:name="_Toc388606548"/>
      <w:bookmarkStart w:id="77" w:name="_Toc388606591"/>
      <w:bookmarkStart w:id="78" w:name="_Toc388606549"/>
      <w:bookmarkStart w:id="79" w:name="_Toc388606592"/>
      <w:bookmarkStart w:id="80" w:name="_Toc388606550"/>
      <w:bookmarkStart w:id="81" w:name="_Toc388606593"/>
      <w:bookmarkStart w:id="82" w:name="_Toc388606551"/>
      <w:bookmarkStart w:id="83" w:name="_Toc388606594"/>
      <w:bookmarkStart w:id="84" w:name="_Toc388606552"/>
      <w:bookmarkStart w:id="85" w:name="_Toc388606595"/>
      <w:bookmarkStart w:id="86" w:name="_Toc388606553"/>
      <w:bookmarkStart w:id="87" w:name="_Toc388606596"/>
      <w:bookmarkStart w:id="88" w:name="_Toc388606554"/>
      <w:bookmarkStart w:id="89" w:name="_Toc388606597"/>
      <w:bookmarkStart w:id="90" w:name="_Toc388606555"/>
      <w:bookmarkStart w:id="91" w:name="_Toc388606598"/>
      <w:bookmarkStart w:id="92" w:name="_Toc388621802"/>
      <w:bookmarkStart w:id="93" w:name="_Toc388946008"/>
      <w:bookmarkStart w:id="94" w:name="_Toc401058389"/>
      <w:bookmarkStart w:id="95" w:name="_Toc401319020"/>
      <w:bookmarkStart w:id="96" w:name="_Toc381367042"/>
      <w:bookmarkEnd w:id="30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r w:rsidRPr="00C40610">
        <w:rPr>
          <w:rFonts w:ascii="Arial" w:hAnsi="Arial" w:cs="Arial"/>
        </w:rPr>
        <w:t xml:space="preserve">Structure </w:t>
      </w:r>
      <w:r w:rsidR="005B0B49" w:rsidRPr="00C40610">
        <w:rPr>
          <w:rFonts w:ascii="Arial" w:hAnsi="Arial" w:cs="Arial"/>
        </w:rPr>
        <w:t>d’un</w:t>
      </w:r>
      <w:bookmarkEnd w:id="92"/>
      <w:bookmarkEnd w:id="93"/>
      <w:bookmarkEnd w:id="94"/>
      <w:bookmarkEnd w:id="95"/>
      <w:r w:rsidR="000D20AE">
        <w:rPr>
          <w:rFonts w:ascii="Arial" w:hAnsi="Arial" w:cs="Arial"/>
        </w:rPr>
        <w:t>e recherche</w:t>
      </w:r>
    </w:p>
    <w:p w14:paraId="6E054755" w14:textId="77777777" w:rsidR="000D20AE" w:rsidRDefault="006C069B" w:rsidP="000D20AE">
      <w:pPr>
        <w:rPr>
          <w:rFonts w:ascii="Arial" w:hAnsi="Arial" w:cs="Arial"/>
        </w:rPr>
      </w:pPr>
      <w:r w:rsidRPr="00C40610">
        <w:rPr>
          <w:rFonts w:ascii="Arial" w:hAnsi="Arial" w:cs="Arial"/>
        </w:rPr>
        <w:t>Un</w:t>
      </w:r>
      <w:r w:rsidR="00D52BA8">
        <w:rPr>
          <w:rFonts w:ascii="Arial" w:hAnsi="Arial" w:cs="Arial"/>
        </w:rPr>
        <w:t xml:space="preserve">e recherche </w:t>
      </w:r>
      <w:r w:rsidRPr="00C40610">
        <w:rPr>
          <w:rFonts w:ascii="Arial" w:hAnsi="Arial" w:cs="Arial"/>
        </w:rPr>
        <w:t xml:space="preserve">est </w:t>
      </w:r>
      <w:r w:rsidR="00D52BA8" w:rsidRPr="00C40610">
        <w:rPr>
          <w:rFonts w:ascii="Arial" w:hAnsi="Arial" w:cs="Arial"/>
        </w:rPr>
        <w:t>définie</w:t>
      </w:r>
      <w:r w:rsidRPr="00C40610">
        <w:rPr>
          <w:rFonts w:ascii="Arial" w:hAnsi="Arial" w:cs="Arial"/>
        </w:rPr>
        <w:t xml:space="preserve"> par </w:t>
      </w:r>
      <w:r w:rsidR="00D73E29" w:rsidRPr="00C40610">
        <w:rPr>
          <w:rFonts w:ascii="Arial" w:hAnsi="Arial" w:cs="Arial"/>
        </w:rPr>
        <w:t xml:space="preserve">les </w:t>
      </w:r>
      <w:r w:rsidRPr="00C40610">
        <w:rPr>
          <w:rFonts w:ascii="Arial" w:hAnsi="Arial" w:cs="Arial"/>
        </w:rPr>
        <w:t>propriétés listées dans le tableau ci-dessous</w:t>
      </w:r>
      <w:r w:rsidR="00D73E29" w:rsidRPr="00C40610">
        <w:rPr>
          <w:rFonts w:ascii="Arial" w:hAnsi="Arial" w:cs="Arial"/>
        </w:rPr>
        <w:t xml:space="preserve"> : </w:t>
      </w:r>
    </w:p>
    <w:p w14:paraId="6AC70876" w14:textId="77777777" w:rsidR="00C430B2" w:rsidRDefault="00C430B2" w:rsidP="000D20AE">
      <w:pPr>
        <w:rPr>
          <w:rFonts w:ascii="Arial" w:hAnsi="Arial" w:cs="Arial"/>
        </w:rPr>
      </w:pPr>
    </w:p>
    <w:p w14:paraId="6963986E" w14:textId="77D3069B" w:rsidR="00D82DC5" w:rsidRPr="000D20AE" w:rsidRDefault="000D20AE" w:rsidP="000D20AE">
      <w:r>
        <w:rPr>
          <w:rFonts w:ascii="Arial" w:hAnsi="Arial" w:cs="Arial"/>
        </w:rPr>
        <w:t>Recherche d’évènement :</w:t>
      </w:r>
      <w:r w:rsidR="00D82DC5">
        <w:rPr>
          <w:rFonts w:ascii="Arial" w:hAnsi="Arial" w:cs="Arial"/>
        </w:rPr>
        <w:tab/>
      </w:r>
    </w:p>
    <w:tbl>
      <w:tblPr>
        <w:tblStyle w:val="Tableau"/>
        <w:tblW w:w="14344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1844"/>
        <w:gridCol w:w="1417"/>
        <w:gridCol w:w="3969"/>
        <w:gridCol w:w="1560"/>
        <w:gridCol w:w="2435"/>
        <w:gridCol w:w="1276"/>
        <w:gridCol w:w="1843"/>
      </w:tblGrid>
      <w:tr w:rsidR="00D82DC5" w:rsidRPr="00C40610" w14:paraId="04D70B2E" w14:textId="77777777" w:rsidTr="00CD5C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</w:tcPr>
          <w:p w14:paraId="2CDB9F8F" w14:textId="77777777" w:rsidR="00D82DC5" w:rsidRPr="00C40610" w:rsidRDefault="00D82DC5" w:rsidP="00CD5C2F">
            <w:pPr>
              <w:spacing w:after="0"/>
              <w:contextualSpacing/>
              <w:jc w:val="center"/>
              <w:rPr>
                <w:rFonts w:ascii="Arial" w:hAnsi="Arial" w:cs="Arial"/>
              </w:rPr>
            </w:pPr>
            <w:r w:rsidRPr="00C40610">
              <w:rPr>
                <w:rFonts w:ascii="Arial" w:hAnsi="Arial" w:cs="Arial"/>
              </w:rPr>
              <w:t>Propriété</w:t>
            </w:r>
          </w:p>
        </w:tc>
        <w:tc>
          <w:tcPr>
            <w:tcW w:w="1417" w:type="dxa"/>
          </w:tcPr>
          <w:p w14:paraId="00850480" w14:textId="77777777" w:rsidR="00D82DC5" w:rsidRPr="00C40610" w:rsidRDefault="00D82DC5" w:rsidP="00CD5C2F">
            <w:pPr>
              <w:spacing w:after="0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40610">
              <w:rPr>
                <w:rFonts w:ascii="Arial" w:hAnsi="Arial" w:cs="Arial"/>
              </w:rPr>
              <w:t>Propriétés étendues</w:t>
            </w:r>
          </w:p>
        </w:tc>
        <w:tc>
          <w:tcPr>
            <w:tcW w:w="3969" w:type="dxa"/>
          </w:tcPr>
          <w:p w14:paraId="0A0A43EC" w14:textId="77777777" w:rsidR="00D82DC5" w:rsidRPr="00C40610" w:rsidRDefault="00D82DC5" w:rsidP="00CD5C2F">
            <w:pPr>
              <w:spacing w:after="0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40610">
              <w:rPr>
                <w:rFonts w:ascii="Arial" w:hAnsi="Arial" w:cs="Arial"/>
              </w:rPr>
              <w:t>Description</w:t>
            </w:r>
          </w:p>
        </w:tc>
        <w:tc>
          <w:tcPr>
            <w:tcW w:w="1560" w:type="dxa"/>
          </w:tcPr>
          <w:p w14:paraId="46DC68A9" w14:textId="77777777" w:rsidR="00D82DC5" w:rsidRPr="00C40610" w:rsidRDefault="00D82DC5" w:rsidP="00CD5C2F">
            <w:pPr>
              <w:spacing w:after="0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40610">
              <w:rPr>
                <w:rFonts w:ascii="Arial" w:hAnsi="Arial" w:cs="Arial"/>
              </w:rPr>
              <w:t>Obligatoire</w:t>
            </w:r>
          </w:p>
        </w:tc>
        <w:tc>
          <w:tcPr>
            <w:tcW w:w="2435" w:type="dxa"/>
          </w:tcPr>
          <w:p w14:paraId="10A7FC05" w14:textId="77777777" w:rsidR="00D82DC5" w:rsidRPr="00C40610" w:rsidRDefault="00D82DC5" w:rsidP="00CD5C2F">
            <w:pPr>
              <w:spacing w:after="0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Validation du format</w:t>
            </w:r>
          </w:p>
        </w:tc>
        <w:tc>
          <w:tcPr>
            <w:tcW w:w="1276" w:type="dxa"/>
          </w:tcPr>
          <w:p w14:paraId="177BF4BB" w14:textId="77777777" w:rsidR="00D82DC5" w:rsidRPr="00C40610" w:rsidRDefault="00D82DC5" w:rsidP="00CD5C2F">
            <w:pPr>
              <w:spacing w:after="0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Type</w:t>
            </w:r>
          </w:p>
        </w:tc>
        <w:tc>
          <w:tcPr>
            <w:tcW w:w="1843" w:type="dxa"/>
          </w:tcPr>
          <w:p w14:paraId="09686428" w14:textId="77777777" w:rsidR="00D82DC5" w:rsidRPr="00C40610" w:rsidRDefault="00D82DC5" w:rsidP="00CD5C2F">
            <w:pPr>
              <w:spacing w:after="0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Ecran Backend</w:t>
            </w:r>
          </w:p>
        </w:tc>
      </w:tr>
      <w:tr w:rsidR="00D82DC5" w:rsidRPr="00C40610" w14:paraId="4C132BBB" w14:textId="77777777" w:rsidTr="00CD5C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</w:tcPr>
          <w:p w14:paraId="48D4A37A" w14:textId="0C5D0D35" w:rsidR="00D82DC5" w:rsidRPr="00C40610" w:rsidRDefault="00EE0F1D" w:rsidP="00CD5C2F">
            <w:pPr>
              <w:spacing w:after="0"/>
              <w:contextualSpacing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 d’évènement</w:t>
            </w:r>
          </w:p>
        </w:tc>
        <w:tc>
          <w:tcPr>
            <w:tcW w:w="1417" w:type="dxa"/>
          </w:tcPr>
          <w:p w14:paraId="209048E7" w14:textId="77777777" w:rsidR="00D82DC5" w:rsidRPr="00C40610" w:rsidRDefault="00D82DC5" w:rsidP="00CD5C2F">
            <w:pPr>
              <w:spacing w:after="0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40610">
              <w:rPr>
                <w:rFonts w:ascii="Arial" w:hAnsi="Arial" w:cs="Arial"/>
              </w:rPr>
              <w:t>Non</w:t>
            </w:r>
          </w:p>
        </w:tc>
        <w:tc>
          <w:tcPr>
            <w:tcW w:w="3969" w:type="dxa"/>
          </w:tcPr>
          <w:p w14:paraId="5A4987A1" w14:textId="03BCCB30" w:rsidR="00D82DC5" w:rsidRPr="00C40610" w:rsidRDefault="009D5465" w:rsidP="00CD5C2F">
            <w:pPr>
              <w:spacing w:after="0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Recherche un évènement</w:t>
            </w:r>
          </w:p>
        </w:tc>
        <w:tc>
          <w:tcPr>
            <w:tcW w:w="1560" w:type="dxa"/>
          </w:tcPr>
          <w:p w14:paraId="51E510CA" w14:textId="4D2373D5" w:rsidR="00D82DC5" w:rsidRPr="00C40610" w:rsidRDefault="00D82DC5" w:rsidP="00CD5C2F">
            <w:pPr>
              <w:spacing w:after="0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</w:t>
            </w:r>
          </w:p>
        </w:tc>
        <w:tc>
          <w:tcPr>
            <w:tcW w:w="2435" w:type="dxa"/>
          </w:tcPr>
          <w:p w14:paraId="5BC20566" w14:textId="272E0AB8" w:rsidR="00D82DC5" w:rsidRPr="00C40610" w:rsidRDefault="00D82DC5" w:rsidP="00CD5C2F">
            <w:pPr>
              <w:spacing w:after="0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Nombre de caractères 30 max</w:t>
            </w:r>
          </w:p>
        </w:tc>
        <w:tc>
          <w:tcPr>
            <w:tcW w:w="1276" w:type="dxa"/>
          </w:tcPr>
          <w:p w14:paraId="3D560919" w14:textId="77777777" w:rsidR="00D82DC5" w:rsidRPr="00C40610" w:rsidRDefault="00D82DC5" w:rsidP="00CD5C2F">
            <w:pPr>
              <w:spacing w:after="0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Chaine de caractères</w:t>
            </w:r>
          </w:p>
        </w:tc>
        <w:tc>
          <w:tcPr>
            <w:tcW w:w="1843" w:type="dxa"/>
          </w:tcPr>
          <w:p w14:paraId="28A7E544" w14:textId="77777777" w:rsidR="00D82DC5" w:rsidRPr="00C40610" w:rsidRDefault="00D82DC5" w:rsidP="00CD5C2F">
            <w:pPr>
              <w:spacing w:after="0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40610">
              <w:rPr>
                <w:rFonts w:ascii="Arial" w:hAnsi="Arial" w:cs="Arial"/>
              </w:rPr>
              <w:t>Oui</w:t>
            </w:r>
          </w:p>
        </w:tc>
      </w:tr>
      <w:tr w:rsidR="00D82DC5" w:rsidRPr="00C40610" w14:paraId="74222E80" w14:textId="77777777" w:rsidTr="00CD5C2F">
        <w:trPr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</w:tcPr>
          <w:p w14:paraId="16819075" w14:textId="3B4DF9B8" w:rsidR="00D82DC5" w:rsidRPr="00C40610" w:rsidRDefault="00D82DC5" w:rsidP="00CD5C2F">
            <w:pPr>
              <w:spacing w:after="0"/>
              <w:contextualSpacing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</w:t>
            </w:r>
          </w:p>
        </w:tc>
        <w:tc>
          <w:tcPr>
            <w:tcW w:w="1417" w:type="dxa"/>
          </w:tcPr>
          <w:p w14:paraId="038FA516" w14:textId="77777777" w:rsidR="00D82DC5" w:rsidRPr="00C40610" w:rsidRDefault="00D82DC5" w:rsidP="00CD5C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40610">
              <w:rPr>
                <w:rFonts w:ascii="Arial" w:hAnsi="Arial" w:cs="Arial"/>
              </w:rPr>
              <w:t>Non</w:t>
            </w:r>
          </w:p>
        </w:tc>
        <w:tc>
          <w:tcPr>
            <w:tcW w:w="3969" w:type="dxa"/>
          </w:tcPr>
          <w:p w14:paraId="38BCE288" w14:textId="2D6FE83B" w:rsidR="00D82DC5" w:rsidRPr="00C40610" w:rsidRDefault="00DB3C47" w:rsidP="00CD5C2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Filtre</w:t>
            </w:r>
            <w:r w:rsidR="00D82DC5">
              <w:rPr>
                <w:rFonts w:ascii="Arial" w:hAnsi="Arial" w:cs="Arial"/>
              </w:rPr>
              <w:t xml:space="preserve"> des évènements à une date donnée</w:t>
            </w:r>
          </w:p>
        </w:tc>
        <w:tc>
          <w:tcPr>
            <w:tcW w:w="1560" w:type="dxa"/>
          </w:tcPr>
          <w:p w14:paraId="414B5552" w14:textId="77777777" w:rsidR="00D82DC5" w:rsidRPr="00C40610" w:rsidRDefault="00D82DC5" w:rsidP="00CD5C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</w:t>
            </w:r>
          </w:p>
        </w:tc>
        <w:tc>
          <w:tcPr>
            <w:tcW w:w="2435" w:type="dxa"/>
          </w:tcPr>
          <w:p w14:paraId="0215036F" w14:textId="7229478B" w:rsidR="00D82DC5" w:rsidRPr="00C40610" w:rsidRDefault="00D82DC5" w:rsidP="00CD5C2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jj / mm / aaaa</w:t>
            </w:r>
          </w:p>
        </w:tc>
        <w:tc>
          <w:tcPr>
            <w:tcW w:w="1276" w:type="dxa"/>
          </w:tcPr>
          <w:p w14:paraId="7B31683A" w14:textId="34AA97AF" w:rsidR="00D82DC5" w:rsidRPr="00C40610" w:rsidRDefault="00D82DC5" w:rsidP="00CD5C2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</w:t>
            </w:r>
          </w:p>
        </w:tc>
        <w:tc>
          <w:tcPr>
            <w:tcW w:w="1843" w:type="dxa"/>
          </w:tcPr>
          <w:p w14:paraId="31786E09" w14:textId="77777777" w:rsidR="00D82DC5" w:rsidRPr="00C40610" w:rsidRDefault="00D82DC5" w:rsidP="00CD5C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40610">
              <w:rPr>
                <w:rFonts w:ascii="Arial" w:hAnsi="Arial" w:cs="Arial"/>
              </w:rPr>
              <w:t>Oui</w:t>
            </w:r>
          </w:p>
        </w:tc>
      </w:tr>
      <w:tr w:rsidR="00D82DC5" w:rsidRPr="00C40610" w14:paraId="713F2AAD" w14:textId="77777777" w:rsidTr="000D20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</w:tcPr>
          <w:p w14:paraId="1BAC66BA" w14:textId="3475C0F5" w:rsidR="00D82DC5" w:rsidRPr="00C40610" w:rsidRDefault="002F662B" w:rsidP="000D20AE">
            <w:pPr>
              <w:spacing w:after="0"/>
              <w:contextualSpacing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Type d’évènement</w:t>
            </w:r>
          </w:p>
        </w:tc>
        <w:tc>
          <w:tcPr>
            <w:tcW w:w="1417" w:type="dxa"/>
          </w:tcPr>
          <w:p w14:paraId="3FEDBE32" w14:textId="77777777" w:rsidR="00D82DC5" w:rsidRPr="00C40610" w:rsidRDefault="00D82DC5" w:rsidP="00CD5C2F">
            <w:pPr>
              <w:spacing w:after="0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40610">
              <w:rPr>
                <w:rFonts w:ascii="Arial" w:hAnsi="Arial" w:cs="Arial"/>
              </w:rPr>
              <w:t>Non</w:t>
            </w:r>
          </w:p>
        </w:tc>
        <w:tc>
          <w:tcPr>
            <w:tcW w:w="3969" w:type="dxa"/>
          </w:tcPr>
          <w:p w14:paraId="6C40C2C3" w14:textId="19E6D60E" w:rsidR="00D82DC5" w:rsidRPr="00C40610" w:rsidRDefault="00DB3C47" w:rsidP="000D20AE">
            <w:pPr>
              <w:spacing w:after="0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Filtre </w:t>
            </w:r>
            <w:r w:rsidR="002F662B">
              <w:rPr>
                <w:rFonts w:ascii="Arial" w:hAnsi="Arial" w:cs="Arial"/>
              </w:rPr>
              <w:t xml:space="preserve"> des évènements d’un type donné</w:t>
            </w:r>
          </w:p>
        </w:tc>
        <w:tc>
          <w:tcPr>
            <w:tcW w:w="1560" w:type="dxa"/>
          </w:tcPr>
          <w:p w14:paraId="0B7C9FB7" w14:textId="77777777" w:rsidR="00D82DC5" w:rsidRPr="00C40610" w:rsidRDefault="00D82DC5" w:rsidP="00CD5C2F">
            <w:pPr>
              <w:spacing w:after="0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40610">
              <w:rPr>
                <w:rFonts w:ascii="Arial" w:hAnsi="Arial" w:cs="Arial"/>
              </w:rPr>
              <w:t>Non</w:t>
            </w:r>
          </w:p>
        </w:tc>
        <w:tc>
          <w:tcPr>
            <w:tcW w:w="2435" w:type="dxa"/>
          </w:tcPr>
          <w:p w14:paraId="4707E01C" w14:textId="3AD832D5" w:rsidR="00D82DC5" w:rsidRPr="00C40610" w:rsidRDefault="002F662B" w:rsidP="00CD5C2F">
            <w:pPr>
              <w:spacing w:after="0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Nombre de caractères 30 max</w:t>
            </w:r>
          </w:p>
        </w:tc>
        <w:tc>
          <w:tcPr>
            <w:tcW w:w="1276" w:type="dxa"/>
          </w:tcPr>
          <w:p w14:paraId="142D6798" w14:textId="3E6B2713" w:rsidR="00D82DC5" w:rsidRPr="00C40610" w:rsidRDefault="002F662B" w:rsidP="00CD5C2F">
            <w:pPr>
              <w:spacing w:after="0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Chaîne de caractère</w:t>
            </w:r>
          </w:p>
        </w:tc>
        <w:tc>
          <w:tcPr>
            <w:tcW w:w="1843" w:type="dxa"/>
          </w:tcPr>
          <w:p w14:paraId="2CEBE865" w14:textId="77777777" w:rsidR="00D82DC5" w:rsidRPr="00C40610" w:rsidRDefault="00D82DC5" w:rsidP="00CD5C2F">
            <w:pPr>
              <w:spacing w:after="0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40610">
              <w:rPr>
                <w:rFonts w:ascii="Arial" w:hAnsi="Arial" w:cs="Arial"/>
              </w:rPr>
              <w:t>Oui</w:t>
            </w:r>
          </w:p>
        </w:tc>
      </w:tr>
      <w:tr w:rsidR="00503A52" w:rsidRPr="00C40610" w14:paraId="4DE2ACF4" w14:textId="77777777" w:rsidTr="000D20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</w:tcPr>
          <w:p w14:paraId="5D40EE68" w14:textId="2C7B8CC0" w:rsidR="00503A52" w:rsidRDefault="009D5465" w:rsidP="000D20AE">
            <w:pPr>
              <w:spacing w:after="0"/>
              <w:contextualSpacing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Lieu</w:t>
            </w:r>
          </w:p>
        </w:tc>
        <w:tc>
          <w:tcPr>
            <w:tcW w:w="1417" w:type="dxa"/>
          </w:tcPr>
          <w:p w14:paraId="1F06E985" w14:textId="27D1D6B1" w:rsidR="00503A52" w:rsidRDefault="00503A52" w:rsidP="000D20AE">
            <w:pPr>
              <w:spacing w:after="0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</w:t>
            </w:r>
          </w:p>
        </w:tc>
        <w:tc>
          <w:tcPr>
            <w:tcW w:w="3969" w:type="dxa"/>
          </w:tcPr>
          <w:p w14:paraId="67394FB5" w14:textId="12D2E849" w:rsidR="00503A52" w:rsidRDefault="00503A52" w:rsidP="009D5465">
            <w:pPr>
              <w:spacing w:after="0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Rec</w:t>
            </w:r>
            <w:r w:rsidR="009D5465">
              <w:rPr>
                <w:rFonts w:ascii="Arial" w:hAnsi="Arial" w:cs="Arial"/>
              </w:rPr>
              <w:t>herche dans un lieu donné</w:t>
            </w:r>
          </w:p>
        </w:tc>
        <w:tc>
          <w:tcPr>
            <w:tcW w:w="1560" w:type="dxa"/>
          </w:tcPr>
          <w:p w14:paraId="1CB3BC08" w14:textId="68BC144B" w:rsidR="00503A52" w:rsidRDefault="00503A52" w:rsidP="000D20AE">
            <w:pPr>
              <w:spacing w:after="0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</w:t>
            </w:r>
          </w:p>
        </w:tc>
        <w:tc>
          <w:tcPr>
            <w:tcW w:w="2435" w:type="dxa"/>
          </w:tcPr>
          <w:p w14:paraId="12636B59" w14:textId="77777777" w:rsidR="00503A52" w:rsidRDefault="00503A52" w:rsidP="000D20AE">
            <w:pPr>
              <w:spacing w:after="0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Nombre de caractères</w:t>
            </w:r>
          </w:p>
          <w:p w14:paraId="36413A40" w14:textId="38192F08" w:rsidR="00503A52" w:rsidRDefault="00503A52" w:rsidP="000D20AE">
            <w:pPr>
              <w:spacing w:after="0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 max</w:t>
            </w:r>
          </w:p>
        </w:tc>
        <w:tc>
          <w:tcPr>
            <w:tcW w:w="1276" w:type="dxa"/>
          </w:tcPr>
          <w:p w14:paraId="7F647DB1" w14:textId="392E14CE" w:rsidR="00503A52" w:rsidRDefault="00503A52" w:rsidP="000D20AE">
            <w:pPr>
              <w:spacing w:after="0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Chaine de caractères</w:t>
            </w:r>
          </w:p>
        </w:tc>
        <w:tc>
          <w:tcPr>
            <w:tcW w:w="1843" w:type="dxa"/>
          </w:tcPr>
          <w:p w14:paraId="4D36E457" w14:textId="37E106F1" w:rsidR="00503A52" w:rsidRDefault="00503A52" w:rsidP="000D20AE">
            <w:pPr>
              <w:spacing w:after="0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Oui</w:t>
            </w:r>
          </w:p>
        </w:tc>
      </w:tr>
      <w:tr w:rsidR="00EF6AAF" w:rsidRPr="00C40610" w14:paraId="200CB513" w14:textId="77777777" w:rsidTr="000D20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</w:tcPr>
          <w:p w14:paraId="7A4E1677" w14:textId="0945A25E" w:rsidR="00EF6AAF" w:rsidRDefault="00EF6AAF" w:rsidP="000D20AE">
            <w:pPr>
              <w:spacing w:after="0"/>
              <w:contextualSpacing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Tranche horaire</w:t>
            </w:r>
          </w:p>
        </w:tc>
        <w:tc>
          <w:tcPr>
            <w:tcW w:w="1417" w:type="dxa"/>
          </w:tcPr>
          <w:p w14:paraId="20C0DD2D" w14:textId="3970394B" w:rsidR="00EF6AAF" w:rsidRDefault="00EF6AAF" w:rsidP="000D20AE">
            <w:pPr>
              <w:spacing w:after="0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</w:t>
            </w:r>
          </w:p>
        </w:tc>
        <w:tc>
          <w:tcPr>
            <w:tcW w:w="3969" w:type="dxa"/>
          </w:tcPr>
          <w:p w14:paraId="21F1CA43" w14:textId="1D041D08" w:rsidR="00EF6AAF" w:rsidRDefault="00EF6AAF" w:rsidP="009D5465">
            <w:pPr>
              <w:spacing w:after="0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Filtre les évènements avec une tranche horaire donnée</w:t>
            </w:r>
          </w:p>
        </w:tc>
        <w:tc>
          <w:tcPr>
            <w:tcW w:w="1560" w:type="dxa"/>
          </w:tcPr>
          <w:p w14:paraId="53E927AF" w14:textId="1290337B" w:rsidR="00EF6AAF" w:rsidRDefault="00EF6AAF" w:rsidP="000D20AE">
            <w:pPr>
              <w:spacing w:after="0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</w:t>
            </w:r>
          </w:p>
        </w:tc>
        <w:tc>
          <w:tcPr>
            <w:tcW w:w="2435" w:type="dxa"/>
          </w:tcPr>
          <w:p w14:paraId="32A43905" w14:textId="2787F16D" w:rsidR="00EF6AAF" w:rsidRDefault="00EF6AAF" w:rsidP="000D20AE">
            <w:pPr>
              <w:spacing w:after="0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Hh/mm à hh/mm</w:t>
            </w:r>
          </w:p>
        </w:tc>
        <w:tc>
          <w:tcPr>
            <w:tcW w:w="1276" w:type="dxa"/>
          </w:tcPr>
          <w:p w14:paraId="612C437D" w14:textId="65E4BBC7" w:rsidR="00EF6AAF" w:rsidRDefault="00EF6AAF" w:rsidP="000D20AE">
            <w:pPr>
              <w:spacing w:after="0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Heure</w:t>
            </w:r>
          </w:p>
        </w:tc>
        <w:tc>
          <w:tcPr>
            <w:tcW w:w="1843" w:type="dxa"/>
          </w:tcPr>
          <w:p w14:paraId="7A2607F8" w14:textId="7374D643" w:rsidR="00EF6AAF" w:rsidRDefault="00EF6AAF" w:rsidP="000D20AE">
            <w:pPr>
              <w:spacing w:after="0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Oui</w:t>
            </w:r>
          </w:p>
        </w:tc>
      </w:tr>
    </w:tbl>
    <w:p w14:paraId="471F1B6F" w14:textId="0B19F09B" w:rsidR="00D82DC5" w:rsidRDefault="00D82DC5" w:rsidP="00D82DC5">
      <w:pPr>
        <w:tabs>
          <w:tab w:val="left" w:pos="2520"/>
        </w:tabs>
        <w:rPr>
          <w:rFonts w:ascii="Arial" w:hAnsi="Arial" w:cs="Arial"/>
        </w:rPr>
      </w:pPr>
    </w:p>
    <w:p w14:paraId="5B6B8F4A" w14:textId="77777777" w:rsidR="00C430B2" w:rsidRDefault="00C430B2" w:rsidP="00C430B2">
      <w:pPr>
        <w:tabs>
          <w:tab w:val="left" w:pos="2520"/>
        </w:tabs>
        <w:rPr>
          <w:rFonts w:ascii="Arial" w:hAnsi="Arial" w:cs="Arial"/>
        </w:rPr>
      </w:pPr>
      <w:r>
        <w:rPr>
          <w:rFonts w:ascii="Arial" w:hAnsi="Arial" w:cs="Arial"/>
        </w:rPr>
        <w:t>Recherche forum :</w:t>
      </w:r>
    </w:p>
    <w:tbl>
      <w:tblPr>
        <w:tblStyle w:val="Tableau"/>
        <w:tblW w:w="14344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1844"/>
        <w:gridCol w:w="1417"/>
        <w:gridCol w:w="3969"/>
        <w:gridCol w:w="1560"/>
        <w:gridCol w:w="2435"/>
        <w:gridCol w:w="1276"/>
        <w:gridCol w:w="1843"/>
      </w:tblGrid>
      <w:tr w:rsidR="00C430B2" w:rsidRPr="00C40610" w14:paraId="768F83D0" w14:textId="77777777" w:rsidTr="00CD5C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</w:tcPr>
          <w:p w14:paraId="4864EE36" w14:textId="77777777" w:rsidR="00C430B2" w:rsidRPr="00C40610" w:rsidRDefault="00C430B2" w:rsidP="00CD5C2F">
            <w:pPr>
              <w:spacing w:after="0"/>
              <w:contextualSpacing/>
              <w:jc w:val="center"/>
              <w:rPr>
                <w:rFonts w:ascii="Arial" w:hAnsi="Arial" w:cs="Arial"/>
              </w:rPr>
            </w:pPr>
            <w:r w:rsidRPr="00C40610">
              <w:rPr>
                <w:rFonts w:ascii="Arial" w:hAnsi="Arial" w:cs="Arial"/>
              </w:rPr>
              <w:t>Propriété</w:t>
            </w:r>
          </w:p>
        </w:tc>
        <w:tc>
          <w:tcPr>
            <w:tcW w:w="1417" w:type="dxa"/>
          </w:tcPr>
          <w:p w14:paraId="63136FC5" w14:textId="77777777" w:rsidR="00C430B2" w:rsidRPr="00C40610" w:rsidRDefault="00C430B2" w:rsidP="00CD5C2F">
            <w:pPr>
              <w:spacing w:after="0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40610">
              <w:rPr>
                <w:rFonts w:ascii="Arial" w:hAnsi="Arial" w:cs="Arial"/>
              </w:rPr>
              <w:t>Propriétés étendues</w:t>
            </w:r>
          </w:p>
        </w:tc>
        <w:tc>
          <w:tcPr>
            <w:tcW w:w="3969" w:type="dxa"/>
          </w:tcPr>
          <w:p w14:paraId="7BB3D6D1" w14:textId="77777777" w:rsidR="00C430B2" w:rsidRPr="00C40610" w:rsidRDefault="00C430B2" w:rsidP="00CD5C2F">
            <w:pPr>
              <w:spacing w:after="0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40610">
              <w:rPr>
                <w:rFonts w:ascii="Arial" w:hAnsi="Arial" w:cs="Arial"/>
              </w:rPr>
              <w:t>Description</w:t>
            </w:r>
          </w:p>
        </w:tc>
        <w:tc>
          <w:tcPr>
            <w:tcW w:w="1560" w:type="dxa"/>
          </w:tcPr>
          <w:p w14:paraId="3D45129A" w14:textId="77777777" w:rsidR="00C430B2" w:rsidRPr="00C40610" w:rsidRDefault="00C430B2" w:rsidP="00CD5C2F">
            <w:pPr>
              <w:spacing w:after="0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40610">
              <w:rPr>
                <w:rFonts w:ascii="Arial" w:hAnsi="Arial" w:cs="Arial"/>
              </w:rPr>
              <w:t>Obligatoire</w:t>
            </w:r>
          </w:p>
        </w:tc>
        <w:tc>
          <w:tcPr>
            <w:tcW w:w="2435" w:type="dxa"/>
          </w:tcPr>
          <w:p w14:paraId="1DE76F65" w14:textId="77777777" w:rsidR="00C430B2" w:rsidRPr="00C40610" w:rsidRDefault="00C430B2" w:rsidP="00CD5C2F">
            <w:pPr>
              <w:spacing w:after="0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Validation du format</w:t>
            </w:r>
          </w:p>
        </w:tc>
        <w:tc>
          <w:tcPr>
            <w:tcW w:w="1276" w:type="dxa"/>
          </w:tcPr>
          <w:p w14:paraId="52A93A2D" w14:textId="77777777" w:rsidR="00C430B2" w:rsidRPr="00C40610" w:rsidRDefault="00C430B2" w:rsidP="00CD5C2F">
            <w:pPr>
              <w:spacing w:after="0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Type</w:t>
            </w:r>
          </w:p>
        </w:tc>
        <w:tc>
          <w:tcPr>
            <w:tcW w:w="1843" w:type="dxa"/>
          </w:tcPr>
          <w:p w14:paraId="4129AAF0" w14:textId="77777777" w:rsidR="00C430B2" w:rsidRPr="00C40610" w:rsidRDefault="00C430B2" w:rsidP="00CD5C2F">
            <w:pPr>
              <w:spacing w:after="0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Ecran Backend</w:t>
            </w:r>
          </w:p>
        </w:tc>
      </w:tr>
      <w:tr w:rsidR="00C430B2" w:rsidRPr="00C40610" w14:paraId="0AA3EDEF" w14:textId="77777777" w:rsidTr="00CD5C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</w:tcPr>
          <w:p w14:paraId="7AC0BF77" w14:textId="3A4B67CD" w:rsidR="00C430B2" w:rsidRPr="00C40610" w:rsidRDefault="00C430B2" w:rsidP="00CD5C2F">
            <w:pPr>
              <w:spacing w:after="0"/>
              <w:contextualSpacing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Mot clefs</w:t>
            </w:r>
          </w:p>
        </w:tc>
        <w:tc>
          <w:tcPr>
            <w:tcW w:w="1417" w:type="dxa"/>
          </w:tcPr>
          <w:p w14:paraId="4F7E30A4" w14:textId="77777777" w:rsidR="00C430B2" w:rsidRPr="00C40610" w:rsidRDefault="00C430B2" w:rsidP="00CD5C2F">
            <w:pPr>
              <w:spacing w:after="0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40610">
              <w:rPr>
                <w:rFonts w:ascii="Arial" w:hAnsi="Arial" w:cs="Arial"/>
              </w:rPr>
              <w:t>Non</w:t>
            </w:r>
          </w:p>
        </w:tc>
        <w:tc>
          <w:tcPr>
            <w:tcW w:w="3969" w:type="dxa"/>
          </w:tcPr>
          <w:p w14:paraId="371CD986" w14:textId="36FECA5C" w:rsidR="00C430B2" w:rsidRPr="00C40610" w:rsidRDefault="00C430B2" w:rsidP="00C430B2">
            <w:pPr>
              <w:spacing w:after="0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Recherche d’un mot clef</w:t>
            </w:r>
          </w:p>
        </w:tc>
        <w:tc>
          <w:tcPr>
            <w:tcW w:w="1560" w:type="dxa"/>
          </w:tcPr>
          <w:p w14:paraId="68D1AA44" w14:textId="4F9FA360" w:rsidR="00C430B2" w:rsidRPr="00C40610" w:rsidRDefault="00C430B2" w:rsidP="00CD5C2F">
            <w:pPr>
              <w:spacing w:after="0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Oui</w:t>
            </w:r>
          </w:p>
        </w:tc>
        <w:tc>
          <w:tcPr>
            <w:tcW w:w="2435" w:type="dxa"/>
          </w:tcPr>
          <w:p w14:paraId="4E7DE292" w14:textId="77777777" w:rsidR="00C430B2" w:rsidRPr="00C40610" w:rsidRDefault="00C430B2" w:rsidP="00CD5C2F">
            <w:pPr>
              <w:spacing w:after="0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Nombre de caractères 30 max</w:t>
            </w:r>
          </w:p>
        </w:tc>
        <w:tc>
          <w:tcPr>
            <w:tcW w:w="1276" w:type="dxa"/>
          </w:tcPr>
          <w:p w14:paraId="4E69DC25" w14:textId="77777777" w:rsidR="00C430B2" w:rsidRPr="00C40610" w:rsidRDefault="00C430B2" w:rsidP="00CD5C2F">
            <w:pPr>
              <w:spacing w:after="0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Chaine de caractères</w:t>
            </w:r>
          </w:p>
        </w:tc>
        <w:tc>
          <w:tcPr>
            <w:tcW w:w="1843" w:type="dxa"/>
          </w:tcPr>
          <w:p w14:paraId="4E2F60DD" w14:textId="77777777" w:rsidR="00C430B2" w:rsidRPr="00C40610" w:rsidRDefault="00C430B2" w:rsidP="00CD5C2F">
            <w:pPr>
              <w:spacing w:after="0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40610">
              <w:rPr>
                <w:rFonts w:ascii="Arial" w:hAnsi="Arial" w:cs="Arial"/>
              </w:rPr>
              <w:t>Oui</w:t>
            </w:r>
          </w:p>
        </w:tc>
      </w:tr>
      <w:tr w:rsidR="00EB694D" w:rsidRPr="00C40610" w14:paraId="32E27CF3" w14:textId="77777777" w:rsidTr="00CD5C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</w:tcPr>
          <w:p w14:paraId="413CF7E3" w14:textId="35E04F98" w:rsidR="00EB694D" w:rsidRDefault="00EB694D" w:rsidP="00CD5C2F">
            <w:pPr>
              <w:spacing w:after="0"/>
              <w:contextualSpacing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</w:t>
            </w:r>
          </w:p>
        </w:tc>
        <w:tc>
          <w:tcPr>
            <w:tcW w:w="1417" w:type="dxa"/>
          </w:tcPr>
          <w:p w14:paraId="5AFE87D8" w14:textId="795A4179" w:rsidR="00EB694D" w:rsidRPr="00C40610" w:rsidRDefault="00EB694D" w:rsidP="00CD5C2F">
            <w:pPr>
              <w:spacing w:after="0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</w:t>
            </w:r>
          </w:p>
        </w:tc>
        <w:tc>
          <w:tcPr>
            <w:tcW w:w="3969" w:type="dxa"/>
          </w:tcPr>
          <w:p w14:paraId="71AE5523" w14:textId="3770CA13" w:rsidR="00EB694D" w:rsidRDefault="00EB694D" w:rsidP="00EB694D">
            <w:pPr>
              <w:spacing w:after="0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Recherche dans un post d’une tranche de date</w:t>
            </w:r>
          </w:p>
        </w:tc>
        <w:tc>
          <w:tcPr>
            <w:tcW w:w="1560" w:type="dxa"/>
          </w:tcPr>
          <w:p w14:paraId="48052097" w14:textId="7D0514AA" w:rsidR="00EB694D" w:rsidRDefault="00EB694D" w:rsidP="00CD5C2F">
            <w:pPr>
              <w:spacing w:after="0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</w:t>
            </w:r>
          </w:p>
        </w:tc>
        <w:tc>
          <w:tcPr>
            <w:tcW w:w="2435" w:type="dxa"/>
          </w:tcPr>
          <w:p w14:paraId="07C02AE2" w14:textId="59655330" w:rsidR="00EB694D" w:rsidRDefault="00EB694D" w:rsidP="00CD5C2F">
            <w:pPr>
              <w:spacing w:after="0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jj / mm / aaaa</w:t>
            </w:r>
          </w:p>
        </w:tc>
        <w:tc>
          <w:tcPr>
            <w:tcW w:w="1276" w:type="dxa"/>
          </w:tcPr>
          <w:p w14:paraId="7239D466" w14:textId="6855C9A9" w:rsidR="00EB694D" w:rsidRDefault="00EB694D" w:rsidP="00CD5C2F">
            <w:pPr>
              <w:spacing w:after="0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</w:t>
            </w:r>
          </w:p>
        </w:tc>
        <w:tc>
          <w:tcPr>
            <w:tcW w:w="1843" w:type="dxa"/>
          </w:tcPr>
          <w:p w14:paraId="2F964504" w14:textId="3E26524E" w:rsidR="00EB694D" w:rsidRPr="00C40610" w:rsidRDefault="00EB694D" w:rsidP="00CD5C2F">
            <w:pPr>
              <w:spacing w:after="0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Oui</w:t>
            </w:r>
          </w:p>
        </w:tc>
      </w:tr>
    </w:tbl>
    <w:p w14:paraId="387C6D64" w14:textId="77777777" w:rsidR="000359BA" w:rsidRDefault="000359BA" w:rsidP="00D82DC5">
      <w:pPr>
        <w:tabs>
          <w:tab w:val="left" w:pos="2520"/>
        </w:tabs>
        <w:rPr>
          <w:rFonts w:ascii="Arial" w:hAnsi="Arial" w:cs="Arial"/>
        </w:rPr>
      </w:pPr>
    </w:p>
    <w:p w14:paraId="4FE8A9FD" w14:textId="77777777" w:rsidR="00EB694D" w:rsidRDefault="00EB694D" w:rsidP="00D82DC5">
      <w:pPr>
        <w:tabs>
          <w:tab w:val="left" w:pos="2520"/>
        </w:tabs>
        <w:rPr>
          <w:rFonts w:ascii="Arial" w:hAnsi="Arial" w:cs="Arial"/>
        </w:rPr>
      </w:pPr>
    </w:p>
    <w:p w14:paraId="2BCE381C" w14:textId="77777777" w:rsidR="00EB694D" w:rsidRDefault="00EB694D" w:rsidP="00D82DC5">
      <w:pPr>
        <w:tabs>
          <w:tab w:val="left" w:pos="2520"/>
        </w:tabs>
        <w:rPr>
          <w:rFonts w:ascii="Arial" w:hAnsi="Arial" w:cs="Arial"/>
        </w:rPr>
      </w:pPr>
    </w:p>
    <w:p w14:paraId="214B64EA" w14:textId="77777777" w:rsidR="00EB694D" w:rsidRDefault="00EB694D" w:rsidP="00D82DC5">
      <w:pPr>
        <w:tabs>
          <w:tab w:val="left" w:pos="2520"/>
        </w:tabs>
        <w:rPr>
          <w:rFonts w:ascii="Arial" w:hAnsi="Arial" w:cs="Arial"/>
        </w:rPr>
      </w:pPr>
    </w:p>
    <w:p w14:paraId="644BBC64" w14:textId="2E57458D" w:rsidR="000D20AE" w:rsidRPr="00D82DC5" w:rsidRDefault="000D20AE" w:rsidP="00D82DC5">
      <w:pPr>
        <w:tabs>
          <w:tab w:val="left" w:pos="2520"/>
        </w:tabs>
        <w:rPr>
          <w:rFonts w:ascii="Arial" w:hAnsi="Arial" w:cs="Arial"/>
        </w:rPr>
      </w:pPr>
      <w:r>
        <w:rPr>
          <w:rFonts w:ascii="Arial" w:hAnsi="Arial" w:cs="Arial"/>
        </w:rPr>
        <w:t>Recherche de profil :</w:t>
      </w:r>
      <w:r w:rsidR="00D82DC5">
        <w:rPr>
          <w:rFonts w:ascii="Arial" w:hAnsi="Arial" w:cs="Arial"/>
        </w:rPr>
        <w:tab/>
      </w:r>
    </w:p>
    <w:tbl>
      <w:tblPr>
        <w:tblStyle w:val="Tableau"/>
        <w:tblW w:w="14344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1844"/>
        <w:gridCol w:w="1417"/>
        <w:gridCol w:w="3969"/>
        <w:gridCol w:w="1560"/>
        <w:gridCol w:w="2435"/>
        <w:gridCol w:w="1276"/>
        <w:gridCol w:w="1843"/>
      </w:tblGrid>
      <w:tr w:rsidR="000D20AE" w:rsidRPr="00C40610" w14:paraId="5D780472" w14:textId="77777777" w:rsidTr="00CD5C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</w:tcPr>
          <w:p w14:paraId="48872E88" w14:textId="77777777" w:rsidR="000D20AE" w:rsidRPr="00C40610" w:rsidRDefault="000D20AE" w:rsidP="00CD5C2F">
            <w:pPr>
              <w:spacing w:after="0"/>
              <w:contextualSpacing/>
              <w:jc w:val="center"/>
              <w:rPr>
                <w:rFonts w:ascii="Arial" w:hAnsi="Arial" w:cs="Arial"/>
              </w:rPr>
            </w:pPr>
            <w:r w:rsidRPr="00C40610">
              <w:rPr>
                <w:rFonts w:ascii="Arial" w:hAnsi="Arial" w:cs="Arial"/>
              </w:rPr>
              <w:t>Propriété</w:t>
            </w:r>
          </w:p>
        </w:tc>
        <w:tc>
          <w:tcPr>
            <w:tcW w:w="1417" w:type="dxa"/>
          </w:tcPr>
          <w:p w14:paraId="0510E7F5" w14:textId="77777777" w:rsidR="000D20AE" w:rsidRPr="00C40610" w:rsidRDefault="000D20AE" w:rsidP="00CD5C2F">
            <w:pPr>
              <w:spacing w:after="0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40610">
              <w:rPr>
                <w:rFonts w:ascii="Arial" w:hAnsi="Arial" w:cs="Arial"/>
              </w:rPr>
              <w:t>Propriétés étendues</w:t>
            </w:r>
          </w:p>
        </w:tc>
        <w:tc>
          <w:tcPr>
            <w:tcW w:w="3969" w:type="dxa"/>
          </w:tcPr>
          <w:p w14:paraId="749F5F98" w14:textId="77777777" w:rsidR="000D20AE" w:rsidRPr="00C40610" w:rsidRDefault="000D20AE" w:rsidP="00CD5C2F">
            <w:pPr>
              <w:spacing w:after="0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40610">
              <w:rPr>
                <w:rFonts w:ascii="Arial" w:hAnsi="Arial" w:cs="Arial"/>
              </w:rPr>
              <w:t>Description</w:t>
            </w:r>
          </w:p>
        </w:tc>
        <w:tc>
          <w:tcPr>
            <w:tcW w:w="1560" w:type="dxa"/>
          </w:tcPr>
          <w:p w14:paraId="21232FE6" w14:textId="77777777" w:rsidR="000D20AE" w:rsidRPr="00C40610" w:rsidRDefault="000D20AE" w:rsidP="00CD5C2F">
            <w:pPr>
              <w:spacing w:after="0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40610">
              <w:rPr>
                <w:rFonts w:ascii="Arial" w:hAnsi="Arial" w:cs="Arial"/>
              </w:rPr>
              <w:t>Obligatoire</w:t>
            </w:r>
          </w:p>
        </w:tc>
        <w:tc>
          <w:tcPr>
            <w:tcW w:w="2435" w:type="dxa"/>
          </w:tcPr>
          <w:p w14:paraId="5DF150C3" w14:textId="77777777" w:rsidR="000D20AE" w:rsidRPr="00C40610" w:rsidRDefault="000D20AE" w:rsidP="00CD5C2F">
            <w:pPr>
              <w:spacing w:after="0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Validation du format</w:t>
            </w:r>
          </w:p>
        </w:tc>
        <w:tc>
          <w:tcPr>
            <w:tcW w:w="1276" w:type="dxa"/>
          </w:tcPr>
          <w:p w14:paraId="0DB42A40" w14:textId="77777777" w:rsidR="000D20AE" w:rsidRPr="00C40610" w:rsidRDefault="000D20AE" w:rsidP="00CD5C2F">
            <w:pPr>
              <w:spacing w:after="0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Type</w:t>
            </w:r>
          </w:p>
        </w:tc>
        <w:tc>
          <w:tcPr>
            <w:tcW w:w="1843" w:type="dxa"/>
          </w:tcPr>
          <w:p w14:paraId="53C591D2" w14:textId="77777777" w:rsidR="000D20AE" w:rsidRPr="00C40610" w:rsidRDefault="000D20AE" w:rsidP="00CD5C2F">
            <w:pPr>
              <w:spacing w:after="0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Ecran Backend</w:t>
            </w:r>
          </w:p>
        </w:tc>
      </w:tr>
      <w:tr w:rsidR="000D20AE" w:rsidRPr="00C40610" w14:paraId="6902CBD2" w14:textId="77777777" w:rsidTr="00CD5C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</w:tcPr>
          <w:p w14:paraId="604F7D7A" w14:textId="68D07029" w:rsidR="000D20AE" w:rsidRPr="00C40610" w:rsidRDefault="00EE0F1D" w:rsidP="00CD5C2F">
            <w:pPr>
              <w:spacing w:after="0"/>
              <w:contextualSpacing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 de profil</w:t>
            </w:r>
          </w:p>
        </w:tc>
        <w:tc>
          <w:tcPr>
            <w:tcW w:w="1417" w:type="dxa"/>
          </w:tcPr>
          <w:p w14:paraId="648D9905" w14:textId="77777777" w:rsidR="000D20AE" w:rsidRPr="00C40610" w:rsidRDefault="000D20AE" w:rsidP="00CD5C2F">
            <w:pPr>
              <w:spacing w:after="0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40610">
              <w:rPr>
                <w:rFonts w:ascii="Arial" w:hAnsi="Arial" w:cs="Arial"/>
              </w:rPr>
              <w:t>Non</w:t>
            </w:r>
          </w:p>
        </w:tc>
        <w:tc>
          <w:tcPr>
            <w:tcW w:w="3969" w:type="dxa"/>
          </w:tcPr>
          <w:p w14:paraId="27343DA5" w14:textId="2D5340E4" w:rsidR="000D20AE" w:rsidRPr="00C40610" w:rsidRDefault="00EE0F1D" w:rsidP="00CD5C2F">
            <w:pPr>
              <w:spacing w:after="0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 du profil recherché</w:t>
            </w:r>
          </w:p>
        </w:tc>
        <w:tc>
          <w:tcPr>
            <w:tcW w:w="1560" w:type="dxa"/>
          </w:tcPr>
          <w:p w14:paraId="1A2D9AD7" w14:textId="589F1F45" w:rsidR="000D20AE" w:rsidRPr="00C40610" w:rsidRDefault="00EE0F1D" w:rsidP="00CD5C2F">
            <w:pPr>
              <w:spacing w:after="0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</w:t>
            </w:r>
          </w:p>
        </w:tc>
        <w:tc>
          <w:tcPr>
            <w:tcW w:w="2435" w:type="dxa"/>
          </w:tcPr>
          <w:p w14:paraId="6299F0E9" w14:textId="77777777" w:rsidR="000D20AE" w:rsidRPr="00C40610" w:rsidRDefault="000D20AE" w:rsidP="00CD5C2F">
            <w:pPr>
              <w:spacing w:after="0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Nombre de caractères 30 max</w:t>
            </w:r>
          </w:p>
        </w:tc>
        <w:tc>
          <w:tcPr>
            <w:tcW w:w="1276" w:type="dxa"/>
          </w:tcPr>
          <w:p w14:paraId="46BC0D6F" w14:textId="77777777" w:rsidR="000D20AE" w:rsidRPr="00C40610" w:rsidRDefault="000D20AE" w:rsidP="00CD5C2F">
            <w:pPr>
              <w:spacing w:after="0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Chaine de caractères</w:t>
            </w:r>
          </w:p>
        </w:tc>
        <w:tc>
          <w:tcPr>
            <w:tcW w:w="1843" w:type="dxa"/>
          </w:tcPr>
          <w:p w14:paraId="375C3FA7" w14:textId="77777777" w:rsidR="000D20AE" w:rsidRPr="00C40610" w:rsidRDefault="000D20AE" w:rsidP="00CD5C2F">
            <w:pPr>
              <w:spacing w:after="0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40610">
              <w:rPr>
                <w:rFonts w:ascii="Arial" w:hAnsi="Arial" w:cs="Arial"/>
              </w:rPr>
              <w:t>Oui</w:t>
            </w:r>
          </w:p>
        </w:tc>
      </w:tr>
      <w:tr w:rsidR="000D20AE" w:rsidRPr="00C40610" w14:paraId="14370CBE" w14:textId="77777777" w:rsidTr="00CD5C2F">
        <w:trPr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</w:tcPr>
          <w:p w14:paraId="2B52358B" w14:textId="3D76BF16" w:rsidR="000D20AE" w:rsidRPr="00C40610" w:rsidRDefault="00EE0F1D" w:rsidP="00CD5C2F">
            <w:pPr>
              <w:spacing w:after="0"/>
              <w:contextualSpacing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Ville</w:t>
            </w:r>
          </w:p>
        </w:tc>
        <w:tc>
          <w:tcPr>
            <w:tcW w:w="1417" w:type="dxa"/>
          </w:tcPr>
          <w:p w14:paraId="0BDCF1D0" w14:textId="77777777" w:rsidR="000D20AE" w:rsidRPr="00C40610" w:rsidRDefault="000D20AE" w:rsidP="00CD5C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40610">
              <w:rPr>
                <w:rFonts w:ascii="Arial" w:hAnsi="Arial" w:cs="Arial"/>
              </w:rPr>
              <w:t>Non</w:t>
            </w:r>
          </w:p>
        </w:tc>
        <w:tc>
          <w:tcPr>
            <w:tcW w:w="3969" w:type="dxa"/>
          </w:tcPr>
          <w:p w14:paraId="363563A6" w14:textId="415A40FC" w:rsidR="000D20AE" w:rsidRPr="00C40610" w:rsidRDefault="00EE0F1D" w:rsidP="00CD5C2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Recherche dans une ville donnée</w:t>
            </w:r>
          </w:p>
        </w:tc>
        <w:tc>
          <w:tcPr>
            <w:tcW w:w="1560" w:type="dxa"/>
          </w:tcPr>
          <w:p w14:paraId="393C9BCA" w14:textId="77777777" w:rsidR="000D20AE" w:rsidRPr="00C40610" w:rsidRDefault="000D20AE" w:rsidP="00CD5C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</w:t>
            </w:r>
          </w:p>
        </w:tc>
        <w:tc>
          <w:tcPr>
            <w:tcW w:w="2435" w:type="dxa"/>
          </w:tcPr>
          <w:p w14:paraId="65316EF8" w14:textId="77777777" w:rsidR="000D20AE" w:rsidRPr="00C40610" w:rsidRDefault="000D20AE" w:rsidP="00CD5C2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jj / mm / aaaa</w:t>
            </w:r>
          </w:p>
        </w:tc>
        <w:tc>
          <w:tcPr>
            <w:tcW w:w="1276" w:type="dxa"/>
          </w:tcPr>
          <w:p w14:paraId="347B1116" w14:textId="77777777" w:rsidR="000D20AE" w:rsidRPr="00C40610" w:rsidRDefault="000D20AE" w:rsidP="00CD5C2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</w:t>
            </w:r>
          </w:p>
        </w:tc>
        <w:tc>
          <w:tcPr>
            <w:tcW w:w="1843" w:type="dxa"/>
          </w:tcPr>
          <w:p w14:paraId="704B4F88" w14:textId="77777777" w:rsidR="000D20AE" w:rsidRPr="00C40610" w:rsidRDefault="000D20AE" w:rsidP="00CD5C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40610">
              <w:rPr>
                <w:rFonts w:ascii="Arial" w:hAnsi="Arial" w:cs="Arial"/>
              </w:rPr>
              <w:t>Oui</w:t>
            </w:r>
          </w:p>
        </w:tc>
      </w:tr>
      <w:tr w:rsidR="002E1C32" w:rsidRPr="00C40610" w14:paraId="4463A99C" w14:textId="77777777" w:rsidTr="00CD5C2F">
        <w:trPr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</w:tcPr>
          <w:p w14:paraId="6F1450D1" w14:textId="1C9C1994" w:rsidR="002E1C32" w:rsidRDefault="002E1C32" w:rsidP="002E1C32">
            <w:pPr>
              <w:spacing w:after="0"/>
              <w:contextualSpacing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Socio-Professionnel</w:t>
            </w:r>
          </w:p>
        </w:tc>
        <w:tc>
          <w:tcPr>
            <w:tcW w:w="1417" w:type="dxa"/>
          </w:tcPr>
          <w:p w14:paraId="796D4BA5" w14:textId="2B8E109E" w:rsidR="002E1C32" w:rsidRPr="00C40610" w:rsidRDefault="002E1C32" w:rsidP="002E1C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</w:t>
            </w:r>
          </w:p>
        </w:tc>
        <w:tc>
          <w:tcPr>
            <w:tcW w:w="3969" w:type="dxa"/>
          </w:tcPr>
          <w:p w14:paraId="70FC0488" w14:textId="32966F92" w:rsidR="002E1C32" w:rsidRDefault="002E1C32" w:rsidP="002E1C3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Recherche une catégorie socio-professionnelle spécifique</w:t>
            </w:r>
          </w:p>
        </w:tc>
        <w:tc>
          <w:tcPr>
            <w:tcW w:w="1560" w:type="dxa"/>
          </w:tcPr>
          <w:p w14:paraId="0F46BE89" w14:textId="36A0294F" w:rsidR="002E1C32" w:rsidRDefault="002E1C32" w:rsidP="002E1C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</w:t>
            </w:r>
          </w:p>
        </w:tc>
        <w:tc>
          <w:tcPr>
            <w:tcW w:w="2435" w:type="dxa"/>
          </w:tcPr>
          <w:p w14:paraId="28083B41" w14:textId="5F284915" w:rsidR="002E1C32" w:rsidRDefault="002E1C32" w:rsidP="002E1C3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Nombre de caractères 30 max</w:t>
            </w:r>
          </w:p>
        </w:tc>
        <w:tc>
          <w:tcPr>
            <w:tcW w:w="1276" w:type="dxa"/>
          </w:tcPr>
          <w:p w14:paraId="5ED5E9E7" w14:textId="21B716E4" w:rsidR="002E1C32" w:rsidRDefault="002E1C32" w:rsidP="002E1C3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Chaine de caractères</w:t>
            </w:r>
          </w:p>
        </w:tc>
        <w:tc>
          <w:tcPr>
            <w:tcW w:w="1843" w:type="dxa"/>
          </w:tcPr>
          <w:p w14:paraId="4F7B3316" w14:textId="022D7EAE" w:rsidR="002E1C32" w:rsidRPr="00C40610" w:rsidRDefault="002E1C32" w:rsidP="002E1C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Oui</w:t>
            </w:r>
          </w:p>
        </w:tc>
      </w:tr>
      <w:tr w:rsidR="002E1C32" w:rsidRPr="00C40610" w14:paraId="6E2CAC1A" w14:textId="77777777" w:rsidTr="00CD5C2F">
        <w:trPr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</w:tcPr>
          <w:p w14:paraId="590C414E" w14:textId="42D34DDE" w:rsidR="002E1C32" w:rsidRDefault="002E1C32" w:rsidP="002E1C32">
            <w:pPr>
              <w:spacing w:after="0"/>
              <w:contextualSpacing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Age</w:t>
            </w:r>
          </w:p>
        </w:tc>
        <w:tc>
          <w:tcPr>
            <w:tcW w:w="1417" w:type="dxa"/>
          </w:tcPr>
          <w:p w14:paraId="46322766" w14:textId="290ED133" w:rsidR="002E1C32" w:rsidRPr="00C40610" w:rsidRDefault="000359BA" w:rsidP="002E1C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</w:t>
            </w:r>
          </w:p>
        </w:tc>
        <w:tc>
          <w:tcPr>
            <w:tcW w:w="3969" w:type="dxa"/>
          </w:tcPr>
          <w:p w14:paraId="0D1E5AA3" w14:textId="51800081" w:rsidR="002E1C32" w:rsidRDefault="002E1C32" w:rsidP="002E1C3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Recherche les profils d’une fourchette d’âge</w:t>
            </w:r>
          </w:p>
        </w:tc>
        <w:tc>
          <w:tcPr>
            <w:tcW w:w="1560" w:type="dxa"/>
          </w:tcPr>
          <w:p w14:paraId="6087C5E0" w14:textId="395D8A60" w:rsidR="002E1C32" w:rsidRDefault="002E1C32" w:rsidP="002E1C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</w:t>
            </w:r>
          </w:p>
        </w:tc>
        <w:tc>
          <w:tcPr>
            <w:tcW w:w="2435" w:type="dxa"/>
          </w:tcPr>
          <w:p w14:paraId="53BF1816" w14:textId="06648C70" w:rsidR="002E1C32" w:rsidRDefault="002E1C32" w:rsidP="002E1C3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Nombre</w:t>
            </w:r>
          </w:p>
        </w:tc>
        <w:tc>
          <w:tcPr>
            <w:tcW w:w="1276" w:type="dxa"/>
          </w:tcPr>
          <w:p w14:paraId="650BEB8B" w14:textId="057C2358" w:rsidR="002E1C32" w:rsidRDefault="002E1C32" w:rsidP="002E1C3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Entier</w:t>
            </w:r>
          </w:p>
        </w:tc>
        <w:tc>
          <w:tcPr>
            <w:tcW w:w="1843" w:type="dxa"/>
          </w:tcPr>
          <w:p w14:paraId="15580E63" w14:textId="2661801A" w:rsidR="002E1C32" w:rsidRPr="00C40610" w:rsidRDefault="002E1C32" w:rsidP="002E1C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Oui</w:t>
            </w:r>
          </w:p>
        </w:tc>
      </w:tr>
      <w:tr w:rsidR="002E1C32" w:rsidRPr="00C40610" w14:paraId="5C198C0D" w14:textId="77777777" w:rsidTr="00CD5C2F">
        <w:trPr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</w:tcPr>
          <w:p w14:paraId="03D85FB1" w14:textId="5B1EAF87" w:rsidR="002E1C32" w:rsidRDefault="002E1C32" w:rsidP="002E1C32">
            <w:pPr>
              <w:spacing w:after="0"/>
              <w:contextualSpacing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Sexe</w:t>
            </w:r>
          </w:p>
        </w:tc>
        <w:tc>
          <w:tcPr>
            <w:tcW w:w="1417" w:type="dxa"/>
          </w:tcPr>
          <w:p w14:paraId="1EDBCE63" w14:textId="69282F40" w:rsidR="002E1C32" w:rsidRPr="00C40610" w:rsidRDefault="000359BA" w:rsidP="002E1C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</w:t>
            </w:r>
          </w:p>
        </w:tc>
        <w:tc>
          <w:tcPr>
            <w:tcW w:w="3969" w:type="dxa"/>
          </w:tcPr>
          <w:p w14:paraId="71897192" w14:textId="4D1C5BFC" w:rsidR="002E1C32" w:rsidRDefault="000359BA" w:rsidP="002E1C3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Recherche les profils d’un sexe donné</w:t>
            </w:r>
          </w:p>
        </w:tc>
        <w:tc>
          <w:tcPr>
            <w:tcW w:w="1560" w:type="dxa"/>
          </w:tcPr>
          <w:p w14:paraId="40D6E46D" w14:textId="5401B560" w:rsidR="002E1C32" w:rsidRDefault="000359BA" w:rsidP="002E1C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</w:t>
            </w:r>
          </w:p>
        </w:tc>
        <w:tc>
          <w:tcPr>
            <w:tcW w:w="2435" w:type="dxa"/>
          </w:tcPr>
          <w:p w14:paraId="0352D4CE" w14:textId="77777777" w:rsidR="002E1C32" w:rsidRDefault="000359BA" w:rsidP="002E1C3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Nombre de caractères</w:t>
            </w:r>
          </w:p>
          <w:p w14:paraId="0F060324" w14:textId="61366073" w:rsidR="000359BA" w:rsidRDefault="000359BA" w:rsidP="002E1C3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 max</w:t>
            </w:r>
          </w:p>
        </w:tc>
        <w:tc>
          <w:tcPr>
            <w:tcW w:w="1276" w:type="dxa"/>
          </w:tcPr>
          <w:p w14:paraId="74B331E0" w14:textId="7E1F044D" w:rsidR="002E1C32" w:rsidRDefault="000359BA" w:rsidP="002E1C3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Chaine de caractères</w:t>
            </w:r>
          </w:p>
        </w:tc>
        <w:tc>
          <w:tcPr>
            <w:tcW w:w="1843" w:type="dxa"/>
          </w:tcPr>
          <w:p w14:paraId="198D4840" w14:textId="06F4E6BA" w:rsidR="002E1C32" w:rsidRPr="00C40610" w:rsidRDefault="000359BA" w:rsidP="002E1C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Oui</w:t>
            </w:r>
          </w:p>
        </w:tc>
      </w:tr>
    </w:tbl>
    <w:p w14:paraId="04902602" w14:textId="1BBA9D6F" w:rsidR="000359BA" w:rsidRDefault="000359BA" w:rsidP="00D82DC5">
      <w:pPr>
        <w:tabs>
          <w:tab w:val="left" w:pos="2520"/>
        </w:tabs>
        <w:rPr>
          <w:rFonts w:ascii="Arial" w:hAnsi="Arial" w:cs="Arial"/>
        </w:rPr>
      </w:pPr>
    </w:p>
    <w:p w14:paraId="2B58C480" w14:textId="13ACECB3" w:rsidR="00B44343" w:rsidRDefault="00B44343" w:rsidP="00B44343">
      <w:pPr>
        <w:tabs>
          <w:tab w:val="left" w:pos="2520"/>
        </w:tabs>
        <w:rPr>
          <w:rFonts w:ascii="Arial" w:hAnsi="Arial" w:cs="Arial"/>
        </w:rPr>
      </w:pPr>
      <w:r>
        <w:rPr>
          <w:rFonts w:ascii="Arial" w:hAnsi="Arial" w:cs="Arial"/>
        </w:rPr>
        <w:t>Recherche de lieu</w:t>
      </w:r>
    </w:p>
    <w:tbl>
      <w:tblPr>
        <w:tblStyle w:val="Tableau"/>
        <w:tblW w:w="14344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1844"/>
        <w:gridCol w:w="1417"/>
        <w:gridCol w:w="3969"/>
        <w:gridCol w:w="1560"/>
        <w:gridCol w:w="2435"/>
        <w:gridCol w:w="1276"/>
        <w:gridCol w:w="1843"/>
      </w:tblGrid>
      <w:tr w:rsidR="00B44343" w:rsidRPr="00C40610" w14:paraId="51D195D9" w14:textId="77777777" w:rsidTr="00013E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</w:tcPr>
          <w:p w14:paraId="07773633" w14:textId="77777777" w:rsidR="00B44343" w:rsidRPr="00C40610" w:rsidRDefault="00B44343" w:rsidP="00013EAC">
            <w:pPr>
              <w:spacing w:after="0"/>
              <w:contextualSpacing/>
              <w:jc w:val="center"/>
              <w:rPr>
                <w:rFonts w:ascii="Arial" w:hAnsi="Arial" w:cs="Arial"/>
              </w:rPr>
            </w:pPr>
            <w:r w:rsidRPr="00C40610">
              <w:rPr>
                <w:rFonts w:ascii="Arial" w:hAnsi="Arial" w:cs="Arial"/>
              </w:rPr>
              <w:t>Propriété</w:t>
            </w:r>
          </w:p>
        </w:tc>
        <w:tc>
          <w:tcPr>
            <w:tcW w:w="1417" w:type="dxa"/>
          </w:tcPr>
          <w:p w14:paraId="0366F1E3" w14:textId="77777777" w:rsidR="00B44343" w:rsidRPr="00C40610" w:rsidRDefault="00B44343" w:rsidP="00013EAC">
            <w:pPr>
              <w:spacing w:after="0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40610">
              <w:rPr>
                <w:rFonts w:ascii="Arial" w:hAnsi="Arial" w:cs="Arial"/>
              </w:rPr>
              <w:t>Propriétés étendues</w:t>
            </w:r>
          </w:p>
        </w:tc>
        <w:tc>
          <w:tcPr>
            <w:tcW w:w="3969" w:type="dxa"/>
          </w:tcPr>
          <w:p w14:paraId="1F5A3D26" w14:textId="77777777" w:rsidR="00B44343" w:rsidRPr="00C40610" w:rsidRDefault="00B44343" w:rsidP="00013EAC">
            <w:pPr>
              <w:spacing w:after="0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40610">
              <w:rPr>
                <w:rFonts w:ascii="Arial" w:hAnsi="Arial" w:cs="Arial"/>
              </w:rPr>
              <w:t>Description</w:t>
            </w:r>
          </w:p>
        </w:tc>
        <w:tc>
          <w:tcPr>
            <w:tcW w:w="1560" w:type="dxa"/>
          </w:tcPr>
          <w:p w14:paraId="63E8B0AC" w14:textId="77777777" w:rsidR="00B44343" w:rsidRPr="00C40610" w:rsidRDefault="00B44343" w:rsidP="00013EAC">
            <w:pPr>
              <w:spacing w:after="0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40610">
              <w:rPr>
                <w:rFonts w:ascii="Arial" w:hAnsi="Arial" w:cs="Arial"/>
              </w:rPr>
              <w:t>Obligatoire</w:t>
            </w:r>
          </w:p>
        </w:tc>
        <w:tc>
          <w:tcPr>
            <w:tcW w:w="2435" w:type="dxa"/>
          </w:tcPr>
          <w:p w14:paraId="70CE9677" w14:textId="77777777" w:rsidR="00B44343" w:rsidRPr="00C40610" w:rsidRDefault="00B44343" w:rsidP="00013EAC">
            <w:pPr>
              <w:spacing w:after="0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Validation du format</w:t>
            </w:r>
          </w:p>
        </w:tc>
        <w:tc>
          <w:tcPr>
            <w:tcW w:w="1276" w:type="dxa"/>
          </w:tcPr>
          <w:p w14:paraId="406F4738" w14:textId="77777777" w:rsidR="00B44343" w:rsidRPr="00C40610" w:rsidRDefault="00B44343" w:rsidP="00013EAC">
            <w:pPr>
              <w:spacing w:after="0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Type</w:t>
            </w:r>
          </w:p>
        </w:tc>
        <w:tc>
          <w:tcPr>
            <w:tcW w:w="1843" w:type="dxa"/>
          </w:tcPr>
          <w:p w14:paraId="080C1014" w14:textId="77777777" w:rsidR="00B44343" w:rsidRPr="00C40610" w:rsidRDefault="00B44343" w:rsidP="00013EAC">
            <w:pPr>
              <w:spacing w:after="0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Ecran Backend</w:t>
            </w:r>
          </w:p>
        </w:tc>
      </w:tr>
      <w:tr w:rsidR="00B44343" w:rsidRPr="00C40610" w14:paraId="63B5345C" w14:textId="77777777" w:rsidTr="00013E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</w:tcPr>
          <w:p w14:paraId="706E83B7" w14:textId="6142D585" w:rsidR="00B44343" w:rsidRPr="00C40610" w:rsidRDefault="00B44343" w:rsidP="00013EAC">
            <w:pPr>
              <w:spacing w:after="0"/>
              <w:contextualSpacing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</w:t>
            </w:r>
          </w:p>
        </w:tc>
        <w:tc>
          <w:tcPr>
            <w:tcW w:w="1417" w:type="dxa"/>
          </w:tcPr>
          <w:p w14:paraId="5ABFF42C" w14:textId="77777777" w:rsidR="00B44343" w:rsidRPr="00C40610" w:rsidRDefault="00B44343" w:rsidP="00013EAC">
            <w:pPr>
              <w:spacing w:after="0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40610">
              <w:rPr>
                <w:rFonts w:ascii="Arial" w:hAnsi="Arial" w:cs="Arial"/>
              </w:rPr>
              <w:t>Non</w:t>
            </w:r>
          </w:p>
        </w:tc>
        <w:tc>
          <w:tcPr>
            <w:tcW w:w="3969" w:type="dxa"/>
          </w:tcPr>
          <w:p w14:paraId="11071D05" w14:textId="77C0641D" w:rsidR="00B44343" w:rsidRPr="00C40610" w:rsidRDefault="00B44343" w:rsidP="00013EAC">
            <w:pPr>
              <w:spacing w:after="0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 du lieu</w:t>
            </w:r>
          </w:p>
        </w:tc>
        <w:tc>
          <w:tcPr>
            <w:tcW w:w="1560" w:type="dxa"/>
          </w:tcPr>
          <w:p w14:paraId="58F104E8" w14:textId="77777777" w:rsidR="00B44343" w:rsidRPr="00C40610" w:rsidRDefault="00B44343" w:rsidP="00013EAC">
            <w:pPr>
              <w:spacing w:after="0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</w:t>
            </w:r>
          </w:p>
        </w:tc>
        <w:tc>
          <w:tcPr>
            <w:tcW w:w="2435" w:type="dxa"/>
          </w:tcPr>
          <w:p w14:paraId="31562C0C" w14:textId="77777777" w:rsidR="00B44343" w:rsidRPr="00C40610" w:rsidRDefault="00B44343" w:rsidP="00013EAC">
            <w:pPr>
              <w:spacing w:after="0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Nombre de caractères 30 max</w:t>
            </w:r>
          </w:p>
        </w:tc>
        <w:tc>
          <w:tcPr>
            <w:tcW w:w="1276" w:type="dxa"/>
          </w:tcPr>
          <w:p w14:paraId="51E49430" w14:textId="77777777" w:rsidR="00B44343" w:rsidRPr="00C40610" w:rsidRDefault="00B44343" w:rsidP="00013EAC">
            <w:pPr>
              <w:spacing w:after="0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Chaine de caractères</w:t>
            </w:r>
          </w:p>
        </w:tc>
        <w:tc>
          <w:tcPr>
            <w:tcW w:w="1843" w:type="dxa"/>
          </w:tcPr>
          <w:p w14:paraId="4915C862" w14:textId="77777777" w:rsidR="00B44343" w:rsidRPr="00C40610" w:rsidRDefault="00B44343" w:rsidP="00013EAC">
            <w:pPr>
              <w:spacing w:after="0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40610">
              <w:rPr>
                <w:rFonts w:ascii="Arial" w:hAnsi="Arial" w:cs="Arial"/>
              </w:rPr>
              <w:t>Oui</w:t>
            </w:r>
          </w:p>
        </w:tc>
      </w:tr>
      <w:tr w:rsidR="00B44343" w:rsidRPr="00C40610" w14:paraId="086CA080" w14:textId="77777777" w:rsidTr="00013EAC">
        <w:trPr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</w:tcPr>
          <w:p w14:paraId="39A6A8AE" w14:textId="25BCCCDA" w:rsidR="00B44343" w:rsidRPr="00C40610" w:rsidRDefault="00B44343" w:rsidP="00B44343">
            <w:pPr>
              <w:spacing w:after="0"/>
              <w:contextualSpacing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Localisation</w:t>
            </w:r>
          </w:p>
        </w:tc>
        <w:tc>
          <w:tcPr>
            <w:tcW w:w="1417" w:type="dxa"/>
          </w:tcPr>
          <w:p w14:paraId="49A1ED55" w14:textId="77777777" w:rsidR="00B44343" w:rsidRPr="00C40610" w:rsidRDefault="00B44343" w:rsidP="00013E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40610">
              <w:rPr>
                <w:rFonts w:ascii="Arial" w:hAnsi="Arial" w:cs="Arial"/>
              </w:rPr>
              <w:t>Non</w:t>
            </w:r>
          </w:p>
        </w:tc>
        <w:tc>
          <w:tcPr>
            <w:tcW w:w="3969" w:type="dxa"/>
          </w:tcPr>
          <w:p w14:paraId="641AB2B7" w14:textId="6A23A53C" w:rsidR="00B44343" w:rsidRPr="00C40610" w:rsidRDefault="00B44343" w:rsidP="00013EA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Endroit où se trouve le lieu</w:t>
            </w:r>
          </w:p>
        </w:tc>
        <w:tc>
          <w:tcPr>
            <w:tcW w:w="1560" w:type="dxa"/>
          </w:tcPr>
          <w:p w14:paraId="6F46F257" w14:textId="77777777" w:rsidR="00B44343" w:rsidRPr="00C40610" w:rsidRDefault="00B44343" w:rsidP="00013E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</w:t>
            </w:r>
          </w:p>
        </w:tc>
        <w:tc>
          <w:tcPr>
            <w:tcW w:w="2435" w:type="dxa"/>
          </w:tcPr>
          <w:p w14:paraId="0FCBE7F9" w14:textId="619D9E3A" w:rsidR="00B44343" w:rsidRPr="00C40610" w:rsidRDefault="00886B5D" w:rsidP="00013EA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Nombre de caractères 30 max</w:t>
            </w:r>
          </w:p>
        </w:tc>
        <w:tc>
          <w:tcPr>
            <w:tcW w:w="1276" w:type="dxa"/>
          </w:tcPr>
          <w:p w14:paraId="1C8EF262" w14:textId="77777777" w:rsidR="00B44343" w:rsidRPr="00C40610" w:rsidRDefault="00B44343" w:rsidP="00013EA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Chaine de caractères</w:t>
            </w:r>
          </w:p>
        </w:tc>
        <w:tc>
          <w:tcPr>
            <w:tcW w:w="1843" w:type="dxa"/>
          </w:tcPr>
          <w:p w14:paraId="32F5528C" w14:textId="77777777" w:rsidR="00B44343" w:rsidRPr="00C40610" w:rsidRDefault="00B44343" w:rsidP="00013E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40610">
              <w:rPr>
                <w:rFonts w:ascii="Arial" w:hAnsi="Arial" w:cs="Arial"/>
              </w:rPr>
              <w:t>Oui</w:t>
            </w:r>
          </w:p>
        </w:tc>
      </w:tr>
    </w:tbl>
    <w:p w14:paraId="58EE457D" w14:textId="77777777" w:rsidR="00B44343" w:rsidRDefault="00B44343" w:rsidP="000D20AE">
      <w:pPr>
        <w:tabs>
          <w:tab w:val="left" w:pos="2520"/>
        </w:tabs>
        <w:rPr>
          <w:rFonts w:ascii="Arial" w:hAnsi="Arial" w:cs="Arial"/>
        </w:rPr>
      </w:pPr>
    </w:p>
    <w:p w14:paraId="76CBFFAB" w14:textId="77777777" w:rsidR="00886B5D" w:rsidRDefault="00886B5D" w:rsidP="000D20AE">
      <w:pPr>
        <w:tabs>
          <w:tab w:val="left" w:pos="2520"/>
        </w:tabs>
        <w:rPr>
          <w:rFonts w:ascii="Arial" w:hAnsi="Arial" w:cs="Arial"/>
        </w:rPr>
      </w:pPr>
    </w:p>
    <w:p w14:paraId="0B1C32D8" w14:textId="77777777" w:rsidR="00886B5D" w:rsidRDefault="00886B5D" w:rsidP="000D20AE">
      <w:pPr>
        <w:tabs>
          <w:tab w:val="left" w:pos="2520"/>
        </w:tabs>
        <w:rPr>
          <w:rFonts w:ascii="Arial" w:hAnsi="Arial" w:cs="Arial"/>
        </w:rPr>
      </w:pPr>
    </w:p>
    <w:p w14:paraId="47ECA367" w14:textId="77777777" w:rsidR="00B44343" w:rsidRDefault="00B44343" w:rsidP="000D20AE">
      <w:pPr>
        <w:tabs>
          <w:tab w:val="left" w:pos="2520"/>
        </w:tabs>
        <w:rPr>
          <w:rFonts w:ascii="Arial" w:hAnsi="Arial" w:cs="Arial"/>
        </w:rPr>
      </w:pPr>
    </w:p>
    <w:p w14:paraId="5C4592D6" w14:textId="77777777" w:rsidR="00B44343" w:rsidRDefault="00B44343" w:rsidP="000D20AE">
      <w:pPr>
        <w:tabs>
          <w:tab w:val="left" w:pos="2520"/>
        </w:tabs>
        <w:rPr>
          <w:rFonts w:ascii="Arial" w:hAnsi="Arial" w:cs="Arial"/>
        </w:rPr>
      </w:pPr>
    </w:p>
    <w:p w14:paraId="741F1593" w14:textId="77777777" w:rsidR="00B44343" w:rsidRDefault="00B44343" w:rsidP="000D20AE">
      <w:pPr>
        <w:tabs>
          <w:tab w:val="left" w:pos="2520"/>
        </w:tabs>
        <w:rPr>
          <w:rFonts w:ascii="Arial" w:hAnsi="Arial" w:cs="Arial"/>
        </w:rPr>
      </w:pPr>
    </w:p>
    <w:p w14:paraId="40142F9D" w14:textId="6940B481" w:rsidR="000D20AE" w:rsidRDefault="000D20AE" w:rsidP="000D20AE">
      <w:pPr>
        <w:tabs>
          <w:tab w:val="left" w:pos="2520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Recherche </w:t>
      </w:r>
      <w:r w:rsidR="00EE0F1D">
        <w:rPr>
          <w:rFonts w:ascii="Arial" w:hAnsi="Arial" w:cs="Arial"/>
        </w:rPr>
        <w:t>de coupon</w:t>
      </w:r>
    </w:p>
    <w:tbl>
      <w:tblPr>
        <w:tblStyle w:val="Tableau"/>
        <w:tblW w:w="14344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1844"/>
        <w:gridCol w:w="1417"/>
        <w:gridCol w:w="3969"/>
        <w:gridCol w:w="1560"/>
        <w:gridCol w:w="2435"/>
        <w:gridCol w:w="1276"/>
        <w:gridCol w:w="1843"/>
      </w:tblGrid>
      <w:tr w:rsidR="000D20AE" w:rsidRPr="00C40610" w14:paraId="6E6E358A" w14:textId="77777777" w:rsidTr="00CD5C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</w:tcPr>
          <w:p w14:paraId="6173609E" w14:textId="77777777" w:rsidR="000D20AE" w:rsidRPr="00C40610" w:rsidRDefault="000D20AE" w:rsidP="00CD5C2F">
            <w:pPr>
              <w:spacing w:after="0"/>
              <w:contextualSpacing/>
              <w:jc w:val="center"/>
              <w:rPr>
                <w:rFonts w:ascii="Arial" w:hAnsi="Arial" w:cs="Arial"/>
              </w:rPr>
            </w:pPr>
            <w:r w:rsidRPr="00C40610">
              <w:rPr>
                <w:rFonts w:ascii="Arial" w:hAnsi="Arial" w:cs="Arial"/>
              </w:rPr>
              <w:t>Propriété</w:t>
            </w:r>
          </w:p>
        </w:tc>
        <w:tc>
          <w:tcPr>
            <w:tcW w:w="1417" w:type="dxa"/>
          </w:tcPr>
          <w:p w14:paraId="224E6B49" w14:textId="77777777" w:rsidR="000D20AE" w:rsidRPr="00C40610" w:rsidRDefault="000D20AE" w:rsidP="00CD5C2F">
            <w:pPr>
              <w:spacing w:after="0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40610">
              <w:rPr>
                <w:rFonts w:ascii="Arial" w:hAnsi="Arial" w:cs="Arial"/>
              </w:rPr>
              <w:t>Propriétés étendues</w:t>
            </w:r>
          </w:p>
        </w:tc>
        <w:tc>
          <w:tcPr>
            <w:tcW w:w="3969" w:type="dxa"/>
          </w:tcPr>
          <w:p w14:paraId="357699D9" w14:textId="77777777" w:rsidR="000D20AE" w:rsidRPr="00C40610" w:rsidRDefault="000D20AE" w:rsidP="00CD5C2F">
            <w:pPr>
              <w:spacing w:after="0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40610">
              <w:rPr>
                <w:rFonts w:ascii="Arial" w:hAnsi="Arial" w:cs="Arial"/>
              </w:rPr>
              <w:t>Description</w:t>
            </w:r>
          </w:p>
        </w:tc>
        <w:tc>
          <w:tcPr>
            <w:tcW w:w="1560" w:type="dxa"/>
          </w:tcPr>
          <w:p w14:paraId="21F8FADE" w14:textId="77777777" w:rsidR="000D20AE" w:rsidRPr="00C40610" w:rsidRDefault="000D20AE" w:rsidP="00CD5C2F">
            <w:pPr>
              <w:spacing w:after="0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40610">
              <w:rPr>
                <w:rFonts w:ascii="Arial" w:hAnsi="Arial" w:cs="Arial"/>
              </w:rPr>
              <w:t>Obligatoire</w:t>
            </w:r>
          </w:p>
        </w:tc>
        <w:tc>
          <w:tcPr>
            <w:tcW w:w="2435" w:type="dxa"/>
          </w:tcPr>
          <w:p w14:paraId="67BCD2BD" w14:textId="77777777" w:rsidR="000D20AE" w:rsidRPr="00C40610" w:rsidRDefault="000D20AE" w:rsidP="00CD5C2F">
            <w:pPr>
              <w:spacing w:after="0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Validation du format</w:t>
            </w:r>
          </w:p>
        </w:tc>
        <w:tc>
          <w:tcPr>
            <w:tcW w:w="1276" w:type="dxa"/>
          </w:tcPr>
          <w:p w14:paraId="51ED906C" w14:textId="77777777" w:rsidR="000D20AE" w:rsidRPr="00C40610" w:rsidRDefault="000D20AE" w:rsidP="00CD5C2F">
            <w:pPr>
              <w:spacing w:after="0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Type</w:t>
            </w:r>
          </w:p>
        </w:tc>
        <w:tc>
          <w:tcPr>
            <w:tcW w:w="1843" w:type="dxa"/>
          </w:tcPr>
          <w:p w14:paraId="21CA716D" w14:textId="77777777" w:rsidR="000D20AE" w:rsidRPr="00C40610" w:rsidRDefault="000D20AE" w:rsidP="00CD5C2F">
            <w:pPr>
              <w:spacing w:after="0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Ecran Backend</w:t>
            </w:r>
          </w:p>
        </w:tc>
      </w:tr>
      <w:tr w:rsidR="000D20AE" w:rsidRPr="00C40610" w14:paraId="2F60820D" w14:textId="77777777" w:rsidTr="00CD5C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</w:tcPr>
          <w:p w14:paraId="1508F243" w14:textId="5C6BA493" w:rsidR="000D20AE" w:rsidRPr="00C40610" w:rsidRDefault="00886B5D" w:rsidP="00CD5C2F">
            <w:pPr>
              <w:spacing w:after="0"/>
              <w:contextualSpacing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Lieux</w:t>
            </w:r>
          </w:p>
        </w:tc>
        <w:tc>
          <w:tcPr>
            <w:tcW w:w="1417" w:type="dxa"/>
          </w:tcPr>
          <w:p w14:paraId="1342A306" w14:textId="77777777" w:rsidR="000D20AE" w:rsidRPr="00C40610" w:rsidRDefault="000D20AE" w:rsidP="00CD5C2F">
            <w:pPr>
              <w:spacing w:after="0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40610">
              <w:rPr>
                <w:rFonts w:ascii="Arial" w:hAnsi="Arial" w:cs="Arial"/>
              </w:rPr>
              <w:t>Non</w:t>
            </w:r>
          </w:p>
        </w:tc>
        <w:tc>
          <w:tcPr>
            <w:tcW w:w="3969" w:type="dxa"/>
          </w:tcPr>
          <w:p w14:paraId="7E74D6DF" w14:textId="77777777" w:rsidR="000D20AE" w:rsidRPr="00C40610" w:rsidRDefault="000D20AE" w:rsidP="00CD5C2F">
            <w:pPr>
              <w:spacing w:after="0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Intitulé de la recherche</w:t>
            </w:r>
          </w:p>
        </w:tc>
        <w:tc>
          <w:tcPr>
            <w:tcW w:w="1560" w:type="dxa"/>
          </w:tcPr>
          <w:p w14:paraId="636423F8" w14:textId="77777777" w:rsidR="000D20AE" w:rsidRPr="00C40610" w:rsidRDefault="000D20AE" w:rsidP="00CD5C2F">
            <w:pPr>
              <w:spacing w:after="0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</w:t>
            </w:r>
          </w:p>
        </w:tc>
        <w:tc>
          <w:tcPr>
            <w:tcW w:w="2435" w:type="dxa"/>
          </w:tcPr>
          <w:p w14:paraId="13C4BDC8" w14:textId="77777777" w:rsidR="000D20AE" w:rsidRPr="00C40610" w:rsidRDefault="000D20AE" w:rsidP="00CD5C2F">
            <w:pPr>
              <w:spacing w:after="0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Nombre de caractères 30 max</w:t>
            </w:r>
          </w:p>
        </w:tc>
        <w:tc>
          <w:tcPr>
            <w:tcW w:w="1276" w:type="dxa"/>
          </w:tcPr>
          <w:p w14:paraId="7DB16F94" w14:textId="77777777" w:rsidR="000D20AE" w:rsidRPr="00C40610" w:rsidRDefault="000D20AE" w:rsidP="00CD5C2F">
            <w:pPr>
              <w:spacing w:after="0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Chaine de caractères</w:t>
            </w:r>
          </w:p>
        </w:tc>
        <w:tc>
          <w:tcPr>
            <w:tcW w:w="1843" w:type="dxa"/>
          </w:tcPr>
          <w:p w14:paraId="1B127D60" w14:textId="77777777" w:rsidR="000D20AE" w:rsidRPr="00C40610" w:rsidRDefault="000D20AE" w:rsidP="00CD5C2F">
            <w:pPr>
              <w:spacing w:after="0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40610">
              <w:rPr>
                <w:rFonts w:ascii="Arial" w:hAnsi="Arial" w:cs="Arial"/>
              </w:rPr>
              <w:t>Oui</w:t>
            </w:r>
          </w:p>
        </w:tc>
      </w:tr>
      <w:tr w:rsidR="00EE0F1D" w:rsidRPr="00C40610" w14:paraId="3E891CC0" w14:textId="77777777" w:rsidTr="00CD5C2F">
        <w:trPr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</w:tcPr>
          <w:p w14:paraId="2469ECB7" w14:textId="44F80DA1" w:rsidR="00EE0F1D" w:rsidRPr="00C40610" w:rsidRDefault="00886B5D" w:rsidP="00EE0F1D">
            <w:pPr>
              <w:spacing w:after="0"/>
              <w:contextualSpacing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Entreprise</w:t>
            </w:r>
          </w:p>
        </w:tc>
        <w:tc>
          <w:tcPr>
            <w:tcW w:w="1417" w:type="dxa"/>
          </w:tcPr>
          <w:p w14:paraId="0EAAE09B" w14:textId="77777777" w:rsidR="00EE0F1D" w:rsidRPr="00C40610" w:rsidRDefault="00EE0F1D" w:rsidP="00EE0F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40610">
              <w:rPr>
                <w:rFonts w:ascii="Arial" w:hAnsi="Arial" w:cs="Arial"/>
              </w:rPr>
              <w:t>Non</w:t>
            </w:r>
          </w:p>
        </w:tc>
        <w:tc>
          <w:tcPr>
            <w:tcW w:w="3969" w:type="dxa"/>
          </w:tcPr>
          <w:p w14:paraId="4C774FA8" w14:textId="04D092D8" w:rsidR="00EE0F1D" w:rsidRPr="00C40610" w:rsidRDefault="00EE0F1D" w:rsidP="00EE0F1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Recherche une entreprise</w:t>
            </w:r>
          </w:p>
        </w:tc>
        <w:tc>
          <w:tcPr>
            <w:tcW w:w="1560" w:type="dxa"/>
          </w:tcPr>
          <w:p w14:paraId="1837C676" w14:textId="77777777" w:rsidR="00EE0F1D" w:rsidRPr="00C40610" w:rsidRDefault="00EE0F1D" w:rsidP="00EE0F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</w:t>
            </w:r>
          </w:p>
        </w:tc>
        <w:tc>
          <w:tcPr>
            <w:tcW w:w="2435" w:type="dxa"/>
          </w:tcPr>
          <w:p w14:paraId="2EC55BF5" w14:textId="524A8ABF" w:rsidR="00EE0F1D" w:rsidRPr="00C40610" w:rsidRDefault="00EE0F1D" w:rsidP="00EE0F1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Nombre de caractères 30 max</w:t>
            </w:r>
          </w:p>
        </w:tc>
        <w:tc>
          <w:tcPr>
            <w:tcW w:w="1276" w:type="dxa"/>
          </w:tcPr>
          <w:p w14:paraId="64659D98" w14:textId="2504C101" w:rsidR="00EE0F1D" w:rsidRPr="00C40610" w:rsidRDefault="00EE0F1D" w:rsidP="00EE0F1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Chaine de caractères</w:t>
            </w:r>
          </w:p>
        </w:tc>
        <w:tc>
          <w:tcPr>
            <w:tcW w:w="1843" w:type="dxa"/>
          </w:tcPr>
          <w:p w14:paraId="295BB706" w14:textId="77777777" w:rsidR="00EE0F1D" w:rsidRPr="00C40610" w:rsidRDefault="00EE0F1D" w:rsidP="00EE0F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40610">
              <w:rPr>
                <w:rFonts w:ascii="Arial" w:hAnsi="Arial" w:cs="Arial"/>
              </w:rPr>
              <w:t>Oui</w:t>
            </w:r>
          </w:p>
        </w:tc>
      </w:tr>
      <w:tr w:rsidR="00886B5D" w:rsidRPr="00C40610" w14:paraId="5CA2FE8E" w14:textId="77777777" w:rsidTr="00CD5C2F">
        <w:trPr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</w:tcPr>
          <w:p w14:paraId="34BBBA62" w14:textId="7F69622C" w:rsidR="00886B5D" w:rsidRDefault="00886B5D" w:rsidP="00886B5D">
            <w:pPr>
              <w:spacing w:after="0"/>
              <w:contextualSpacing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Evènement</w:t>
            </w:r>
          </w:p>
        </w:tc>
        <w:tc>
          <w:tcPr>
            <w:tcW w:w="1417" w:type="dxa"/>
          </w:tcPr>
          <w:p w14:paraId="20EA17B2" w14:textId="0EA71A68" w:rsidR="00886B5D" w:rsidRPr="00C40610" w:rsidRDefault="00886B5D" w:rsidP="00886B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</w:t>
            </w:r>
          </w:p>
        </w:tc>
        <w:tc>
          <w:tcPr>
            <w:tcW w:w="3969" w:type="dxa"/>
          </w:tcPr>
          <w:p w14:paraId="4F9BD630" w14:textId="24FC8859" w:rsidR="00886B5D" w:rsidRDefault="00886B5D" w:rsidP="00886B5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Recherche d’un évènement qui possède des coupons</w:t>
            </w:r>
          </w:p>
        </w:tc>
        <w:tc>
          <w:tcPr>
            <w:tcW w:w="1560" w:type="dxa"/>
          </w:tcPr>
          <w:p w14:paraId="2874D711" w14:textId="6C174A77" w:rsidR="00886B5D" w:rsidRDefault="00886B5D" w:rsidP="00886B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</w:t>
            </w:r>
          </w:p>
        </w:tc>
        <w:tc>
          <w:tcPr>
            <w:tcW w:w="2435" w:type="dxa"/>
          </w:tcPr>
          <w:p w14:paraId="256B62AC" w14:textId="7C85F97E" w:rsidR="00886B5D" w:rsidRDefault="00886B5D" w:rsidP="00886B5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Nombre de caractères 30 max</w:t>
            </w:r>
          </w:p>
        </w:tc>
        <w:tc>
          <w:tcPr>
            <w:tcW w:w="1276" w:type="dxa"/>
          </w:tcPr>
          <w:p w14:paraId="23B51C81" w14:textId="58FE6EF0" w:rsidR="00886B5D" w:rsidRDefault="00886B5D" w:rsidP="00886B5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Chaine de caractères</w:t>
            </w:r>
          </w:p>
        </w:tc>
        <w:tc>
          <w:tcPr>
            <w:tcW w:w="1843" w:type="dxa"/>
          </w:tcPr>
          <w:p w14:paraId="7613474B" w14:textId="66AAE1F9" w:rsidR="00886B5D" w:rsidRPr="00C40610" w:rsidRDefault="00886B5D" w:rsidP="00886B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Oui</w:t>
            </w:r>
          </w:p>
        </w:tc>
      </w:tr>
    </w:tbl>
    <w:p w14:paraId="75D80F28" w14:textId="7CCA56FB" w:rsidR="00165B46" w:rsidRPr="000D20AE" w:rsidRDefault="00165B46" w:rsidP="000D20AE">
      <w:pPr>
        <w:tabs>
          <w:tab w:val="left" w:pos="8952"/>
        </w:tabs>
        <w:rPr>
          <w:rFonts w:ascii="Arial" w:hAnsi="Arial" w:cs="Arial"/>
        </w:rPr>
        <w:sectPr w:rsidR="00165B46" w:rsidRPr="000D20AE" w:rsidSect="009656FA">
          <w:pgSz w:w="16838" w:h="11906" w:orient="landscape" w:code="9"/>
          <w:pgMar w:top="1418" w:right="1418" w:bottom="1418" w:left="1418" w:header="567" w:footer="283" w:gutter="0"/>
          <w:cols w:space="708"/>
          <w:formProt w:val="0"/>
          <w:titlePg/>
          <w:docGrid w:linePitch="360"/>
        </w:sectPr>
      </w:pPr>
    </w:p>
    <w:p w14:paraId="73779CAB" w14:textId="799D3BD2" w:rsidR="006C069B" w:rsidRPr="00C40610" w:rsidRDefault="006C069B" w:rsidP="006C069B">
      <w:pPr>
        <w:rPr>
          <w:rFonts w:ascii="Arial" w:hAnsi="Arial" w:cs="Arial"/>
        </w:rPr>
      </w:pPr>
    </w:p>
    <w:p w14:paraId="2D634C2C" w14:textId="57C291B1" w:rsidR="00D96B4D" w:rsidRPr="00C40610" w:rsidRDefault="005C0628" w:rsidP="00165B46">
      <w:pPr>
        <w:pStyle w:val="Titre2"/>
      </w:pPr>
      <w:bookmarkStart w:id="97" w:name="_Toc388606557"/>
      <w:bookmarkStart w:id="98" w:name="_Toc388606600"/>
      <w:bookmarkEnd w:id="96"/>
      <w:bookmarkEnd w:id="97"/>
      <w:bookmarkEnd w:id="98"/>
      <w:r>
        <w:t>FrontOffice</w:t>
      </w:r>
    </w:p>
    <w:p w14:paraId="6020B8C7" w14:textId="48C7D0FD" w:rsidR="00521BB7" w:rsidRPr="00C40610" w:rsidRDefault="00D311B5" w:rsidP="00CE4C98">
      <w:pPr>
        <w:pStyle w:val="Titre3"/>
        <w:rPr>
          <w:rFonts w:ascii="Arial" w:hAnsi="Arial" w:cs="Arial"/>
        </w:rPr>
      </w:pPr>
      <w:bookmarkStart w:id="99" w:name="_Toc388606559"/>
      <w:bookmarkStart w:id="100" w:name="_Toc388606602"/>
      <w:bookmarkStart w:id="101" w:name="_Toc388606560"/>
      <w:bookmarkStart w:id="102" w:name="_Toc388606603"/>
      <w:bookmarkStart w:id="103" w:name="_Toc388606561"/>
      <w:bookmarkStart w:id="104" w:name="_Toc388606604"/>
      <w:bookmarkStart w:id="105" w:name="_Toc388606562"/>
      <w:bookmarkStart w:id="106" w:name="_Toc388606605"/>
      <w:bookmarkStart w:id="107" w:name="_Toc388621804"/>
      <w:bookmarkStart w:id="108" w:name="_Toc388946010"/>
      <w:bookmarkStart w:id="109" w:name="_Toc401058391"/>
      <w:bookmarkStart w:id="110" w:name="_Toc401319022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r w:rsidRPr="00C40610">
        <w:rPr>
          <w:rFonts w:ascii="Arial" w:hAnsi="Arial" w:cs="Arial"/>
        </w:rPr>
        <w:t>[</w:t>
      </w:r>
      <w:r w:rsidR="00471310">
        <w:rPr>
          <w:rFonts w:ascii="Arial" w:hAnsi="Arial" w:cs="Arial"/>
        </w:rPr>
        <w:t>Recherche</w:t>
      </w:r>
      <w:r w:rsidR="00521BB7" w:rsidRPr="00C40610">
        <w:rPr>
          <w:rFonts w:ascii="Arial" w:hAnsi="Arial" w:cs="Arial"/>
        </w:rPr>
        <w:t xml:space="preserve">] [B01] </w:t>
      </w:r>
      <w:bookmarkEnd w:id="107"/>
      <w:bookmarkEnd w:id="108"/>
      <w:bookmarkEnd w:id="109"/>
      <w:bookmarkEnd w:id="110"/>
      <w:r w:rsidR="00EF6AAF">
        <w:rPr>
          <w:rFonts w:ascii="Arial" w:hAnsi="Arial" w:cs="Arial"/>
        </w:rPr>
        <w:t>En tant qu’utilisateur</w:t>
      </w:r>
      <w:r w:rsidR="00FB4A80">
        <w:rPr>
          <w:rFonts w:ascii="Arial" w:hAnsi="Arial" w:cs="Arial"/>
        </w:rPr>
        <w:t>,</w:t>
      </w:r>
      <w:r w:rsidR="00EF6AAF">
        <w:rPr>
          <w:rFonts w:ascii="Arial" w:hAnsi="Arial" w:cs="Arial"/>
        </w:rPr>
        <w:t xml:space="preserve"> je peux faire une recherche</w:t>
      </w:r>
      <w:r w:rsidR="00D77E96">
        <w:rPr>
          <w:rFonts w:ascii="Arial" w:hAnsi="Arial" w:cs="Arial"/>
        </w:rPr>
        <w:t xml:space="preserve"> sur desktop</w:t>
      </w:r>
    </w:p>
    <w:p w14:paraId="4C27747A" w14:textId="6CF95BB8" w:rsidR="00D311B5" w:rsidRPr="00C40610" w:rsidRDefault="00D311B5" w:rsidP="00D311B5">
      <w:pPr>
        <w:pStyle w:val="Titre4"/>
        <w:rPr>
          <w:rFonts w:ascii="Arial" w:hAnsi="Arial" w:cs="Arial"/>
        </w:rPr>
      </w:pPr>
      <w:bookmarkStart w:id="111" w:name="_Toc401058392"/>
      <w:bookmarkStart w:id="112" w:name="_Toc401319023"/>
      <w:bookmarkStart w:id="113" w:name="_Toc388621805"/>
      <w:bookmarkStart w:id="114" w:name="_Toc388945959"/>
      <w:bookmarkStart w:id="115" w:name="_Toc388946011"/>
      <w:r w:rsidRPr="00C40610">
        <w:rPr>
          <w:rFonts w:ascii="Arial" w:hAnsi="Arial" w:cs="Arial"/>
        </w:rPr>
        <w:t>[</w:t>
      </w:r>
      <w:r w:rsidR="00EF6AAF">
        <w:rPr>
          <w:rFonts w:ascii="Arial" w:hAnsi="Arial" w:cs="Arial"/>
        </w:rPr>
        <w:t>Recherche</w:t>
      </w:r>
      <w:r w:rsidRPr="00C40610">
        <w:rPr>
          <w:rFonts w:ascii="Arial" w:hAnsi="Arial" w:cs="Arial"/>
        </w:rPr>
        <w:t xml:space="preserve">] [B01] [DSF01] </w:t>
      </w:r>
      <w:bookmarkEnd w:id="111"/>
      <w:bookmarkEnd w:id="112"/>
      <w:r w:rsidR="005F64EC">
        <w:rPr>
          <w:rFonts w:ascii="Arial" w:hAnsi="Arial" w:cs="Arial"/>
        </w:rPr>
        <w:t xml:space="preserve">recherche </w:t>
      </w:r>
      <w:r w:rsidR="003A0F51">
        <w:rPr>
          <w:rFonts w:ascii="Arial" w:hAnsi="Arial" w:cs="Arial"/>
        </w:rPr>
        <w:t>simple</w:t>
      </w:r>
    </w:p>
    <w:p w14:paraId="20AC5A9E" w14:textId="77777777" w:rsidR="00D311B5" w:rsidRPr="00C40610" w:rsidRDefault="00D311B5" w:rsidP="00D311B5">
      <w:pPr>
        <w:pStyle w:val="Titre5"/>
        <w:rPr>
          <w:rFonts w:ascii="Arial" w:hAnsi="Arial" w:cs="Arial"/>
        </w:rPr>
      </w:pPr>
      <w:r w:rsidRPr="00C40610">
        <w:rPr>
          <w:rFonts w:ascii="Arial" w:hAnsi="Arial" w:cs="Arial"/>
        </w:rPr>
        <w:t>Description</w:t>
      </w:r>
    </w:p>
    <w:p w14:paraId="46E1B029" w14:textId="11C0BF44" w:rsidR="005A2F17" w:rsidRDefault="00EF6AAF" w:rsidP="00D311B5">
      <w:pPr>
        <w:rPr>
          <w:rFonts w:ascii="Arial" w:hAnsi="Arial" w:cs="Arial"/>
        </w:rPr>
      </w:pPr>
      <w:r>
        <w:rPr>
          <w:rFonts w:ascii="Arial" w:hAnsi="Arial" w:cs="Arial"/>
        </w:rPr>
        <w:t xml:space="preserve">La barre </w:t>
      </w:r>
      <w:r w:rsidR="005A2F17">
        <w:rPr>
          <w:rFonts w:ascii="Arial" w:hAnsi="Arial" w:cs="Arial"/>
        </w:rPr>
        <w:t xml:space="preserve">de recherche se trouve en haut de </w:t>
      </w:r>
      <w:r w:rsidR="006D6C15">
        <w:rPr>
          <w:rFonts w:ascii="Arial" w:hAnsi="Arial" w:cs="Arial"/>
        </w:rPr>
        <w:t>chaque</w:t>
      </w:r>
      <w:r w:rsidR="005A2F17">
        <w:rPr>
          <w:rFonts w:ascii="Arial" w:hAnsi="Arial" w:cs="Arial"/>
        </w:rPr>
        <w:t xml:space="preserve"> page du site internet.</w:t>
      </w:r>
    </w:p>
    <w:p w14:paraId="0F2CF2C6" w14:textId="65038B84" w:rsidR="005A2F17" w:rsidRDefault="005A2F17" w:rsidP="00C63965">
      <w:pPr>
        <w:rPr>
          <w:rFonts w:ascii="Arial" w:hAnsi="Arial" w:cs="Arial"/>
        </w:rPr>
      </w:pPr>
      <w:r>
        <w:rPr>
          <w:rFonts w:ascii="Arial" w:hAnsi="Arial" w:cs="Arial"/>
        </w:rPr>
        <w:t>La zone de texte permet de rentrer un mot clef.</w:t>
      </w:r>
    </w:p>
    <w:p w14:paraId="165C6B4D" w14:textId="406A06C7" w:rsidR="00FB4A80" w:rsidRDefault="005A2F17" w:rsidP="00910AFF">
      <w:pPr>
        <w:rPr>
          <w:rFonts w:ascii="Arial" w:hAnsi="Arial" w:cs="Arial"/>
        </w:rPr>
      </w:pPr>
      <w:r>
        <w:rPr>
          <w:rFonts w:ascii="Arial" w:hAnsi="Arial" w:cs="Arial"/>
        </w:rPr>
        <w:t>Lorsqu’on rentre des mo</w:t>
      </w:r>
      <w:r w:rsidR="00C63965">
        <w:rPr>
          <w:rFonts w:ascii="Arial" w:hAnsi="Arial" w:cs="Arial"/>
        </w:rPr>
        <w:t>ts</w:t>
      </w:r>
      <w:r w:rsidR="00910AFF">
        <w:rPr>
          <w:rFonts w:ascii="Arial" w:hAnsi="Arial" w:cs="Arial"/>
        </w:rPr>
        <w:t xml:space="preserve"> clefs</w:t>
      </w:r>
      <w:r w:rsidR="00C63965">
        <w:rPr>
          <w:rFonts w:ascii="Arial" w:hAnsi="Arial" w:cs="Arial"/>
        </w:rPr>
        <w:t>, cela affiche en « pop-up » les</w:t>
      </w:r>
      <w:r>
        <w:rPr>
          <w:rFonts w:ascii="Arial" w:hAnsi="Arial" w:cs="Arial"/>
        </w:rPr>
        <w:t xml:space="preserve"> résultats</w:t>
      </w:r>
      <w:r w:rsidR="00C63965">
        <w:rPr>
          <w:rFonts w:ascii="Arial" w:hAnsi="Arial" w:cs="Arial"/>
        </w:rPr>
        <w:t xml:space="preserve"> les plus pertinents </w:t>
      </w:r>
      <w:r>
        <w:rPr>
          <w:rFonts w:ascii="Arial" w:hAnsi="Arial" w:cs="Arial"/>
        </w:rPr>
        <w:t>(</w:t>
      </w:r>
      <w:r w:rsidR="00C63965">
        <w:rPr>
          <w:rFonts w:ascii="Arial" w:hAnsi="Arial" w:cs="Arial"/>
        </w:rPr>
        <w:t>profil, évènement, forum</w:t>
      </w:r>
      <w:r w:rsidR="00910AFF">
        <w:rPr>
          <w:rFonts w:ascii="Arial" w:hAnsi="Arial" w:cs="Arial"/>
        </w:rPr>
        <w:t>…</w:t>
      </w:r>
      <w:r>
        <w:rPr>
          <w:rFonts w:ascii="Arial" w:hAnsi="Arial" w:cs="Arial"/>
        </w:rPr>
        <w:t>).</w:t>
      </w:r>
    </w:p>
    <w:p w14:paraId="52D6978A" w14:textId="5C0CD69B" w:rsidR="00FB4A80" w:rsidRPr="00FB4A80" w:rsidRDefault="004D4329" w:rsidP="00CD5C2F">
      <w:r>
        <w:rPr>
          <w:rFonts w:ascii="Arial" w:hAnsi="Arial" w:cs="Arial"/>
        </w:rPr>
        <w:t>Filtres disponibles</w:t>
      </w:r>
      <w:r w:rsidR="008C446C">
        <w:rPr>
          <w:rFonts w:ascii="Arial" w:hAnsi="Arial" w:cs="Arial"/>
        </w:rPr>
        <w:t xml:space="preserve"> dans une dropdown</w:t>
      </w:r>
      <w:r>
        <w:rPr>
          <w:rFonts w:ascii="Arial" w:hAnsi="Arial" w:cs="Arial"/>
        </w:rPr>
        <w:t> : évènement, profil, forum.</w:t>
      </w:r>
    </w:p>
    <w:p w14:paraId="0ACD4ADC" w14:textId="1F1BA988" w:rsidR="00D311B5" w:rsidRPr="00C40610" w:rsidRDefault="00D311B5" w:rsidP="00D311B5">
      <w:pPr>
        <w:pStyle w:val="Titre5"/>
        <w:rPr>
          <w:rFonts w:ascii="Arial" w:hAnsi="Arial" w:cs="Arial"/>
        </w:rPr>
      </w:pPr>
      <w:r w:rsidRPr="00C40610">
        <w:rPr>
          <w:rFonts w:ascii="Arial" w:hAnsi="Arial" w:cs="Arial"/>
        </w:rPr>
        <w:t>Design</w:t>
      </w:r>
    </w:p>
    <w:p w14:paraId="02544E3A" w14:textId="04706E50" w:rsidR="00CD5C2F" w:rsidRDefault="003E304A" w:rsidP="00D311B5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35955F0B" wp14:editId="1C0DA165">
            <wp:extent cx="5759450" cy="4335145"/>
            <wp:effectExtent l="0" t="0" r="0" b="825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esktop_1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33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D90F5" w14:textId="77777777" w:rsidR="00CD5C2F" w:rsidRDefault="00CD5C2F" w:rsidP="00D311B5">
      <w:pPr>
        <w:rPr>
          <w:rFonts w:ascii="Arial" w:hAnsi="Arial" w:cs="Arial"/>
        </w:rPr>
      </w:pPr>
    </w:p>
    <w:p w14:paraId="776EC797" w14:textId="77777777" w:rsidR="00CD5C2F" w:rsidRDefault="00CD5C2F" w:rsidP="00D311B5">
      <w:pPr>
        <w:rPr>
          <w:rFonts w:ascii="Arial" w:hAnsi="Arial" w:cs="Arial"/>
        </w:rPr>
      </w:pPr>
    </w:p>
    <w:p w14:paraId="6844ACFB" w14:textId="77777777" w:rsidR="003E304A" w:rsidRDefault="003E304A" w:rsidP="00D311B5">
      <w:pPr>
        <w:rPr>
          <w:rFonts w:ascii="Arial" w:hAnsi="Arial" w:cs="Arial"/>
        </w:rPr>
      </w:pPr>
    </w:p>
    <w:p w14:paraId="2DAD19AD" w14:textId="77777777" w:rsidR="003E304A" w:rsidRPr="00C40610" w:rsidRDefault="003E304A" w:rsidP="00D311B5">
      <w:pPr>
        <w:rPr>
          <w:rFonts w:ascii="Arial" w:hAnsi="Arial" w:cs="Arial"/>
        </w:rPr>
      </w:pPr>
    </w:p>
    <w:p w14:paraId="0F1D2144" w14:textId="77777777" w:rsidR="00D311B5" w:rsidRPr="00C40610" w:rsidRDefault="00D311B5" w:rsidP="00D311B5">
      <w:pPr>
        <w:pStyle w:val="Titre5"/>
        <w:rPr>
          <w:rFonts w:ascii="Arial" w:hAnsi="Arial" w:cs="Arial"/>
        </w:rPr>
      </w:pPr>
      <w:r w:rsidRPr="00C40610">
        <w:rPr>
          <w:rFonts w:ascii="Arial" w:hAnsi="Arial" w:cs="Arial"/>
        </w:rPr>
        <w:lastRenderedPageBreak/>
        <w:t>Cas d’utilisation</w:t>
      </w:r>
    </w:p>
    <w:tbl>
      <w:tblPr>
        <w:tblW w:w="9153" w:type="dxa"/>
        <w:tblInd w:w="57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99"/>
        <w:gridCol w:w="4101"/>
        <w:gridCol w:w="2268"/>
        <w:gridCol w:w="1485"/>
      </w:tblGrid>
      <w:tr w:rsidR="00D311B5" w:rsidRPr="00C40610" w14:paraId="6E4D3E4A" w14:textId="77777777" w:rsidTr="003A02EC">
        <w:trPr>
          <w:trHeight w:val="315"/>
        </w:trPr>
        <w:tc>
          <w:tcPr>
            <w:tcW w:w="1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69696"/>
            <w:vAlign w:val="center"/>
          </w:tcPr>
          <w:p w14:paraId="6B91D437" w14:textId="77777777" w:rsidR="00D311B5" w:rsidRPr="00C40610" w:rsidRDefault="00D311B5" w:rsidP="003A02EC">
            <w:pPr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 w:rsidRPr="00C40610">
              <w:rPr>
                <w:rFonts w:ascii="Arial" w:hAnsi="Arial" w:cs="Arial"/>
                <w:b/>
                <w:bCs/>
                <w:color w:val="FFFFFF"/>
              </w:rPr>
              <w:t>Titre</w:t>
            </w:r>
          </w:p>
        </w:tc>
        <w:tc>
          <w:tcPr>
            <w:tcW w:w="63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48729C1" w14:textId="459A38C5" w:rsidR="00D311B5" w:rsidRPr="00C40610" w:rsidRDefault="00910AFF" w:rsidP="003A0F51">
            <w:pPr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 xml:space="preserve">Recherche </w:t>
            </w:r>
            <w:r w:rsidR="003A0F51">
              <w:rPr>
                <w:rFonts w:ascii="Arial" w:hAnsi="Arial" w:cs="Arial"/>
                <w:b/>
                <w:color w:val="000000"/>
              </w:rPr>
              <w:t>simple</w:t>
            </w:r>
          </w:p>
        </w:tc>
        <w:tc>
          <w:tcPr>
            <w:tcW w:w="14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6059C0FB" w14:textId="77777777" w:rsidR="00D311B5" w:rsidRPr="00C40610" w:rsidRDefault="00D311B5" w:rsidP="003A02EC">
            <w:pPr>
              <w:jc w:val="right"/>
              <w:rPr>
                <w:rFonts w:ascii="Arial" w:hAnsi="Arial" w:cs="Arial"/>
                <w:color w:val="000000"/>
              </w:rPr>
            </w:pPr>
            <w:r w:rsidRPr="00C40610">
              <w:rPr>
                <w:rFonts w:ascii="Arial" w:hAnsi="Arial" w:cs="Arial"/>
                <w:color w:val="000000"/>
              </w:rPr>
              <w:t xml:space="preserve">Validé : </w:t>
            </w:r>
            <w:r w:rsidRPr="00C40610">
              <w:rPr>
                <w:rFonts w:ascii="Arial" w:hAnsi="Arial" w:cs="Arial"/>
                <w:iCs/>
              </w:rPr>
              <w:fldChar w:fldCharType="begin">
                <w:ffData>
                  <w:name w:val="CaseACocher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C40610">
              <w:rPr>
                <w:rFonts w:ascii="Arial" w:hAnsi="Arial" w:cs="Arial"/>
                <w:iCs/>
              </w:rPr>
              <w:instrText xml:space="preserve"> FORMCHECKBOX </w:instrText>
            </w:r>
            <w:r w:rsidR="00013EAC">
              <w:rPr>
                <w:rFonts w:ascii="Arial" w:hAnsi="Arial" w:cs="Arial"/>
                <w:iCs/>
              </w:rPr>
            </w:r>
            <w:r w:rsidR="00013EAC">
              <w:rPr>
                <w:rFonts w:ascii="Arial" w:hAnsi="Arial" w:cs="Arial"/>
                <w:iCs/>
              </w:rPr>
              <w:fldChar w:fldCharType="separate"/>
            </w:r>
            <w:r w:rsidRPr="00C40610">
              <w:rPr>
                <w:rFonts w:ascii="Arial" w:hAnsi="Arial" w:cs="Arial"/>
                <w:iCs/>
              </w:rPr>
              <w:fldChar w:fldCharType="end"/>
            </w:r>
          </w:p>
        </w:tc>
      </w:tr>
      <w:tr w:rsidR="00D311B5" w:rsidRPr="00C40610" w14:paraId="328B4242" w14:textId="77777777" w:rsidTr="003A02EC">
        <w:trPr>
          <w:trHeight w:val="315"/>
        </w:trPr>
        <w:tc>
          <w:tcPr>
            <w:tcW w:w="1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69696"/>
            <w:vAlign w:val="center"/>
          </w:tcPr>
          <w:p w14:paraId="245B864F" w14:textId="77777777" w:rsidR="00D311B5" w:rsidRPr="00C40610" w:rsidRDefault="00D311B5" w:rsidP="003A02EC">
            <w:pPr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 w:rsidRPr="00C40610">
              <w:rPr>
                <w:rFonts w:ascii="Arial" w:hAnsi="Arial" w:cs="Arial"/>
                <w:b/>
                <w:bCs/>
                <w:color w:val="FFFFFF"/>
              </w:rPr>
              <w:t>Acteurs</w:t>
            </w:r>
          </w:p>
        </w:tc>
        <w:tc>
          <w:tcPr>
            <w:tcW w:w="7854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63C4E0D" w14:textId="7F4D14CC" w:rsidR="00D311B5" w:rsidRPr="00C40610" w:rsidRDefault="00910AFF" w:rsidP="003A02E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Utilisateur X</w:t>
            </w:r>
          </w:p>
        </w:tc>
      </w:tr>
      <w:tr w:rsidR="00D311B5" w:rsidRPr="00C40610" w14:paraId="35ADEE2F" w14:textId="77777777" w:rsidTr="003A02EC">
        <w:trPr>
          <w:trHeight w:val="315"/>
        </w:trPr>
        <w:tc>
          <w:tcPr>
            <w:tcW w:w="1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69696"/>
            <w:vAlign w:val="center"/>
          </w:tcPr>
          <w:p w14:paraId="2379A948" w14:textId="26B545DA" w:rsidR="00D311B5" w:rsidRPr="00C40610" w:rsidRDefault="006D49B1" w:rsidP="003A02EC">
            <w:pPr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 w:rsidRPr="00C40610">
              <w:rPr>
                <w:rFonts w:ascii="Arial" w:hAnsi="Arial" w:cs="Arial"/>
                <w:b/>
                <w:bCs/>
                <w:color w:val="FFFFFF"/>
              </w:rPr>
              <w:t>Prérequis</w:t>
            </w:r>
          </w:p>
        </w:tc>
        <w:tc>
          <w:tcPr>
            <w:tcW w:w="7854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D5FF7B1" w14:textId="5B16AFDA" w:rsidR="00D311B5" w:rsidRPr="00C40610" w:rsidRDefault="00EE6DA6" w:rsidP="00910AFF">
            <w:pPr>
              <w:rPr>
                <w:rFonts w:ascii="Arial" w:hAnsi="Arial" w:cs="Arial"/>
                <w:color w:val="000000"/>
              </w:rPr>
            </w:pPr>
            <w:r w:rsidRPr="00C40610">
              <w:rPr>
                <w:rFonts w:ascii="Arial" w:hAnsi="Arial" w:cs="Arial"/>
                <w:color w:val="000000"/>
              </w:rPr>
              <w:t xml:space="preserve">Le module </w:t>
            </w:r>
            <w:r w:rsidR="009656FA">
              <w:rPr>
                <w:rFonts w:ascii="Arial" w:hAnsi="Arial" w:cs="Arial"/>
                <w:color w:val="000000"/>
              </w:rPr>
              <w:t>Profil</w:t>
            </w:r>
            <w:r w:rsidRPr="00C40610">
              <w:rPr>
                <w:rFonts w:ascii="Arial" w:hAnsi="Arial" w:cs="Arial"/>
                <w:color w:val="000000"/>
              </w:rPr>
              <w:t xml:space="preserve"> a été activé, le module </w:t>
            </w:r>
            <w:r w:rsidR="00910AFF">
              <w:rPr>
                <w:rFonts w:ascii="Arial" w:hAnsi="Arial" w:cs="Arial"/>
                <w:color w:val="000000"/>
              </w:rPr>
              <w:t>Evènement</w:t>
            </w:r>
            <w:r w:rsidRPr="00C40610">
              <w:rPr>
                <w:rFonts w:ascii="Arial" w:hAnsi="Arial" w:cs="Arial"/>
                <w:color w:val="000000"/>
              </w:rPr>
              <w:t xml:space="preserve">  a été activé</w:t>
            </w:r>
            <w:r w:rsidR="009656FA">
              <w:rPr>
                <w:rFonts w:ascii="Arial" w:hAnsi="Arial" w:cs="Arial"/>
                <w:color w:val="000000"/>
              </w:rPr>
              <w:t xml:space="preserve">, le module Forum </w:t>
            </w:r>
            <w:r w:rsidR="00910AFF">
              <w:rPr>
                <w:rFonts w:ascii="Arial" w:hAnsi="Arial" w:cs="Arial"/>
                <w:color w:val="000000"/>
              </w:rPr>
              <w:t xml:space="preserve">a été </w:t>
            </w:r>
            <w:r w:rsidR="009656FA">
              <w:rPr>
                <w:rFonts w:ascii="Arial" w:hAnsi="Arial" w:cs="Arial"/>
                <w:color w:val="000000"/>
              </w:rPr>
              <w:t>activé</w:t>
            </w:r>
          </w:p>
        </w:tc>
      </w:tr>
      <w:tr w:rsidR="00D311B5" w:rsidRPr="00C40610" w14:paraId="3B97E9B8" w14:textId="77777777" w:rsidTr="003A02EC">
        <w:trPr>
          <w:trHeight w:val="315"/>
        </w:trPr>
        <w:tc>
          <w:tcPr>
            <w:tcW w:w="1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69696"/>
            <w:vAlign w:val="center"/>
          </w:tcPr>
          <w:p w14:paraId="6C975358" w14:textId="77777777" w:rsidR="00D311B5" w:rsidRPr="00C40610" w:rsidRDefault="00D311B5" w:rsidP="003A02EC">
            <w:pPr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 w:rsidRPr="00C40610">
              <w:rPr>
                <w:rFonts w:ascii="Arial" w:hAnsi="Arial" w:cs="Arial"/>
                <w:b/>
                <w:bCs/>
                <w:color w:val="FFFFFF"/>
              </w:rPr>
              <w:t>Page</w:t>
            </w:r>
          </w:p>
        </w:tc>
        <w:tc>
          <w:tcPr>
            <w:tcW w:w="7854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46541BF" w14:textId="77777777" w:rsidR="00D311B5" w:rsidRPr="00C40610" w:rsidRDefault="00D311B5" w:rsidP="003A02EC">
            <w:pPr>
              <w:rPr>
                <w:rFonts w:ascii="Arial" w:hAnsi="Arial" w:cs="Arial"/>
                <w:color w:val="000000"/>
              </w:rPr>
            </w:pPr>
          </w:p>
        </w:tc>
      </w:tr>
      <w:tr w:rsidR="00D311B5" w:rsidRPr="00C40610" w14:paraId="6B7C10DD" w14:textId="77777777" w:rsidTr="003A02EC">
        <w:trPr>
          <w:trHeight w:val="361"/>
        </w:trPr>
        <w:tc>
          <w:tcPr>
            <w:tcW w:w="1299" w:type="dxa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969696"/>
            <w:vAlign w:val="center"/>
          </w:tcPr>
          <w:p w14:paraId="4DEE0D90" w14:textId="77777777" w:rsidR="00D311B5" w:rsidRPr="00C40610" w:rsidRDefault="00D311B5" w:rsidP="003A02EC">
            <w:pPr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 w:rsidRPr="00C40610">
              <w:rPr>
                <w:rFonts w:ascii="Arial" w:hAnsi="Arial" w:cs="Arial"/>
                <w:b/>
                <w:bCs/>
                <w:color w:val="FFFFFF"/>
              </w:rPr>
              <w:t>Etape n°</w:t>
            </w:r>
          </w:p>
        </w:tc>
        <w:tc>
          <w:tcPr>
            <w:tcW w:w="4101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969696"/>
            <w:vAlign w:val="center"/>
          </w:tcPr>
          <w:p w14:paraId="408B1F5C" w14:textId="77777777" w:rsidR="00D311B5" w:rsidRPr="00C40610" w:rsidRDefault="00D311B5" w:rsidP="003A02EC">
            <w:pPr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 w:rsidRPr="00C40610">
              <w:rPr>
                <w:rFonts w:ascii="Arial" w:hAnsi="Arial" w:cs="Arial"/>
                <w:b/>
                <w:bCs/>
                <w:color w:val="FFFFFF"/>
              </w:rPr>
              <w:t>Action</w:t>
            </w:r>
          </w:p>
        </w:tc>
        <w:tc>
          <w:tcPr>
            <w:tcW w:w="3753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969696"/>
            <w:vAlign w:val="center"/>
          </w:tcPr>
          <w:p w14:paraId="343EE24A" w14:textId="77777777" w:rsidR="00D311B5" w:rsidRPr="00C40610" w:rsidRDefault="00D311B5" w:rsidP="003A02EC">
            <w:pPr>
              <w:jc w:val="center"/>
              <w:rPr>
                <w:rFonts w:ascii="Arial" w:hAnsi="Arial" w:cs="Arial"/>
                <w:bCs/>
                <w:i/>
                <w:color w:val="FFFFFF"/>
                <w:sz w:val="16"/>
                <w:szCs w:val="16"/>
              </w:rPr>
            </w:pPr>
            <w:r w:rsidRPr="00C40610">
              <w:rPr>
                <w:rFonts w:ascii="Arial" w:hAnsi="Arial" w:cs="Arial"/>
                <w:b/>
                <w:bCs/>
                <w:color w:val="FFFFFF"/>
              </w:rPr>
              <w:t>Résultat attendu</w:t>
            </w:r>
          </w:p>
        </w:tc>
      </w:tr>
      <w:tr w:rsidR="00D311B5" w:rsidRPr="00C40610" w14:paraId="740E7AFD" w14:textId="77777777" w:rsidTr="003A02EC">
        <w:trPr>
          <w:trHeight w:val="772"/>
        </w:trPr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9FE247" w14:textId="77777777" w:rsidR="00D311B5" w:rsidRPr="00C40610" w:rsidRDefault="00D311B5" w:rsidP="003A02EC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C40610">
              <w:rPr>
                <w:rFonts w:ascii="Arial" w:hAnsi="Arial" w:cs="Arial"/>
                <w:b/>
                <w:color w:val="000000"/>
              </w:rPr>
              <w:t>1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B8782A" w14:textId="6B1D9CC8" w:rsidR="00D311B5" w:rsidRPr="00C40610" w:rsidRDefault="00910AFF" w:rsidP="00910AFF">
            <w:pPr>
              <w:jc w:val="lef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L’utilisateur X rentre un mot clef dans la barre de recherche.</w:t>
            </w:r>
          </w:p>
        </w:tc>
        <w:tc>
          <w:tcPr>
            <w:tcW w:w="37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E6A9D7" w14:textId="68038BF8" w:rsidR="00D311B5" w:rsidRPr="00C40610" w:rsidRDefault="00910AFF" w:rsidP="009656FA">
            <w:pPr>
              <w:jc w:val="lef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Une liste de résultat pertinent s’affiche.</w:t>
            </w:r>
          </w:p>
        </w:tc>
      </w:tr>
      <w:tr w:rsidR="006D49B1" w:rsidRPr="00C40610" w14:paraId="1F2C3632" w14:textId="77777777" w:rsidTr="003A02EC">
        <w:trPr>
          <w:trHeight w:val="772"/>
        </w:trPr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912C9A" w14:textId="77777777" w:rsidR="006D49B1" w:rsidRPr="00C40610" w:rsidRDefault="006D49B1" w:rsidP="006D49B1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C40610">
              <w:rPr>
                <w:rFonts w:ascii="Arial" w:hAnsi="Arial" w:cs="Arial"/>
                <w:b/>
                <w:color w:val="000000"/>
              </w:rPr>
              <w:t>2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68F0FA" w14:textId="67999AD7" w:rsidR="006D49B1" w:rsidRPr="00C40610" w:rsidRDefault="006D49B1" w:rsidP="006D49B1">
            <w:pPr>
              <w:jc w:val="lef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L’utilisateur X choisit de modifier le filtre en choisissant un évènement.</w:t>
            </w:r>
          </w:p>
        </w:tc>
        <w:tc>
          <w:tcPr>
            <w:tcW w:w="37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F18946" w14:textId="1BE022BE" w:rsidR="006D49B1" w:rsidRPr="00C40610" w:rsidRDefault="006D49B1" w:rsidP="006D49B1">
            <w:pPr>
              <w:jc w:val="lef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Une liste de résultat pertinent s’affiche en fonction du filtre.</w:t>
            </w:r>
          </w:p>
        </w:tc>
      </w:tr>
      <w:bookmarkEnd w:id="23"/>
      <w:bookmarkEnd w:id="24"/>
      <w:bookmarkEnd w:id="25"/>
      <w:bookmarkEnd w:id="113"/>
      <w:bookmarkEnd w:id="114"/>
      <w:bookmarkEnd w:id="115"/>
    </w:tbl>
    <w:p w14:paraId="23B8F81E" w14:textId="291B5A7B" w:rsidR="00AC26B6" w:rsidRDefault="00AC26B6" w:rsidP="004D4329">
      <w:pPr>
        <w:rPr>
          <w:color w:val="FF6600"/>
          <w:sz w:val="32"/>
          <w:szCs w:val="32"/>
        </w:rPr>
      </w:pPr>
    </w:p>
    <w:p w14:paraId="196AF6EE" w14:textId="77777777" w:rsidR="00AC26B6" w:rsidRDefault="00AC26B6">
      <w:pPr>
        <w:spacing w:before="0" w:after="0"/>
        <w:jc w:val="left"/>
        <w:rPr>
          <w:color w:val="FF6600"/>
          <w:sz w:val="32"/>
          <w:szCs w:val="32"/>
        </w:rPr>
      </w:pPr>
      <w:r>
        <w:rPr>
          <w:color w:val="FF6600"/>
          <w:sz w:val="32"/>
          <w:szCs w:val="32"/>
        </w:rPr>
        <w:br w:type="page"/>
      </w:r>
    </w:p>
    <w:p w14:paraId="72E728F6" w14:textId="77777777" w:rsidR="004D4329" w:rsidRDefault="004D4329" w:rsidP="004D4329"/>
    <w:p w14:paraId="0A134CC7" w14:textId="77777777" w:rsidR="004D4329" w:rsidRPr="004D4329" w:rsidRDefault="004D4329" w:rsidP="004D4329"/>
    <w:p w14:paraId="2E02FD1D" w14:textId="187186CF" w:rsidR="004D4329" w:rsidRPr="00C40610" w:rsidRDefault="004D4329" w:rsidP="004D4329">
      <w:pPr>
        <w:pStyle w:val="Titre3"/>
        <w:rPr>
          <w:rFonts w:ascii="Arial" w:hAnsi="Arial" w:cs="Arial"/>
        </w:rPr>
      </w:pPr>
      <w:r w:rsidRPr="00C40610">
        <w:rPr>
          <w:rFonts w:ascii="Arial" w:hAnsi="Arial" w:cs="Arial"/>
        </w:rPr>
        <w:t>[</w:t>
      </w:r>
      <w:r>
        <w:rPr>
          <w:rFonts w:ascii="Arial" w:hAnsi="Arial" w:cs="Arial"/>
        </w:rPr>
        <w:t>Recherche</w:t>
      </w:r>
      <w:r w:rsidRPr="00C40610">
        <w:rPr>
          <w:rFonts w:ascii="Arial" w:hAnsi="Arial" w:cs="Arial"/>
        </w:rPr>
        <w:t xml:space="preserve">] [B01] </w:t>
      </w:r>
      <w:r>
        <w:rPr>
          <w:rFonts w:ascii="Arial" w:hAnsi="Arial" w:cs="Arial"/>
        </w:rPr>
        <w:t xml:space="preserve">En tant qu’utilisateur, je peux faire une recherche </w:t>
      </w:r>
      <w:r w:rsidR="000A6B75">
        <w:rPr>
          <w:rFonts w:ascii="Arial" w:hAnsi="Arial" w:cs="Arial"/>
        </w:rPr>
        <w:t>avancée</w:t>
      </w:r>
      <w:r w:rsidR="00D77E96">
        <w:rPr>
          <w:rFonts w:ascii="Arial" w:hAnsi="Arial" w:cs="Arial"/>
        </w:rPr>
        <w:t xml:space="preserve"> sur desktop</w:t>
      </w:r>
    </w:p>
    <w:p w14:paraId="43B51169" w14:textId="5F88EED9" w:rsidR="004D4329" w:rsidRPr="00C40610" w:rsidRDefault="004D4329" w:rsidP="004D4329">
      <w:pPr>
        <w:pStyle w:val="Titre4"/>
        <w:rPr>
          <w:rFonts w:ascii="Arial" w:hAnsi="Arial" w:cs="Arial"/>
        </w:rPr>
      </w:pPr>
      <w:r w:rsidRPr="00C40610">
        <w:rPr>
          <w:rFonts w:ascii="Arial" w:hAnsi="Arial" w:cs="Arial"/>
        </w:rPr>
        <w:t>[</w:t>
      </w:r>
      <w:r>
        <w:rPr>
          <w:rFonts w:ascii="Arial" w:hAnsi="Arial" w:cs="Arial"/>
        </w:rPr>
        <w:t>Recherche</w:t>
      </w:r>
      <w:r w:rsidRPr="00C40610">
        <w:rPr>
          <w:rFonts w:ascii="Arial" w:hAnsi="Arial" w:cs="Arial"/>
        </w:rPr>
        <w:t>] [B01] [DSF0</w:t>
      </w:r>
      <w:r w:rsidR="000273FA">
        <w:rPr>
          <w:rFonts w:ascii="Arial" w:hAnsi="Arial" w:cs="Arial"/>
        </w:rPr>
        <w:t>2</w:t>
      </w:r>
      <w:r w:rsidRPr="00C40610">
        <w:rPr>
          <w:rFonts w:ascii="Arial" w:hAnsi="Arial" w:cs="Arial"/>
        </w:rPr>
        <w:t xml:space="preserve">] </w:t>
      </w:r>
      <w:r>
        <w:rPr>
          <w:rFonts w:ascii="Arial" w:hAnsi="Arial" w:cs="Arial"/>
        </w:rPr>
        <w:t xml:space="preserve">recherche </w:t>
      </w:r>
      <w:r w:rsidR="00ED6400">
        <w:rPr>
          <w:rFonts w:ascii="Arial" w:hAnsi="Arial" w:cs="Arial"/>
        </w:rPr>
        <w:t>avancée</w:t>
      </w:r>
    </w:p>
    <w:p w14:paraId="1469B4C0" w14:textId="77777777" w:rsidR="004D4329" w:rsidRPr="00C40610" w:rsidRDefault="004D4329" w:rsidP="004D4329">
      <w:pPr>
        <w:pStyle w:val="Titre5"/>
        <w:rPr>
          <w:rFonts w:ascii="Arial" w:hAnsi="Arial" w:cs="Arial"/>
        </w:rPr>
      </w:pPr>
      <w:r w:rsidRPr="00C40610">
        <w:rPr>
          <w:rFonts w:ascii="Arial" w:hAnsi="Arial" w:cs="Arial"/>
        </w:rPr>
        <w:t>Description</w:t>
      </w:r>
    </w:p>
    <w:p w14:paraId="6D1B92E1" w14:textId="25F299BB" w:rsidR="004D4329" w:rsidRDefault="004D4329" w:rsidP="004D4329">
      <w:pPr>
        <w:rPr>
          <w:rFonts w:ascii="Arial" w:hAnsi="Arial" w:cs="Arial"/>
        </w:rPr>
      </w:pPr>
      <w:r>
        <w:rPr>
          <w:rFonts w:ascii="Arial" w:hAnsi="Arial" w:cs="Arial"/>
        </w:rPr>
        <w:t xml:space="preserve">La </w:t>
      </w:r>
      <w:r w:rsidR="00ED6400">
        <w:rPr>
          <w:rFonts w:ascii="Arial" w:hAnsi="Arial" w:cs="Arial"/>
        </w:rPr>
        <w:t>recherche avancée est disponible en mettant un mot clef dans la barre de rechercher et en appuyant sur « + de résultats »</w:t>
      </w:r>
    </w:p>
    <w:p w14:paraId="55DEACE2" w14:textId="37ACE50C" w:rsidR="004D4329" w:rsidRDefault="00ED6400" w:rsidP="004D4329">
      <w:pPr>
        <w:rPr>
          <w:rFonts w:ascii="Arial" w:hAnsi="Arial" w:cs="Arial"/>
        </w:rPr>
      </w:pPr>
      <w:r>
        <w:rPr>
          <w:rFonts w:ascii="Arial" w:hAnsi="Arial" w:cs="Arial"/>
        </w:rPr>
        <w:t>Le bouton évènement permet de filtrer les résultats par évènement.</w:t>
      </w:r>
    </w:p>
    <w:p w14:paraId="491C1F14" w14:textId="613D5FDA" w:rsidR="00ED6400" w:rsidRDefault="00ED6400" w:rsidP="00ED6400">
      <w:pPr>
        <w:rPr>
          <w:rFonts w:ascii="Arial" w:hAnsi="Arial" w:cs="Arial"/>
        </w:rPr>
      </w:pPr>
      <w:r>
        <w:rPr>
          <w:rFonts w:ascii="Arial" w:hAnsi="Arial" w:cs="Arial"/>
        </w:rPr>
        <w:t>Le bouton profil permet de filtrer les résultats par profil.</w:t>
      </w:r>
    </w:p>
    <w:p w14:paraId="7EDBD40C" w14:textId="39A0BD2B" w:rsidR="00ED6400" w:rsidRDefault="00ED6400" w:rsidP="004D4329">
      <w:pPr>
        <w:rPr>
          <w:rFonts w:ascii="Arial" w:hAnsi="Arial" w:cs="Arial"/>
        </w:rPr>
      </w:pPr>
      <w:r>
        <w:rPr>
          <w:rFonts w:ascii="Arial" w:hAnsi="Arial" w:cs="Arial"/>
        </w:rPr>
        <w:t>Le bouton forum permet de filtrer les résultats par forum.</w:t>
      </w:r>
    </w:p>
    <w:p w14:paraId="1011BBCD" w14:textId="2EA314A9" w:rsidR="00ED6400" w:rsidRDefault="00ED6400" w:rsidP="004D4329">
      <w:pPr>
        <w:rPr>
          <w:rFonts w:ascii="Arial" w:hAnsi="Arial" w:cs="Arial"/>
        </w:rPr>
      </w:pPr>
      <w:r>
        <w:rPr>
          <w:rFonts w:ascii="Arial" w:hAnsi="Arial" w:cs="Arial"/>
        </w:rPr>
        <w:t>Filtres disponibles :</w:t>
      </w:r>
    </w:p>
    <w:p w14:paraId="27766A1D" w14:textId="4CFAE47B" w:rsidR="00ED6400" w:rsidRDefault="00ED6400" w:rsidP="00ED6400">
      <w:pPr>
        <w:pStyle w:val="Paragraphedeliste"/>
        <w:numPr>
          <w:ilvl w:val="0"/>
          <w:numId w:val="59"/>
        </w:numPr>
      </w:pPr>
      <w:r>
        <w:t>Évènement :</w:t>
      </w:r>
    </w:p>
    <w:p w14:paraId="501C25D0" w14:textId="3CB8F9B8" w:rsidR="00ED6400" w:rsidRDefault="00B54704" w:rsidP="00ED6400">
      <w:pPr>
        <w:pStyle w:val="Paragraphedeliste"/>
        <w:numPr>
          <w:ilvl w:val="1"/>
          <w:numId w:val="59"/>
        </w:numPr>
      </w:pPr>
      <w:r>
        <w:t>Date</w:t>
      </w:r>
      <w:r w:rsidR="00586A7F">
        <w:t>,</w:t>
      </w:r>
    </w:p>
    <w:p w14:paraId="553DB40F" w14:textId="1F50E6EE" w:rsidR="00B54704" w:rsidRDefault="00B54704" w:rsidP="00ED6400">
      <w:pPr>
        <w:pStyle w:val="Paragraphedeliste"/>
        <w:numPr>
          <w:ilvl w:val="1"/>
          <w:numId w:val="59"/>
        </w:numPr>
      </w:pPr>
      <w:r>
        <w:t>Type d’évènement</w:t>
      </w:r>
      <w:r w:rsidR="00586A7F">
        <w:t>,</w:t>
      </w:r>
    </w:p>
    <w:p w14:paraId="2CA1A1BC" w14:textId="7DB7FF31" w:rsidR="00B54704" w:rsidRDefault="00B54704" w:rsidP="00ED6400">
      <w:pPr>
        <w:pStyle w:val="Paragraphedeliste"/>
        <w:numPr>
          <w:ilvl w:val="1"/>
          <w:numId w:val="59"/>
        </w:numPr>
      </w:pPr>
      <w:r>
        <w:t>Lieu</w:t>
      </w:r>
      <w:r w:rsidR="00586A7F">
        <w:t>,</w:t>
      </w:r>
    </w:p>
    <w:p w14:paraId="52495D0F" w14:textId="16C5E6A0" w:rsidR="00B54704" w:rsidRDefault="00B54704" w:rsidP="00ED6400">
      <w:pPr>
        <w:pStyle w:val="Paragraphedeliste"/>
        <w:numPr>
          <w:ilvl w:val="1"/>
          <w:numId w:val="59"/>
        </w:numPr>
      </w:pPr>
      <w:r>
        <w:t>Tranche horaire</w:t>
      </w:r>
      <w:r w:rsidR="00586A7F">
        <w:t>.</w:t>
      </w:r>
    </w:p>
    <w:p w14:paraId="4D0B2A87" w14:textId="7622E6FD" w:rsidR="00ED6400" w:rsidRDefault="00ED6400" w:rsidP="00ED6400">
      <w:pPr>
        <w:pStyle w:val="Paragraphedeliste"/>
        <w:numPr>
          <w:ilvl w:val="0"/>
          <w:numId w:val="59"/>
        </w:numPr>
      </w:pPr>
      <w:r>
        <w:t>Profil :</w:t>
      </w:r>
    </w:p>
    <w:p w14:paraId="34047617" w14:textId="3BCDC152" w:rsidR="00ED6400" w:rsidRDefault="00B54704" w:rsidP="00ED6400">
      <w:pPr>
        <w:pStyle w:val="Paragraphedeliste"/>
        <w:numPr>
          <w:ilvl w:val="1"/>
          <w:numId w:val="59"/>
        </w:numPr>
      </w:pPr>
      <w:r>
        <w:t>Ville,</w:t>
      </w:r>
    </w:p>
    <w:p w14:paraId="5F7E353D" w14:textId="6BA58356" w:rsidR="00B54704" w:rsidRDefault="00B54704" w:rsidP="00ED6400">
      <w:pPr>
        <w:pStyle w:val="Paragraphedeliste"/>
        <w:numPr>
          <w:ilvl w:val="1"/>
          <w:numId w:val="59"/>
        </w:numPr>
      </w:pPr>
      <w:r>
        <w:t>Catégorie socio-professionnelle,</w:t>
      </w:r>
    </w:p>
    <w:p w14:paraId="5D2E55EF" w14:textId="6D73EE36" w:rsidR="00B54704" w:rsidRDefault="00B54704" w:rsidP="00ED6400">
      <w:pPr>
        <w:pStyle w:val="Paragraphedeliste"/>
        <w:numPr>
          <w:ilvl w:val="1"/>
          <w:numId w:val="59"/>
        </w:numPr>
      </w:pPr>
      <w:r>
        <w:t>Age,</w:t>
      </w:r>
    </w:p>
    <w:p w14:paraId="36467361" w14:textId="7C308BE6" w:rsidR="00B54704" w:rsidRDefault="00B54704" w:rsidP="00ED6400">
      <w:pPr>
        <w:pStyle w:val="Paragraphedeliste"/>
        <w:numPr>
          <w:ilvl w:val="1"/>
          <w:numId w:val="59"/>
        </w:numPr>
      </w:pPr>
      <w:r>
        <w:t>Sexe.</w:t>
      </w:r>
    </w:p>
    <w:p w14:paraId="2BA16561" w14:textId="2C4933B2" w:rsidR="00ED6400" w:rsidRDefault="00ED6400" w:rsidP="00ED6400">
      <w:pPr>
        <w:pStyle w:val="Paragraphedeliste"/>
        <w:numPr>
          <w:ilvl w:val="0"/>
          <w:numId w:val="59"/>
        </w:numPr>
      </w:pPr>
      <w:r>
        <w:t>Forum :</w:t>
      </w:r>
    </w:p>
    <w:p w14:paraId="245C6CCD" w14:textId="5F54366E" w:rsidR="00ED6400" w:rsidRDefault="00B54704" w:rsidP="00CD5C2F">
      <w:pPr>
        <w:pStyle w:val="Paragraphedeliste"/>
        <w:numPr>
          <w:ilvl w:val="1"/>
          <w:numId w:val="59"/>
        </w:numPr>
      </w:pPr>
      <w:r>
        <w:t>Date</w:t>
      </w:r>
      <w:r w:rsidR="00586A7F">
        <w:t>.</w:t>
      </w:r>
    </w:p>
    <w:p w14:paraId="550A54BB" w14:textId="5ABFC9F2" w:rsidR="00586A7F" w:rsidRDefault="00586A7F" w:rsidP="00586A7F">
      <w:pPr>
        <w:pStyle w:val="Paragraphedeliste"/>
        <w:numPr>
          <w:ilvl w:val="0"/>
          <w:numId w:val="59"/>
        </w:numPr>
      </w:pPr>
      <w:r>
        <w:t>Lieux :</w:t>
      </w:r>
    </w:p>
    <w:p w14:paraId="0AB338DC" w14:textId="1BBDE704" w:rsidR="00586A7F" w:rsidRDefault="00586A7F" w:rsidP="00586A7F">
      <w:pPr>
        <w:pStyle w:val="Paragraphedeliste"/>
        <w:numPr>
          <w:ilvl w:val="1"/>
          <w:numId w:val="59"/>
        </w:numPr>
      </w:pPr>
      <w:r>
        <w:t>Localisation.</w:t>
      </w:r>
    </w:p>
    <w:p w14:paraId="412D4A49" w14:textId="119797DA" w:rsidR="00586A7F" w:rsidRDefault="00586A7F" w:rsidP="00586A7F">
      <w:pPr>
        <w:pStyle w:val="Paragraphedeliste"/>
        <w:numPr>
          <w:ilvl w:val="0"/>
          <w:numId w:val="59"/>
        </w:numPr>
      </w:pPr>
      <w:r>
        <w:t>Coupon :</w:t>
      </w:r>
    </w:p>
    <w:p w14:paraId="7FA93C84" w14:textId="6E55D904" w:rsidR="00586A7F" w:rsidRDefault="00586A7F" w:rsidP="00586A7F">
      <w:pPr>
        <w:pStyle w:val="Paragraphedeliste"/>
        <w:numPr>
          <w:ilvl w:val="1"/>
          <w:numId w:val="59"/>
        </w:numPr>
      </w:pPr>
      <w:r>
        <w:t>Évènement,</w:t>
      </w:r>
    </w:p>
    <w:p w14:paraId="6A400A78" w14:textId="6F56501F" w:rsidR="004D4329" w:rsidRPr="00FB4A80" w:rsidRDefault="001073B8" w:rsidP="001073B8">
      <w:pPr>
        <w:pStyle w:val="Paragraphedeliste"/>
        <w:numPr>
          <w:ilvl w:val="1"/>
          <w:numId w:val="59"/>
        </w:numPr>
      </w:pPr>
      <w:r>
        <w:t>Entreprise</w:t>
      </w:r>
    </w:p>
    <w:p w14:paraId="38A8E929" w14:textId="77777777" w:rsidR="004D4329" w:rsidRPr="00C40610" w:rsidRDefault="004D4329" w:rsidP="004D4329">
      <w:pPr>
        <w:pStyle w:val="Titre5"/>
        <w:rPr>
          <w:rFonts w:ascii="Arial" w:hAnsi="Arial" w:cs="Arial"/>
        </w:rPr>
      </w:pPr>
      <w:r w:rsidRPr="00C40610">
        <w:rPr>
          <w:rFonts w:ascii="Arial" w:hAnsi="Arial" w:cs="Arial"/>
        </w:rPr>
        <w:lastRenderedPageBreak/>
        <w:t>Design</w:t>
      </w:r>
    </w:p>
    <w:p w14:paraId="4305A2FC" w14:textId="127847D9" w:rsidR="004D4329" w:rsidRDefault="00571D15" w:rsidP="004D4329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2B691D4F" wp14:editId="6B01915E">
            <wp:extent cx="5588000" cy="4236283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esktop_2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752" cy="4260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A7643" w14:textId="77777777" w:rsidR="004D4329" w:rsidRPr="00C40610" w:rsidRDefault="004D4329" w:rsidP="004D4329">
      <w:pPr>
        <w:pStyle w:val="Titre5"/>
        <w:rPr>
          <w:rFonts w:ascii="Arial" w:hAnsi="Arial" w:cs="Arial"/>
        </w:rPr>
      </w:pPr>
      <w:r w:rsidRPr="00C40610">
        <w:rPr>
          <w:rFonts w:ascii="Arial" w:hAnsi="Arial" w:cs="Arial"/>
        </w:rPr>
        <w:t>Cas d’utilisation</w:t>
      </w:r>
    </w:p>
    <w:tbl>
      <w:tblPr>
        <w:tblW w:w="9153" w:type="dxa"/>
        <w:tblInd w:w="57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99"/>
        <w:gridCol w:w="4101"/>
        <w:gridCol w:w="2268"/>
        <w:gridCol w:w="1485"/>
      </w:tblGrid>
      <w:tr w:rsidR="004D4329" w:rsidRPr="00C40610" w14:paraId="3F9BFCFD" w14:textId="77777777" w:rsidTr="00CD5C2F">
        <w:trPr>
          <w:trHeight w:val="315"/>
        </w:trPr>
        <w:tc>
          <w:tcPr>
            <w:tcW w:w="1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69696"/>
            <w:vAlign w:val="center"/>
          </w:tcPr>
          <w:p w14:paraId="25A7C494" w14:textId="77777777" w:rsidR="004D4329" w:rsidRPr="00C40610" w:rsidRDefault="004D4329" w:rsidP="00CD5C2F">
            <w:pPr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 w:rsidRPr="00C40610">
              <w:rPr>
                <w:rFonts w:ascii="Arial" w:hAnsi="Arial" w:cs="Arial"/>
                <w:b/>
                <w:bCs/>
                <w:color w:val="FFFFFF"/>
              </w:rPr>
              <w:t>Titre</w:t>
            </w:r>
          </w:p>
        </w:tc>
        <w:tc>
          <w:tcPr>
            <w:tcW w:w="63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02D2C3F" w14:textId="75C82620" w:rsidR="004D4329" w:rsidRPr="00C40610" w:rsidRDefault="004D4329" w:rsidP="003A0F51">
            <w:pPr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 xml:space="preserve">Recherche </w:t>
            </w:r>
            <w:r w:rsidR="003A0F51">
              <w:rPr>
                <w:rFonts w:ascii="Arial" w:hAnsi="Arial" w:cs="Arial"/>
                <w:b/>
                <w:color w:val="000000"/>
              </w:rPr>
              <w:t>avancée</w:t>
            </w:r>
          </w:p>
        </w:tc>
        <w:tc>
          <w:tcPr>
            <w:tcW w:w="14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5007357E" w14:textId="77777777" w:rsidR="004D4329" w:rsidRPr="00C40610" w:rsidRDefault="004D4329" w:rsidP="00CD5C2F">
            <w:pPr>
              <w:jc w:val="right"/>
              <w:rPr>
                <w:rFonts w:ascii="Arial" w:hAnsi="Arial" w:cs="Arial"/>
                <w:color w:val="000000"/>
              </w:rPr>
            </w:pPr>
            <w:r w:rsidRPr="00C40610">
              <w:rPr>
                <w:rFonts w:ascii="Arial" w:hAnsi="Arial" w:cs="Arial"/>
                <w:color w:val="000000"/>
              </w:rPr>
              <w:t xml:space="preserve">Validé : </w:t>
            </w:r>
            <w:r w:rsidRPr="00C40610">
              <w:rPr>
                <w:rFonts w:ascii="Arial" w:hAnsi="Arial" w:cs="Arial"/>
                <w:iCs/>
              </w:rPr>
              <w:fldChar w:fldCharType="begin">
                <w:ffData>
                  <w:name w:val="CaseACocher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C40610">
              <w:rPr>
                <w:rFonts w:ascii="Arial" w:hAnsi="Arial" w:cs="Arial"/>
                <w:iCs/>
              </w:rPr>
              <w:instrText xml:space="preserve"> FORMCHECKBOX </w:instrText>
            </w:r>
            <w:r w:rsidR="00013EAC">
              <w:rPr>
                <w:rFonts w:ascii="Arial" w:hAnsi="Arial" w:cs="Arial"/>
                <w:iCs/>
              </w:rPr>
            </w:r>
            <w:r w:rsidR="00013EAC">
              <w:rPr>
                <w:rFonts w:ascii="Arial" w:hAnsi="Arial" w:cs="Arial"/>
                <w:iCs/>
              </w:rPr>
              <w:fldChar w:fldCharType="separate"/>
            </w:r>
            <w:r w:rsidRPr="00C40610">
              <w:rPr>
                <w:rFonts w:ascii="Arial" w:hAnsi="Arial" w:cs="Arial"/>
                <w:iCs/>
              </w:rPr>
              <w:fldChar w:fldCharType="end"/>
            </w:r>
          </w:p>
        </w:tc>
      </w:tr>
      <w:tr w:rsidR="004D4329" w:rsidRPr="00C40610" w14:paraId="137863AF" w14:textId="77777777" w:rsidTr="00CD5C2F">
        <w:trPr>
          <w:trHeight w:val="315"/>
        </w:trPr>
        <w:tc>
          <w:tcPr>
            <w:tcW w:w="1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69696"/>
            <w:vAlign w:val="center"/>
          </w:tcPr>
          <w:p w14:paraId="5E45440F" w14:textId="77777777" w:rsidR="004D4329" w:rsidRPr="00C40610" w:rsidRDefault="004D4329" w:rsidP="00CD5C2F">
            <w:pPr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 w:rsidRPr="00C40610">
              <w:rPr>
                <w:rFonts w:ascii="Arial" w:hAnsi="Arial" w:cs="Arial"/>
                <w:b/>
                <w:bCs/>
                <w:color w:val="FFFFFF"/>
              </w:rPr>
              <w:t>Acteurs</w:t>
            </w:r>
          </w:p>
        </w:tc>
        <w:tc>
          <w:tcPr>
            <w:tcW w:w="7854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250DE99" w14:textId="77777777" w:rsidR="004D4329" w:rsidRPr="00C40610" w:rsidRDefault="004D4329" w:rsidP="00CD5C2F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Utilisateur X</w:t>
            </w:r>
          </w:p>
        </w:tc>
      </w:tr>
      <w:tr w:rsidR="004D4329" w:rsidRPr="00C40610" w14:paraId="60470459" w14:textId="77777777" w:rsidTr="00CD5C2F">
        <w:trPr>
          <w:trHeight w:val="315"/>
        </w:trPr>
        <w:tc>
          <w:tcPr>
            <w:tcW w:w="1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69696"/>
            <w:vAlign w:val="center"/>
          </w:tcPr>
          <w:p w14:paraId="0C94EAB9" w14:textId="1C303E3B" w:rsidR="004D4329" w:rsidRPr="00C40610" w:rsidRDefault="006D49B1" w:rsidP="00CD5C2F">
            <w:pPr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 w:rsidRPr="00C40610">
              <w:rPr>
                <w:rFonts w:ascii="Arial" w:hAnsi="Arial" w:cs="Arial"/>
                <w:b/>
                <w:bCs/>
                <w:color w:val="FFFFFF"/>
              </w:rPr>
              <w:t>Prérequis</w:t>
            </w:r>
          </w:p>
        </w:tc>
        <w:tc>
          <w:tcPr>
            <w:tcW w:w="7854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7FD6CE2" w14:textId="77777777" w:rsidR="004D4329" w:rsidRPr="00C40610" w:rsidRDefault="004D4329" w:rsidP="00CD5C2F">
            <w:pPr>
              <w:rPr>
                <w:rFonts w:ascii="Arial" w:hAnsi="Arial" w:cs="Arial"/>
                <w:color w:val="000000"/>
              </w:rPr>
            </w:pPr>
            <w:r w:rsidRPr="00C40610">
              <w:rPr>
                <w:rFonts w:ascii="Arial" w:hAnsi="Arial" w:cs="Arial"/>
                <w:color w:val="000000"/>
              </w:rPr>
              <w:t xml:space="preserve">Le module </w:t>
            </w:r>
            <w:r>
              <w:rPr>
                <w:rFonts w:ascii="Arial" w:hAnsi="Arial" w:cs="Arial"/>
                <w:color w:val="000000"/>
              </w:rPr>
              <w:t>Profil</w:t>
            </w:r>
            <w:r w:rsidRPr="00C40610">
              <w:rPr>
                <w:rFonts w:ascii="Arial" w:hAnsi="Arial" w:cs="Arial"/>
                <w:color w:val="000000"/>
              </w:rPr>
              <w:t xml:space="preserve"> a été activé, le module </w:t>
            </w:r>
            <w:r>
              <w:rPr>
                <w:rFonts w:ascii="Arial" w:hAnsi="Arial" w:cs="Arial"/>
                <w:color w:val="000000"/>
              </w:rPr>
              <w:t>Evènement</w:t>
            </w:r>
            <w:r w:rsidRPr="00C40610">
              <w:rPr>
                <w:rFonts w:ascii="Arial" w:hAnsi="Arial" w:cs="Arial"/>
                <w:color w:val="000000"/>
              </w:rPr>
              <w:t xml:space="preserve">  a été activé</w:t>
            </w:r>
            <w:r>
              <w:rPr>
                <w:rFonts w:ascii="Arial" w:hAnsi="Arial" w:cs="Arial"/>
                <w:color w:val="000000"/>
              </w:rPr>
              <w:t>, le module Forum a été activé</w:t>
            </w:r>
          </w:p>
        </w:tc>
      </w:tr>
      <w:tr w:rsidR="004D4329" w:rsidRPr="00C40610" w14:paraId="540FE3B6" w14:textId="77777777" w:rsidTr="00CD5C2F">
        <w:trPr>
          <w:trHeight w:val="315"/>
        </w:trPr>
        <w:tc>
          <w:tcPr>
            <w:tcW w:w="1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69696"/>
            <w:vAlign w:val="center"/>
          </w:tcPr>
          <w:p w14:paraId="1F7EB9E7" w14:textId="77777777" w:rsidR="004D4329" w:rsidRPr="00C40610" w:rsidRDefault="004D4329" w:rsidP="00CD5C2F">
            <w:pPr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 w:rsidRPr="00C40610">
              <w:rPr>
                <w:rFonts w:ascii="Arial" w:hAnsi="Arial" w:cs="Arial"/>
                <w:b/>
                <w:bCs/>
                <w:color w:val="FFFFFF"/>
              </w:rPr>
              <w:t>Page</w:t>
            </w:r>
          </w:p>
        </w:tc>
        <w:tc>
          <w:tcPr>
            <w:tcW w:w="7854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BAE9826" w14:textId="77777777" w:rsidR="004D4329" w:rsidRPr="00C40610" w:rsidRDefault="004D4329" w:rsidP="00CD5C2F">
            <w:pPr>
              <w:rPr>
                <w:rFonts w:ascii="Arial" w:hAnsi="Arial" w:cs="Arial"/>
                <w:color w:val="000000"/>
              </w:rPr>
            </w:pPr>
          </w:p>
        </w:tc>
      </w:tr>
      <w:tr w:rsidR="004D4329" w:rsidRPr="00C40610" w14:paraId="6CF288D6" w14:textId="77777777" w:rsidTr="00CD5C2F">
        <w:trPr>
          <w:trHeight w:val="361"/>
        </w:trPr>
        <w:tc>
          <w:tcPr>
            <w:tcW w:w="1299" w:type="dxa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969696"/>
            <w:vAlign w:val="center"/>
          </w:tcPr>
          <w:p w14:paraId="009FAB44" w14:textId="77777777" w:rsidR="004D4329" w:rsidRPr="00C40610" w:rsidRDefault="004D4329" w:rsidP="00CD5C2F">
            <w:pPr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 w:rsidRPr="00C40610">
              <w:rPr>
                <w:rFonts w:ascii="Arial" w:hAnsi="Arial" w:cs="Arial"/>
                <w:b/>
                <w:bCs/>
                <w:color w:val="FFFFFF"/>
              </w:rPr>
              <w:t>Etape n°</w:t>
            </w:r>
          </w:p>
        </w:tc>
        <w:tc>
          <w:tcPr>
            <w:tcW w:w="4101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969696"/>
            <w:vAlign w:val="center"/>
          </w:tcPr>
          <w:p w14:paraId="087A03A2" w14:textId="77777777" w:rsidR="004D4329" w:rsidRPr="00C40610" w:rsidRDefault="004D4329" w:rsidP="00CD5C2F">
            <w:pPr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 w:rsidRPr="00C40610">
              <w:rPr>
                <w:rFonts w:ascii="Arial" w:hAnsi="Arial" w:cs="Arial"/>
                <w:b/>
                <w:bCs/>
                <w:color w:val="FFFFFF"/>
              </w:rPr>
              <w:t>Action</w:t>
            </w:r>
          </w:p>
        </w:tc>
        <w:tc>
          <w:tcPr>
            <w:tcW w:w="3753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969696"/>
            <w:vAlign w:val="center"/>
          </w:tcPr>
          <w:p w14:paraId="4BEA0C9C" w14:textId="77777777" w:rsidR="004D4329" w:rsidRPr="00C40610" w:rsidRDefault="004D4329" w:rsidP="00CD5C2F">
            <w:pPr>
              <w:jc w:val="center"/>
              <w:rPr>
                <w:rFonts w:ascii="Arial" w:hAnsi="Arial" w:cs="Arial"/>
                <w:bCs/>
                <w:i/>
                <w:color w:val="FFFFFF"/>
                <w:sz w:val="16"/>
                <w:szCs w:val="16"/>
              </w:rPr>
            </w:pPr>
            <w:r w:rsidRPr="00C40610">
              <w:rPr>
                <w:rFonts w:ascii="Arial" w:hAnsi="Arial" w:cs="Arial"/>
                <w:b/>
                <w:bCs/>
                <w:color w:val="FFFFFF"/>
              </w:rPr>
              <w:t>Résultat attendu</w:t>
            </w:r>
          </w:p>
        </w:tc>
      </w:tr>
      <w:tr w:rsidR="004D4329" w:rsidRPr="00C40610" w14:paraId="6B5957B0" w14:textId="77777777" w:rsidTr="00CD5C2F">
        <w:trPr>
          <w:trHeight w:val="772"/>
        </w:trPr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7858E7" w14:textId="77777777" w:rsidR="004D4329" w:rsidRPr="00C40610" w:rsidRDefault="004D4329" w:rsidP="00CD5C2F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C40610">
              <w:rPr>
                <w:rFonts w:ascii="Arial" w:hAnsi="Arial" w:cs="Arial"/>
                <w:b/>
                <w:color w:val="000000"/>
              </w:rPr>
              <w:t>1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F763C5" w14:textId="597E2E02" w:rsidR="004D4329" w:rsidRPr="00C40610" w:rsidRDefault="004D4329" w:rsidP="00CC252D">
            <w:pPr>
              <w:jc w:val="lef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L’</w:t>
            </w:r>
            <w:r w:rsidR="00CC252D">
              <w:rPr>
                <w:rFonts w:ascii="Arial" w:hAnsi="Arial" w:cs="Arial"/>
                <w:color w:val="000000"/>
              </w:rPr>
              <w:t>U</w:t>
            </w:r>
            <w:r>
              <w:rPr>
                <w:rFonts w:ascii="Arial" w:hAnsi="Arial" w:cs="Arial"/>
                <w:color w:val="000000"/>
              </w:rPr>
              <w:t>tilisateur X rentre un mot clef dans la barre de recherche</w:t>
            </w:r>
            <w:r w:rsidR="003A0F51">
              <w:rPr>
                <w:rFonts w:ascii="Arial" w:hAnsi="Arial" w:cs="Arial"/>
                <w:color w:val="000000"/>
              </w:rPr>
              <w:t xml:space="preserve"> et clique sur « + de résultats »</w:t>
            </w:r>
            <w:r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37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BB4BD7" w14:textId="21AA38D5" w:rsidR="004D4329" w:rsidRPr="00C40610" w:rsidRDefault="004D4329" w:rsidP="003A0F51">
            <w:pPr>
              <w:jc w:val="lef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Une liste de résultat </w:t>
            </w:r>
            <w:r w:rsidR="00A135E3">
              <w:rPr>
                <w:rFonts w:ascii="Arial" w:hAnsi="Arial" w:cs="Arial"/>
                <w:color w:val="000000"/>
              </w:rPr>
              <w:t>s’affiche</w:t>
            </w:r>
            <w:r w:rsidR="003A0F51">
              <w:rPr>
                <w:rFonts w:ascii="Arial" w:hAnsi="Arial" w:cs="Arial"/>
                <w:color w:val="000000"/>
              </w:rPr>
              <w:t xml:space="preserve"> sous formes de catégorie.</w:t>
            </w:r>
          </w:p>
        </w:tc>
      </w:tr>
      <w:tr w:rsidR="004D4329" w:rsidRPr="00C40610" w14:paraId="4F9C79A1" w14:textId="77777777" w:rsidTr="00CD5C2F">
        <w:trPr>
          <w:trHeight w:val="772"/>
        </w:trPr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85D9F2" w14:textId="3075156A" w:rsidR="004D4329" w:rsidRPr="00C40610" w:rsidRDefault="004D4329" w:rsidP="00CD5C2F">
            <w:pPr>
              <w:jc w:val="center"/>
              <w:rPr>
                <w:rFonts w:ascii="Arial" w:hAnsi="Arial" w:cs="Arial"/>
                <w:b/>
                <w:color w:val="000000"/>
              </w:rPr>
            </w:pP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F8BA3C" w14:textId="158EAAAF" w:rsidR="00A135E3" w:rsidRDefault="004D4329" w:rsidP="00A135E3">
            <w:pPr>
              <w:jc w:val="lef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L’</w:t>
            </w:r>
            <w:r w:rsidR="00CC252D">
              <w:rPr>
                <w:rFonts w:ascii="Arial" w:hAnsi="Arial" w:cs="Arial"/>
                <w:color w:val="000000"/>
              </w:rPr>
              <w:t>U</w:t>
            </w:r>
            <w:r>
              <w:rPr>
                <w:rFonts w:ascii="Arial" w:hAnsi="Arial" w:cs="Arial"/>
                <w:color w:val="000000"/>
              </w:rPr>
              <w:t xml:space="preserve">tilisateur X </w:t>
            </w:r>
            <w:r w:rsidR="003A0F51">
              <w:rPr>
                <w:rFonts w:ascii="Arial" w:hAnsi="Arial" w:cs="Arial"/>
                <w:color w:val="000000"/>
              </w:rPr>
              <w:t xml:space="preserve">clique sur </w:t>
            </w:r>
            <w:r w:rsidR="00A135E3">
              <w:rPr>
                <w:rFonts w:ascii="Arial" w:hAnsi="Arial" w:cs="Arial"/>
                <w:color w:val="000000"/>
              </w:rPr>
              <w:t>une catégorie</w:t>
            </w:r>
            <w:r w:rsidR="003A0F51">
              <w:rPr>
                <w:rFonts w:ascii="Arial" w:hAnsi="Arial" w:cs="Arial"/>
                <w:color w:val="000000"/>
              </w:rPr>
              <w:t xml:space="preserve"> et choisit de modifier les </w:t>
            </w:r>
            <w:r w:rsidR="00A135E3">
              <w:rPr>
                <w:rFonts w:ascii="Arial" w:hAnsi="Arial" w:cs="Arial"/>
                <w:color w:val="000000"/>
              </w:rPr>
              <w:t>filtres.</w:t>
            </w:r>
          </w:p>
          <w:p w14:paraId="7306FF0A" w14:textId="306C09D9" w:rsidR="004D4329" w:rsidRPr="00C40610" w:rsidRDefault="00A135E3" w:rsidP="00A135E3">
            <w:pPr>
              <w:jc w:val="lef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L</w:t>
            </w:r>
            <w:r w:rsidR="00CC252D">
              <w:rPr>
                <w:rFonts w:ascii="Arial" w:hAnsi="Arial" w:cs="Arial"/>
                <w:color w:val="000000"/>
              </w:rPr>
              <w:t>’U</w:t>
            </w:r>
            <w:r>
              <w:rPr>
                <w:rFonts w:ascii="Arial" w:hAnsi="Arial" w:cs="Arial"/>
                <w:color w:val="000000"/>
              </w:rPr>
              <w:t>tilisateur X</w:t>
            </w:r>
            <w:r w:rsidR="000A6B75">
              <w:rPr>
                <w:rFonts w:ascii="Arial" w:hAnsi="Arial" w:cs="Arial"/>
                <w:color w:val="000000"/>
              </w:rPr>
              <w:t xml:space="preserve"> </w:t>
            </w:r>
            <w:r w:rsidR="003A0F51">
              <w:rPr>
                <w:rFonts w:ascii="Arial" w:hAnsi="Arial" w:cs="Arial"/>
                <w:color w:val="000000"/>
              </w:rPr>
              <w:t>clique sur search.</w:t>
            </w:r>
          </w:p>
        </w:tc>
        <w:tc>
          <w:tcPr>
            <w:tcW w:w="37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731293" w14:textId="6A9AC88C" w:rsidR="004D4329" w:rsidRPr="00C40610" w:rsidRDefault="003A0F51" w:rsidP="003A0F51">
            <w:pPr>
              <w:jc w:val="lef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La liste de résultat se met automatiquement à jour en affichant les résultats correspondant aux critères de sélection</w:t>
            </w:r>
          </w:p>
        </w:tc>
      </w:tr>
    </w:tbl>
    <w:p w14:paraId="47BDFD93" w14:textId="7EEBA064" w:rsidR="00FE7244" w:rsidRPr="00AC26B6" w:rsidRDefault="00FE7244" w:rsidP="00AC26B6">
      <w:pPr>
        <w:tabs>
          <w:tab w:val="left" w:pos="6537"/>
        </w:tabs>
      </w:pPr>
    </w:p>
    <w:sectPr w:rsidR="00FE7244" w:rsidRPr="00AC26B6" w:rsidSect="00165B46">
      <w:pgSz w:w="11906" w:h="16838" w:code="9"/>
      <w:pgMar w:top="1418" w:right="1418" w:bottom="1418" w:left="1418" w:header="567" w:footer="283" w:gutter="0"/>
      <w:cols w:space="708"/>
      <w:formProt w:val="0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B49BB22" w14:textId="77777777" w:rsidR="002F4C8E" w:rsidRDefault="002F4C8E">
      <w:r>
        <w:separator/>
      </w:r>
    </w:p>
  </w:endnote>
  <w:endnote w:type="continuationSeparator" w:id="0">
    <w:p w14:paraId="0952DF2D" w14:textId="77777777" w:rsidR="002F4C8E" w:rsidRDefault="002F4C8E">
      <w:r>
        <w:continuationSeparator/>
      </w:r>
    </w:p>
  </w:endnote>
  <w:endnote w:type="continuationNotice" w:id="1">
    <w:p w14:paraId="389F12D4" w14:textId="77777777" w:rsidR="002F4C8E" w:rsidRDefault="002F4C8E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45 Light">
    <w:altName w:val="Corbel"/>
    <w:charset w:val="00"/>
    <w:family w:val="swiss"/>
    <w:pitch w:val="variable"/>
    <w:sig w:usb0="00000001" w:usb1="5000204A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Gras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  <w:embedRegular r:id="rId1" w:subsetted="1" w:fontKey="{2F3AFCC9-DBEF-490D-B37D-AB03DD563A0B}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  <w:embedRegular r:id="rId2" w:subsetted="1" w:fontKey="{382BBC93-2AD2-41F0-A27B-B2451BBAD662}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165" w:type="dxa"/>
      <w:tblLayout w:type="fixed"/>
      <w:tblCellMar>
        <w:top w:w="57" w:type="dxa"/>
      </w:tblCellMar>
      <w:tblLook w:val="0000" w:firstRow="0" w:lastRow="0" w:firstColumn="0" w:lastColumn="0" w:noHBand="0" w:noVBand="0"/>
    </w:tblPr>
    <w:tblGrid>
      <w:gridCol w:w="2638"/>
      <w:gridCol w:w="4400"/>
      <w:gridCol w:w="2127"/>
    </w:tblGrid>
    <w:tr w:rsidR="00013EAC" w:rsidRPr="00E64CAC" w14:paraId="22FB6DC5" w14:textId="77777777" w:rsidTr="00D96B4D">
      <w:trPr>
        <w:cantSplit/>
        <w:trHeight w:val="567"/>
      </w:trPr>
      <w:tc>
        <w:tcPr>
          <w:tcW w:w="2638" w:type="dxa"/>
        </w:tcPr>
        <w:p w14:paraId="22FB6DC2" w14:textId="7CDF6D6A" w:rsidR="00013EAC" w:rsidRPr="00E64CAC" w:rsidRDefault="00013EAC" w:rsidP="00B939A0">
          <w:pPr>
            <w:pStyle w:val="Pieddepage"/>
            <w:spacing w:after="0"/>
            <w:rPr>
              <w:sz w:val="16"/>
              <w:szCs w:val="16"/>
            </w:rPr>
          </w:pPr>
        </w:p>
      </w:tc>
      <w:tc>
        <w:tcPr>
          <w:tcW w:w="4400" w:type="dxa"/>
        </w:tcPr>
        <w:p w14:paraId="22FB6DC3" w14:textId="77777777" w:rsidR="00013EAC" w:rsidRPr="00E64CAC" w:rsidRDefault="00013EAC" w:rsidP="00D96B4D">
          <w:pPr>
            <w:pStyle w:val="Pieddepage"/>
            <w:tabs>
              <w:tab w:val="clear" w:pos="4536"/>
            </w:tabs>
            <w:ind w:left="-218"/>
            <w:jc w:val="center"/>
            <w:rPr>
              <w:rFonts w:cs="Arial"/>
            </w:rPr>
          </w:pPr>
          <w:r w:rsidRPr="00E64CAC">
            <w:rPr>
              <w:rFonts w:cs="Arial"/>
            </w:rPr>
            <w:fldChar w:fldCharType="begin"/>
          </w:r>
          <w:r w:rsidRPr="00E64CAC">
            <w:rPr>
              <w:rFonts w:cs="Arial"/>
            </w:rPr>
            <w:instrText xml:space="preserve"> DOCPROPERTY  Classification </w:instrText>
          </w:r>
          <w:r w:rsidRPr="00E64CAC">
            <w:rPr>
              <w:rFonts w:cs="Arial"/>
            </w:rPr>
            <w:fldChar w:fldCharType="separate"/>
          </w:r>
          <w:r>
            <w:rPr>
              <w:rFonts w:cs="Arial"/>
            </w:rPr>
            <w:t>interne IT&amp;L@bs</w:t>
          </w:r>
          <w:r w:rsidRPr="00E64CAC">
            <w:rPr>
              <w:rFonts w:cs="Arial"/>
            </w:rPr>
            <w:fldChar w:fldCharType="end"/>
          </w:r>
        </w:p>
      </w:tc>
      <w:tc>
        <w:tcPr>
          <w:tcW w:w="2127" w:type="dxa"/>
        </w:tcPr>
        <w:p w14:paraId="22FB6DC4" w14:textId="77777777" w:rsidR="00013EAC" w:rsidRPr="00E64CAC" w:rsidRDefault="00013EAC" w:rsidP="00D96B4D">
          <w:pPr>
            <w:pStyle w:val="Pieddepage"/>
            <w:tabs>
              <w:tab w:val="left" w:pos="1911"/>
            </w:tabs>
            <w:jc w:val="right"/>
            <w:rPr>
              <w:rFonts w:cs="Arial"/>
            </w:rPr>
          </w:pPr>
          <w:r w:rsidRPr="00E64CAC">
            <w:rPr>
              <w:rFonts w:cs="Arial"/>
            </w:rPr>
            <w:fldChar w:fldCharType="begin"/>
          </w:r>
          <w:r w:rsidRPr="00E64CAC">
            <w:rPr>
              <w:rFonts w:cs="Arial"/>
            </w:rPr>
            <w:instrText xml:space="preserve"> PAGE </w:instrText>
          </w:r>
          <w:r w:rsidRPr="00E64CAC">
            <w:rPr>
              <w:rFonts w:cs="Arial"/>
            </w:rPr>
            <w:fldChar w:fldCharType="separate"/>
          </w:r>
          <w:r w:rsidR="00B235BC">
            <w:rPr>
              <w:rFonts w:cs="Arial"/>
              <w:noProof/>
            </w:rPr>
            <w:t>14</w:t>
          </w:r>
          <w:r w:rsidRPr="00E64CAC">
            <w:rPr>
              <w:rFonts w:cs="Arial"/>
            </w:rPr>
            <w:fldChar w:fldCharType="end"/>
          </w:r>
          <w:r w:rsidRPr="00E64CAC">
            <w:rPr>
              <w:rFonts w:cs="Arial"/>
            </w:rPr>
            <w:t xml:space="preserve"> </w:t>
          </w:r>
          <w:r>
            <w:rPr>
              <w:rFonts w:cs="Arial"/>
            </w:rPr>
            <w:t>/</w:t>
          </w:r>
          <w:r w:rsidRPr="00E64CAC">
            <w:rPr>
              <w:rFonts w:cs="Arial"/>
            </w:rPr>
            <w:t xml:space="preserve"> </w:t>
          </w:r>
          <w:r w:rsidRPr="00E64CAC">
            <w:rPr>
              <w:rFonts w:cs="Arial"/>
            </w:rPr>
            <w:fldChar w:fldCharType="begin"/>
          </w:r>
          <w:r w:rsidRPr="00E64CAC">
            <w:rPr>
              <w:rFonts w:cs="Arial"/>
            </w:rPr>
            <w:instrText xml:space="preserve"> NUMPAGES </w:instrText>
          </w:r>
          <w:r w:rsidRPr="00E64CAC">
            <w:rPr>
              <w:rFonts w:cs="Arial"/>
            </w:rPr>
            <w:fldChar w:fldCharType="separate"/>
          </w:r>
          <w:r w:rsidR="00B235BC">
            <w:rPr>
              <w:rFonts w:cs="Arial"/>
              <w:noProof/>
            </w:rPr>
            <w:t>14</w:t>
          </w:r>
          <w:r w:rsidRPr="00E64CAC">
            <w:rPr>
              <w:rFonts w:cs="Arial"/>
            </w:rPr>
            <w:fldChar w:fldCharType="end"/>
          </w:r>
        </w:p>
      </w:tc>
    </w:tr>
  </w:tbl>
  <w:p w14:paraId="22FB6DC6" w14:textId="77777777" w:rsidR="00013EAC" w:rsidRDefault="00013EAC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165" w:type="dxa"/>
      <w:tblLayout w:type="fixed"/>
      <w:tblCellMar>
        <w:top w:w="57" w:type="dxa"/>
      </w:tblCellMar>
      <w:tblLook w:val="0000" w:firstRow="0" w:lastRow="0" w:firstColumn="0" w:lastColumn="0" w:noHBand="0" w:noVBand="0"/>
    </w:tblPr>
    <w:tblGrid>
      <w:gridCol w:w="6178"/>
      <w:gridCol w:w="2987"/>
    </w:tblGrid>
    <w:tr w:rsidR="00013EAC" w:rsidRPr="00E64CAC" w14:paraId="0D02D675" w14:textId="77777777" w:rsidTr="00013EAC">
      <w:trPr>
        <w:cantSplit/>
        <w:trHeight w:val="567"/>
      </w:trPr>
      <w:tc>
        <w:tcPr>
          <w:tcW w:w="4400" w:type="dxa"/>
        </w:tcPr>
        <w:p w14:paraId="229205B4" w14:textId="77777777" w:rsidR="00013EAC" w:rsidRPr="00E64CAC" w:rsidRDefault="00013EAC" w:rsidP="00103083">
          <w:pPr>
            <w:pStyle w:val="Pieddepage"/>
            <w:tabs>
              <w:tab w:val="clear" w:pos="4536"/>
            </w:tabs>
            <w:ind w:left="-218"/>
            <w:jc w:val="center"/>
            <w:rPr>
              <w:rFonts w:cs="Arial"/>
            </w:rPr>
          </w:pPr>
          <w:r w:rsidRPr="00E64CAC">
            <w:rPr>
              <w:rFonts w:cs="Arial"/>
            </w:rPr>
            <w:fldChar w:fldCharType="begin"/>
          </w:r>
          <w:r w:rsidRPr="00E64CAC">
            <w:rPr>
              <w:rFonts w:cs="Arial"/>
            </w:rPr>
            <w:instrText xml:space="preserve"> DOCPROPERTY  Classification </w:instrText>
          </w:r>
          <w:r w:rsidRPr="00E64CAC">
            <w:rPr>
              <w:rFonts w:cs="Arial"/>
            </w:rPr>
            <w:fldChar w:fldCharType="separate"/>
          </w:r>
          <w:r>
            <w:rPr>
              <w:rFonts w:cs="Arial"/>
            </w:rPr>
            <w:t>interne IT&amp;L@bs</w:t>
          </w:r>
          <w:r w:rsidRPr="00E64CAC">
            <w:rPr>
              <w:rFonts w:cs="Arial"/>
            </w:rPr>
            <w:fldChar w:fldCharType="end"/>
          </w:r>
        </w:p>
      </w:tc>
      <w:tc>
        <w:tcPr>
          <w:tcW w:w="2127" w:type="dxa"/>
        </w:tcPr>
        <w:p w14:paraId="56F1958B" w14:textId="77777777" w:rsidR="00013EAC" w:rsidRPr="00E64CAC" w:rsidRDefault="00013EAC" w:rsidP="00103083">
          <w:pPr>
            <w:pStyle w:val="Pieddepage"/>
            <w:tabs>
              <w:tab w:val="left" w:pos="1911"/>
            </w:tabs>
            <w:jc w:val="right"/>
            <w:rPr>
              <w:rFonts w:cs="Arial"/>
            </w:rPr>
          </w:pPr>
          <w:r w:rsidRPr="00E64CAC">
            <w:rPr>
              <w:rFonts w:cs="Arial"/>
            </w:rPr>
            <w:fldChar w:fldCharType="begin"/>
          </w:r>
          <w:r w:rsidRPr="00E64CAC">
            <w:rPr>
              <w:rFonts w:cs="Arial"/>
            </w:rPr>
            <w:instrText xml:space="preserve"> PAGE </w:instrText>
          </w:r>
          <w:r w:rsidRPr="00E64CAC">
            <w:rPr>
              <w:rFonts w:cs="Arial"/>
            </w:rPr>
            <w:fldChar w:fldCharType="separate"/>
          </w:r>
          <w:r w:rsidR="00B235BC">
            <w:rPr>
              <w:rFonts w:cs="Arial"/>
              <w:noProof/>
            </w:rPr>
            <w:t>11</w:t>
          </w:r>
          <w:r w:rsidRPr="00E64CAC">
            <w:rPr>
              <w:rFonts w:cs="Arial"/>
            </w:rPr>
            <w:fldChar w:fldCharType="end"/>
          </w:r>
          <w:r w:rsidRPr="00E64CAC">
            <w:rPr>
              <w:rFonts w:cs="Arial"/>
            </w:rPr>
            <w:t xml:space="preserve"> </w:t>
          </w:r>
          <w:r>
            <w:rPr>
              <w:rFonts w:cs="Arial"/>
            </w:rPr>
            <w:t>/</w:t>
          </w:r>
          <w:r w:rsidRPr="00E64CAC">
            <w:rPr>
              <w:rFonts w:cs="Arial"/>
            </w:rPr>
            <w:t xml:space="preserve"> </w:t>
          </w:r>
          <w:r w:rsidRPr="00E64CAC">
            <w:rPr>
              <w:rFonts w:cs="Arial"/>
            </w:rPr>
            <w:fldChar w:fldCharType="begin"/>
          </w:r>
          <w:r w:rsidRPr="00E64CAC">
            <w:rPr>
              <w:rFonts w:cs="Arial"/>
            </w:rPr>
            <w:instrText xml:space="preserve"> NUMPAGES </w:instrText>
          </w:r>
          <w:r w:rsidRPr="00E64CAC">
            <w:rPr>
              <w:rFonts w:cs="Arial"/>
            </w:rPr>
            <w:fldChar w:fldCharType="separate"/>
          </w:r>
          <w:r w:rsidR="00B235BC">
            <w:rPr>
              <w:rFonts w:cs="Arial"/>
              <w:noProof/>
            </w:rPr>
            <w:t>14</w:t>
          </w:r>
          <w:r w:rsidRPr="00E64CAC">
            <w:rPr>
              <w:rFonts w:cs="Arial"/>
            </w:rPr>
            <w:fldChar w:fldCharType="end"/>
          </w:r>
        </w:p>
      </w:tc>
    </w:tr>
  </w:tbl>
  <w:p w14:paraId="67785BC3" w14:textId="77777777" w:rsidR="00013EAC" w:rsidRDefault="00013EAC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B764179" w14:textId="77777777" w:rsidR="002F4C8E" w:rsidRDefault="002F4C8E">
      <w:r>
        <w:separator/>
      </w:r>
    </w:p>
  </w:footnote>
  <w:footnote w:type="continuationSeparator" w:id="0">
    <w:p w14:paraId="650166CA" w14:textId="77777777" w:rsidR="002F4C8E" w:rsidRDefault="002F4C8E">
      <w:r>
        <w:continuationSeparator/>
      </w:r>
    </w:p>
  </w:footnote>
  <w:footnote w:type="continuationNotice" w:id="1">
    <w:p w14:paraId="526FE1FB" w14:textId="77777777" w:rsidR="002F4C8E" w:rsidRDefault="002F4C8E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180" w:type="dxa"/>
      <w:tblLook w:val="0000" w:firstRow="0" w:lastRow="0" w:firstColumn="0" w:lastColumn="0" w:noHBand="0" w:noVBand="0"/>
    </w:tblPr>
    <w:tblGrid>
      <w:gridCol w:w="2376"/>
      <w:gridCol w:w="6804"/>
    </w:tblGrid>
    <w:tr w:rsidR="00013EAC" w14:paraId="22FB6DC0" w14:textId="77777777" w:rsidTr="00D96B4D">
      <w:trPr>
        <w:cantSplit/>
        <w:trHeight w:val="851"/>
      </w:trPr>
      <w:tc>
        <w:tcPr>
          <w:tcW w:w="2376" w:type="dxa"/>
          <w:vAlign w:val="bottom"/>
        </w:tcPr>
        <w:p w14:paraId="22FB6DBC" w14:textId="27CA3E9C" w:rsidR="00013EAC" w:rsidRDefault="00013EAC" w:rsidP="00D96B4D">
          <w:pPr>
            <w:pStyle w:val="En-tte"/>
            <w:spacing w:after="20"/>
          </w:pPr>
        </w:p>
      </w:tc>
      <w:tc>
        <w:tcPr>
          <w:tcW w:w="6804" w:type="dxa"/>
          <w:vAlign w:val="center"/>
        </w:tcPr>
        <w:p w14:paraId="22FB6DBD" w14:textId="23BEBE12" w:rsidR="00013EAC" w:rsidRPr="00B939A0" w:rsidRDefault="00013EAC" w:rsidP="00D96B4D">
          <w:pPr>
            <w:pStyle w:val="En-tte"/>
            <w:spacing w:after="20"/>
            <w:jc w:val="right"/>
            <w:rPr>
              <w:sz w:val="20"/>
              <w:szCs w:val="20"/>
            </w:rPr>
          </w:pPr>
          <w:fldSimple w:instr=" DOCPROPERTY &quot;Title&quot; \* MERGEFORMAT ">
            <w:r w:rsidRPr="00CE4C98">
              <w:rPr>
                <w:bCs/>
                <w:sz w:val="20"/>
                <w:szCs w:val="20"/>
              </w:rPr>
              <w:t xml:space="preserve">Dossier </w:t>
            </w:r>
            <w:r w:rsidRPr="00CE4C98">
              <w:rPr>
                <w:sz w:val="20"/>
                <w:szCs w:val="20"/>
              </w:rPr>
              <w:t xml:space="preserve">de Spécification Fonctionnelle du module </w:t>
            </w:r>
          </w:fldSimple>
          <w:r>
            <w:rPr>
              <w:sz w:val="20"/>
              <w:szCs w:val="20"/>
            </w:rPr>
            <w:t>Profile</w:t>
          </w:r>
        </w:p>
        <w:p w14:paraId="22FB6DBE" w14:textId="678E80EB" w:rsidR="00013EAC" w:rsidRPr="00B939A0" w:rsidRDefault="00013EAC" w:rsidP="00D96B4D">
          <w:pPr>
            <w:pStyle w:val="En-tte"/>
            <w:spacing w:after="20"/>
            <w:jc w:val="right"/>
            <w:rPr>
              <w:sz w:val="20"/>
              <w:szCs w:val="20"/>
            </w:rPr>
          </w:pPr>
          <w:r>
            <w:t>0.1</w:t>
          </w:r>
        </w:p>
        <w:p w14:paraId="22FB6DBF" w14:textId="181D7675" w:rsidR="00013EAC" w:rsidRPr="00B939A0" w:rsidRDefault="00013EAC" w:rsidP="00D96B4D">
          <w:pPr>
            <w:pStyle w:val="En-tte"/>
            <w:spacing w:after="20"/>
            <w:jc w:val="right"/>
            <w:rPr>
              <w:sz w:val="20"/>
              <w:szCs w:val="20"/>
            </w:rPr>
          </w:pPr>
          <w:fldSimple w:instr=" DOCPROPERTY  Client  \* MERGEFORMAT ">
            <w:r w:rsidRPr="00CE4C98">
              <w:rPr>
                <w:sz w:val="20"/>
                <w:szCs w:val="20"/>
              </w:rPr>
              <w:t>CCS</w:t>
            </w:r>
          </w:fldSimple>
        </w:p>
      </w:tc>
    </w:tr>
  </w:tbl>
  <w:p w14:paraId="22FB6DC1" w14:textId="0F54F1F3" w:rsidR="00013EAC" w:rsidRPr="00F71622" w:rsidRDefault="00013EAC" w:rsidP="002161B2">
    <w:pPr>
      <w:pStyle w:val="En-tte"/>
      <w:tabs>
        <w:tab w:val="clear" w:pos="4536"/>
        <w:tab w:val="clear" w:pos="9072"/>
        <w:tab w:val="left" w:pos="3555"/>
      </w:tabs>
    </w:pPr>
    <w: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180" w:type="dxa"/>
      <w:tblLook w:val="0000" w:firstRow="0" w:lastRow="0" w:firstColumn="0" w:lastColumn="0" w:noHBand="0" w:noVBand="0"/>
    </w:tblPr>
    <w:tblGrid>
      <w:gridCol w:w="9180"/>
    </w:tblGrid>
    <w:tr w:rsidR="00013EAC" w:rsidRPr="00B939A0" w14:paraId="63AEED4F" w14:textId="77777777" w:rsidTr="00013EAC">
      <w:trPr>
        <w:cantSplit/>
        <w:trHeight w:val="851"/>
      </w:trPr>
      <w:tc>
        <w:tcPr>
          <w:tcW w:w="6804" w:type="dxa"/>
          <w:vAlign w:val="center"/>
        </w:tcPr>
        <w:p w14:paraId="1439C028" w14:textId="77777777" w:rsidR="00013EAC" w:rsidRPr="00B939A0" w:rsidRDefault="00013EAC" w:rsidP="00103083">
          <w:pPr>
            <w:pStyle w:val="En-tte"/>
            <w:spacing w:after="20"/>
            <w:jc w:val="right"/>
            <w:rPr>
              <w:sz w:val="20"/>
              <w:szCs w:val="20"/>
            </w:rPr>
          </w:pPr>
          <w:fldSimple w:instr=" DOCPROPERTY &quot;Title&quot; \* MERGEFORMAT ">
            <w:r w:rsidRPr="00CE4C98">
              <w:rPr>
                <w:bCs/>
                <w:sz w:val="20"/>
                <w:szCs w:val="20"/>
              </w:rPr>
              <w:t xml:space="preserve">Dossier </w:t>
            </w:r>
            <w:r w:rsidRPr="00CE4C98">
              <w:rPr>
                <w:sz w:val="20"/>
                <w:szCs w:val="20"/>
              </w:rPr>
              <w:t xml:space="preserve">de Spécification Fonctionnelle du module </w:t>
            </w:r>
          </w:fldSimple>
          <w:r>
            <w:rPr>
              <w:sz w:val="20"/>
              <w:szCs w:val="20"/>
            </w:rPr>
            <w:t>Profile</w:t>
          </w:r>
        </w:p>
        <w:p w14:paraId="068D7F20" w14:textId="77777777" w:rsidR="00013EAC" w:rsidRPr="00B939A0" w:rsidRDefault="00013EAC" w:rsidP="00103083">
          <w:pPr>
            <w:pStyle w:val="En-tte"/>
            <w:spacing w:after="20"/>
            <w:jc w:val="right"/>
            <w:rPr>
              <w:sz w:val="20"/>
              <w:szCs w:val="20"/>
            </w:rPr>
          </w:pPr>
          <w:r>
            <w:t>0.1</w:t>
          </w:r>
        </w:p>
        <w:p w14:paraId="7D5291C3" w14:textId="77777777" w:rsidR="00013EAC" w:rsidRPr="00B939A0" w:rsidRDefault="00013EAC" w:rsidP="00103083">
          <w:pPr>
            <w:pStyle w:val="En-tte"/>
            <w:spacing w:after="20"/>
            <w:jc w:val="right"/>
            <w:rPr>
              <w:sz w:val="20"/>
              <w:szCs w:val="20"/>
            </w:rPr>
          </w:pPr>
          <w:fldSimple w:instr=" DOCPROPERTY  Client  \* MERGEFORMAT ">
            <w:r w:rsidRPr="00CE4C98">
              <w:rPr>
                <w:sz w:val="20"/>
                <w:szCs w:val="20"/>
              </w:rPr>
              <w:t>CCS</w:t>
            </w:r>
          </w:fldSimple>
        </w:p>
      </w:tc>
    </w:tr>
  </w:tbl>
  <w:p w14:paraId="7833249E" w14:textId="77777777" w:rsidR="00013EAC" w:rsidRDefault="00013EAC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4B78ACB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99BAFCA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2C7E2AC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257ECFB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2352525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1643EB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259E7B6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EE54B6C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28A0DF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E4AE7CD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384033B"/>
    <w:multiLevelType w:val="hybridMultilevel"/>
    <w:tmpl w:val="9DE0150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6326EA1"/>
    <w:multiLevelType w:val="multilevel"/>
    <w:tmpl w:val="74D44998"/>
    <w:lvl w:ilvl="0">
      <w:start w:val="1"/>
      <w:numFmt w:val="decimal"/>
      <w:lvlText w:val="%1."/>
      <w:lvlJc w:val="left"/>
      <w:pPr>
        <w:tabs>
          <w:tab w:val="num" w:pos="360"/>
        </w:tabs>
        <w:ind w:left="357" w:hanging="35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588"/>
        </w:tabs>
        <w:ind w:left="1588" w:hanging="1588"/>
      </w:pPr>
      <w:rPr>
        <w:rFonts w:hint="default"/>
      </w:rPr>
    </w:lvl>
    <w:lvl w:ilvl="5">
      <w:start w:val="1"/>
      <w:numFmt w:val="upperLetter"/>
      <w:lvlText w:val="Annexe %6."/>
      <w:lvlJc w:val="left"/>
      <w:pPr>
        <w:tabs>
          <w:tab w:val="num" w:pos="2438"/>
        </w:tabs>
        <w:ind w:left="2438" w:hanging="2438"/>
      </w:pPr>
      <w:rPr>
        <w:rFonts w:hint="default"/>
      </w:rPr>
    </w:lvl>
    <w:lvl w:ilvl="6">
      <w:start w:val="1"/>
      <w:numFmt w:val="decimal"/>
      <w:lvlText w:val="%6.%7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12">
    <w:nsid w:val="06516E92"/>
    <w:multiLevelType w:val="hybridMultilevel"/>
    <w:tmpl w:val="A6B633F4"/>
    <w:lvl w:ilvl="0" w:tplc="A394E2B0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13">
    <w:nsid w:val="06C15181"/>
    <w:multiLevelType w:val="hybridMultilevel"/>
    <w:tmpl w:val="AE8CAB98"/>
    <w:lvl w:ilvl="0" w:tplc="30DCD1A2">
      <w:start w:val="1"/>
      <w:numFmt w:val="bullet"/>
      <w:lvlText w:val="-"/>
      <w:lvlJc w:val="left"/>
      <w:pPr>
        <w:ind w:left="720" w:hanging="360"/>
      </w:pPr>
      <w:rPr>
        <w:rFonts w:ascii="Helvetica 45 Light" w:eastAsia="Times New Roman" w:hAnsi="Helvetica 45 Light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8C4753A"/>
    <w:multiLevelType w:val="multilevel"/>
    <w:tmpl w:val="B7ACC4EE"/>
    <w:name w:val="Orange"/>
    <w:lvl w:ilvl="0">
      <w:start w:val="1"/>
      <w:numFmt w:val="decimal"/>
      <w:lvlText w:val="%1."/>
      <w:lvlJc w:val="left"/>
      <w:pPr>
        <w:tabs>
          <w:tab w:val="num" w:pos="360"/>
        </w:tabs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2.%1.%3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3">
      <w:start w:val="1"/>
      <w:numFmt w:val="decimal"/>
      <w:lvlText w:val="%3.%1.%2.%4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4.%1.%2.%3.%5."/>
      <w:lvlJc w:val="left"/>
      <w:pPr>
        <w:tabs>
          <w:tab w:val="num" w:pos="1797"/>
        </w:tabs>
        <w:ind w:left="1797" w:hanging="1797"/>
      </w:pPr>
      <w:rPr>
        <w:rFonts w:hint="default"/>
      </w:rPr>
    </w:lvl>
    <w:lvl w:ilvl="5">
      <w:start w:val="1"/>
      <w:numFmt w:val="upperLetter"/>
      <w:lvlText w:val="Annexe %6."/>
      <w:lvlJc w:val="left"/>
      <w:pPr>
        <w:tabs>
          <w:tab w:val="num" w:pos="1797"/>
        </w:tabs>
        <w:ind w:left="1797" w:hanging="1797"/>
      </w:pPr>
      <w:rPr>
        <w:rFonts w:hint="default"/>
      </w:rPr>
    </w:lvl>
    <w:lvl w:ilvl="6">
      <w:start w:val="1"/>
      <w:numFmt w:val="decimal"/>
      <w:lvlText w:val="Annexe %6.%7."/>
      <w:lvlJc w:val="left"/>
      <w:pPr>
        <w:tabs>
          <w:tab w:val="num" w:pos="1797"/>
        </w:tabs>
        <w:ind w:left="1797" w:hanging="179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15">
    <w:nsid w:val="0B5B5364"/>
    <w:multiLevelType w:val="multilevel"/>
    <w:tmpl w:val="74D44998"/>
    <w:lvl w:ilvl="0">
      <w:start w:val="1"/>
      <w:numFmt w:val="decimal"/>
      <w:lvlText w:val="%1."/>
      <w:lvlJc w:val="left"/>
      <w:pPr>
        <w:tabs>
          <w:tab w:val="num" w:pos="360"/>
        </w:tabs>
        <w:ind w:left="357" w:hanging="35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588"/>
        </w:tabs>
        <w:ind w:left="1588" w:hanging="1588"/>
      </w:pPr>
      <w:rPr>
        <w:rFonts w:hint="default"/>
      </w:rPr>
    </w:lvl>
    <w:lvl w:ilvl="5">
      <w:start w:val="1"/>
      <w:numFmt w:val="upperLetter"/>
      <w:lvlText w:val="Annexe %6."/>
      <w:lvlJc w:val="left"/>
      <w:pPr>
        <w:tabs>
          <w:tab w:val="num" w:pos="2438"/>
        </w:tabs>
        <w:ind w:left="2438" w:hanging="2438"/>
      </w:pPr>
      <w:rPr>
        <w:rFonts w:hint="default"/>
      </w:rPr>
    </w:lvl>
    <w:lvl w:ilvl="6">
      <w:start w:val="1"/>
      <w:numFmt w:val="decimal"/>
      <w:lvlText w:val="%6.%7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16">
    <w:nsid w:val="0C1B20DB"/>
    <w:multiLevelType w:val="hybridMultilevel"/>
    <w:tmpl w:val="B52A9650"/>
    <w:lvl w:ilvl="0" w:tplc="CE1ED076">
      <w:start w:val="1"/>
      <w:numFmt w:val="bullet"/>
      <w:lvlText w:val="-"/>
      <w:lvlJc w:val="left"/>
      <w:pPr>
        <w:ind w:left="1068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>
    <w:nsid w:val="0EB1504A"/>
    <w:multiLevelType w:val="hybridMultilevel"/>
    <w:tmpl w:val="84EE4820"/>
    <w:lvl w:ilvl="0" w:tplc="1C7645A0">
      <w:start w:val="1"/>
      <w:numFmt w:val="bullet"/>
      <w:lvlText w:val=""/>
      <w:lvlJc w:val="left"/>
      <w:pPr>
        <w:ind w:left="1080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0FA96F0C"/>
    <w:multiLevelType w:val="singleLevel"/>
    <w:tmpl w:val="DB4451F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13542658"/>
    <w:multiLevelType w:val="multilevel"/>
    <w:tmpl w:val="DBF26904"/>
    <w:lvl w:ilvl="0">
      <w:start w:val="1"/>
      <w:numFmt w:val="decimal"/>
      <w:pStyle w:val="Titre1"/>
      <w:lvlText w:val="%1."/>
      <w:lvlJc w:val="left"/>
      <w:pPr>
        <w:tabs>
          <w:tab w:val="num" w:pos="360"/>
        </w:tabs>
        <w:ind w:left="357" w:hanging="357"/>
      </w:pPr>
      <w:rPr>
        <w:rFonts w:hint="default"/>
      </w:rPr>
    </w:lvl>
    <w:lvl w:ilvl="1">
      <w:start w:val="1"/>
      <w:numFmt w:val="decimal"/>
      <w:pStyle w:val="Titre2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pStyle w:val="Titre3"/>
      <w:lvlText w:val="%1.%2.%3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3">
      <w:start w:val="1"/>
      <w:numFmt w:val="decimal"/>
      <w:pStyle w:val="Titre4"/>
      <w:lvlText w:val="%1.%2.%3.%4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4">
      <w:start w:val="1"/>
      <w:numFmt w:val="decimal"/>
      <w:pStyle w:val="Titre5"/>
      <w:lvlText w:val="%1.%2.%3.%4.%5."/>
      <w:lvlJc w:val="left"/>
      <w:pPr>
        <w:tabs>
          <w:tab w:val="num" w:pos="1588"/>
        </w:tabs>
        <w:ind w:left="1588" w:hanging="1588"/>
      </w:pPr>
      <w:rPr>
        <w:rFonts w:hint="default"/>
      </w:rPr>
    </w:lvl>
    <w:lvl w:ilvl="5">
      <w:start w:val="1"/>
      <w:numFmt w:val="upperLetter"/>
      <w:pStyle w:val="AnnexeA-ITLbs"/>
      <w:lvlText w:val="Annexe %6."/>
      <w:lvlJc w:val="left"/>
      <w:pPr>
        <w:tabs>
          <w:tab w:val="num" w:pos="2438"/>
        </w:tabs>
        <w:ind w:left="2438" w:hanging="2438"/>
      </w:pPr>
      <w:rPr>
        <w:rFonts w:hint="default"/>
      </w:rPr>
    </w:lvl>
    <w:lvl w:ilvl="6">
      <w:start w:val="1"/>
      <w:numFmt w:val="decimal"/>
      <w:pStyle w:val="AnnexeA1-AQL-OBS"/>
      <w:lvlText w:val="%6.%7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20">
    <w:nsid w:val="14147637"/>
    <w:multiLevelType w:val="hybridMultilevel"/>
    <w:tmpl w:val="3112F8DE"/>
    <w:lvl w:ilvl="0" w:tplc="FFFFFFFF">
      <w:numFmt w:val="none"/>
      <w:pStyle w:val="Liste2V"/>
      <w:lvlText w:val=""/>
      <w:lvlJc w:val="left"/>
      <w:pPr>
        <w:tabs>
          <w:tab w:val="num" w:pos="360"/>
        </w:tabs>
        <w:ind w:left="0" w:firstLine="0"/>
      </w:pPr>
      <w:rPr>
        <w:rFonts w:ascii="Wingdings" w:hAnsi="Wingdings"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DCCC7A2"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eastAsia="Times New Roman" w:hAnsi="Symbol" w:cs="Times New Roman" w:hint="default"/>
      </w:rPr>
    </w:lvl>
    <w:lvl w:ilvl="6" w:tplc="EF74F836"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Verdana" w:eastAsia="Times New Roman" w:hAnsi="Verdana" w:cs="Times New Roman" w:hint="default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19003E63"/>
    <w:multiLevelType w:val="hybridMultilevel"/>
    <w:tmpl w:val="7CDC6EBC"/>
    <w:lvl w:ilvl="0" w:tplc="0B620D2A">
      <w:start w:val="1"/>
      <w:numFmt w:val="bullet"/>
      <w:lvlText w:val="-"/>
      <w:lvlJc w:val="left"/>
      <w:pPr>
        <w:ind w:left="720" w:hanging="360"/>
      </w:pPr>
      <w:rPr>
        <w:rFonts w:ascii="Helvetica 45 Light" w:eastAsia="Times New Roman" w:hAnsi="Helvetica 45 Light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1A0028F9"/>
    <w:multiLevelType w:val="hybridMultilevel"/>
    <w:tmpl w:val="7B22359C"/>
    <w:lvl w:ilvl="0" w:tplc="C9AC4FBE">
      <w:start w:val="1"/>
      <w:numFmt w:val="decimal"/>
      <w:pStyle w:val="TitreFigure"/>
      <w:lvlText w:val="figure n° %1:"/>
      <w:lvlJc w:val="center"/>
      <w:pPr>
        <w:ind w:left="360" w:hanging="360"/>
      </w:pPr>
      <w:rPr>
        <w:rFonts w:ascii="Helvetica 45 Light" w:hAnsi="Helvetica 45 Light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2"/>
        <w:szCs w:val="22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214643F2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4">
    <w:nsid w:val="21FD20D3"/>
    <w:multiLevelType w:val="hybridMultilevel"/>
    <w:tmpl w:val="F9F25812"/>
    <w:lvl w:ilvl="0" w:tplc="AAD2E90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2598794C"/>
    <w:multiLevelType w:val="hybridMultilevel"/>
    <w:tmpl w:val="64F483D2"/>
    <w:lvl w:ilvl="0" w:tplc="79DA205A">
      <w:start w:val="1"/>
      <w:numFmt w:val="bullet"/>
      <w:pStyle w:val="Pucesniv3"/>
      <w:lvlText w:val="-"/>
      <w:lvlJc w:val="left"/>
      <w:pPr>
        <w:tabs>
          <w:tab w:val="num" w:pos="1755"/>
        </w:tabs>
        <w:ind w:left="978" w:firstLine="156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auto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271100F1"/>
    <w:multiLevelType w:val="hybridMultilevel"/>
    <w:tmpl w:val="807ED860"/>
    <w:lvl w:ilvl="0" w:tplc="2B664B2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FF660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2E8977B8"/>
    <w:multiLevelType w:val="hybridMultilevel"/>
    <w:tmpl w:val="39889204"/>
    <w:lvl w:ilvl="0" w:tplc="CE1ED076">
      <w:start w:val="1"/>
      <w:numFmt w:val="bullet"/>
      <w:lvlText w:val="-"/>
      <w:lvlJc w:val="left"/>
      <w:pPr>
        <w:ind w:left="1776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8">
    <w:nsid w:val="30A31D19"/>
    <w:multiLevelType w:val="hybridMultilevel"/>
    <w:tmpl w:val="475E3008"/>
    <w:lvl w:ilvl="0" w:tplc="C5668410">
      <w:start w:val="1"/>
      <w:numFmt w:val="decimal"/>
      <w:pStyle w:val="TitreTableau"/>
      <w:lvlText w:val="tableau n°%1: "/>
      <w:lvlJc w:val="center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auto"/>
        <w:spacing w:val="0"/>
        <w:w w:val="0"/>
        <w:kern w:val="0"/>
        <w:position w:val="0"/>
        <w:sz w:val="20"/>
        <w:szCs w:val="22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376B4EBC"/>
    <w:multiLevelType w:val="multilevel"/>
    <w:tmpl w:val="C25245A4"/>
    <w:lvl w:ilvl="0">
      <w:start w:val="1"/>
      <w:numFmt w:val="decimal"/>
      <w:lvlText w:val="Tableau n°%1: "/>
      <w:lvlJc w:val="center"/>
      <w:pPr>
        <w:tabs>
          <w:tab w:val="num" w:pos="0"/>
        </w:tabs>
        <w:ind w:left="0" w:firstLine="0"/>
      </w:pPr>
      <w:rPr>
        <w:rFonts w:ascii="Arial" w:hAnsi="Arial" w:hint="default"/>
        <w:b w:val="0"/>
        <w:i w:val="0"/>
        <w:color w:val="auto"/>
        <w:sz w:val="22"/>
        <w:szCs w:val="22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3D9952DB"/>
    <w:multiLevelType w:val="multilevel"/>
    <w:tmpl w:val="74D44998"/>
    <w:lvl w:ilvl="0">
      <w:start w:val="1"/>
      <w:numFmt w:val="decimal"/>
      <w:lvlText w:val="%1."/>
      <w:lvlJc w:val="left"/>
      <w:pPr>
        <w:tabs>
          <w:tab w:val="num" w:pos="360"/>
        </w:tabs>
        <w:ind w:left="357" w:hanging="35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588"/>
        </w:tabs>
        <w:ind w:left="1588" w:hanging="1588"/>
      </w:pPr>
      <w:rPr>
        <w:rFonts w:hint="default"/>
      </w:rPr>
    </w:lvl>
    <w:lvl w:ilvl="5">
      <w:start w:val="1"/>
      <w:numFmt w:val="upperLetter"/>
      <w:lvlText w:val="Annexe %6."/>
      <w:lvlJc w:val="left"/>
      <w:pPr>
        <w:tabs>
          <w:tab w:val="num" w:pos="2438"/>
        </w:tabs>
        <w:ind w:left="2438" w:hanging="2438"/>
      </w:pPr>
      <w:rPr>
        <w:rFonts w:hint="default"/>
      </w:rPr>
    </w:lvl>
    <w:lvl w:ilvl="6">
      <w:start w:val="1"/>
      <w:numFmt w:val="decimal"/>
      <w:lvlText w:val="%6.%7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31">
    <w:nsid w:val="46C706A0"/>
    <w:multiLevelType w:val="hybridMultilevel"/>
    <w:tmpl w:val="A33EFF54"/>
    <w:lvl w:ilvl="0" w:tplc="040C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2">
    <w:nsid w:val="476071D5"/>
    <w:multiLevelType w:val="hybridMultilevel"/>
    <w:tmpl w:val="1390D7D8"/>
    <w:lvl w:ilvl="0" w:tplc="3C003DD2">
      <w:start w:val="1"/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4900550A"/>
    <w:multiLevelType w:val="hybridMultilevel"/>
    <w:tmpl w:val="88EE8B06"/>
    <w:lvl w:ilvl="0" w:tplc="99B40C7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4FF22FD3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5">
    <w:nsid w:val="50297446"/>
    <w:multiLevelType w:val="hybridMultilevel"/>
    <w:tmpl w:val="EAC8BC00"/>
    <w:lvl w:ilvl="0" w:tplc="AEE28078">
      <w:start w:val="16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1957805"/>
    <w:multiLevelType w:val="multilevel"/>
    <w:tmpl w:val="C25245A4"/>
    <w:lvl w:ilvl="0">
      <w:start w:val="1"/>
      <w:numFmt w:val="decimal"/>
      <w:lvlText w:val="Tableau n°%1: "/>
      <w:lvlJc w:val="center"/>
      <w:pPr>
        <w:tabs>
          <w:tab w:val="num" w:pos="0"/>
        </w:tabs>
        <w:ind w:left="0" w:firstLine="0"/>
      </w:pPr>
      <w:rPr>
        <w:rFonts w:ascii="Arial" w:hAnsi="Arial" w:hint="default"/>
        <w:b w:val="0"/>
        <w:i w:val="0"/>
        <w:color w:val="auto"/>
        <w:sz w:val="22"/>
        <w:szCs w:val="22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53430A6D"/>
    <w:multiLevelType w:val="hybridMultilevel"/>
    <w:tmpl w:val="FF5617DA"/>
    <w:lvl w:ilvl="0" w:tplc="A3103FAC">
      <w:start w:val="1"/>
      <w:numFmt w:val="bullet"/>
      <w:lvlText w:val="-"/>
      <w:lvlJc w:val="left"/>
      <w:pPr>
        <w:ind w:left="720" w:hanging="360"/>
      </w:pPr>
      <w:rPr>
        <w:rFonts w:ascii="Helvetica 45 Light" w:eastAsia="Times New Roman" w:hAnsi="Helvetica 45 Light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54DC4C90"/>
    <w:multiLevelType w:val="hybridMultilevel"/>
    <w:tmpl w:val="3D789CCA"/>
    <w:lvl w:ilvl="0" w:tplc="BE148DEC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56041F03"/>
    <w:multiLevelType w:val="hybridMultilevel"/>
    <w:tmpl w:val="70027B56"/>
    <w:lvl w:ilvl="0" w:tplc="DDDE21F0">
      <w:start w:val="43"/>
      <w:numFmt w:val="bullet"/>
      <w:pStyle w:val="Pucesniv4"/>
      <w:lvlText w:val="-"/>
      <w:lvlJc w:val="left"/>
      <w:pPr>
        <w:tabs>
          <w:tab w:val="num" w:pos="1928"/>
        </w:tabs>
        <w:ind w:left="1928" w:hanging="397"/>
      </w:pPr>
      <w:rPr>
        <w:rFonts w:ascii="Arial Gras" w:hAnsi="Arial Gras" w:hint="default"/>
        <w:b/>
        <w:i w:val="0"/>
        <w:caps w:val="0"/>
        <w:strike w:val="0"/>
        <w:dstrike w:val="0"/>
        <w:vanish w:val="0"/>
        <w:color w:val="FF66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>
    <w:nsid w:val="562471D5"/>
    <w:multiLevelType w:val="hybridMultilevel"/>
    <w:tmpl w:val="B14A034E"/>
    <w:lvl w:ilvl="0" w:tplc="89F85AA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56786F01"/>
    <w:multiLevelType w:val="hybridMultilevel"/>
    <w:tmpl w:val="A0AA0B5E"/>
    <w:lvl w:ilvl="0" w:tplc="CE1ED076">
      <w:start w:val="1"/>
      <w:numFmt w:val="bullet"/>
      <w:lvlText w:val="-"/>
      <w:lvlJc w:val="left"/>
      <w:pPr>
        <w:ind w:left="1776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2">
    <w:nsid w:val="58D65AF5"/>
    <w:multiLevelType w:val="hybridMultilevel"/>
    <w:tmpl w:val="228CB51A"/>
    <w:lvl w:ilvl="0" w:tplc="A0F0C28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5E3619DA"/>
    <w:multiLevelType w:val="hybridMultilevel"/>
    <w:tmpl w:val="D5E432E6"/>
    <w:lvl w:ilvl="0" w:tplc="2B664B2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FF660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>
    <w:nsid w:val="5E663786"/>
    <w:multiLevelType w:val="hybridMultilevel"/>
    <w:tmpl w:val="7D24733C"/>
    <w:lvl w:ilvl="0" w:tplc="2B664B2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FF660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>
    <w:nsid w:val="650E209C"/>
    <w:multiLevelType w:val="multilevel"/>
    <w:tmpl w:val="74D44998"/>
    <w:lvl w:ilvl="0">
      <w:start w:val="1"/>
      <w:numFmt w:val="decimal"/>
      <w:lvlText w:val="%1."/>
      <w:lvlJc w:val="left"/>
      <w:pPr>
        <w:tabs>
          <w:tab w:val="num" w:pos="360"/>
        </w:tabs>
        <w:ind w:left="357" w:hanging="35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588"/>
        </w:tabs>
        <w:ind w:left="1588" w:hanging="1588"/>
      </w:pPr>
      <w:rPr>
        <w:rFonts w:hint="default"/>
      </w:rPr>
    </w:lvl>
    <w:lvl w:ilvl="5">
      <w:start w:val="1"/>
      <w:numFmt w:val="upperLetter"/>
      <w:lvlText w:val="Annexe %6."/>
      <w:lvlJc w:val="left"/>
      <w:pPr>
        <w:tabs>
          <w:tab w:val="num" w:pos="2438"/>
        </w:tabs>
        <w:ind w:left="2438" w:hanging="2438"/>
      </w:pPr>
      <w:rPr>
        <w:rFonts w:hint="default"/>
      </w:rPr>
    </w:lvl>
    <w:lvl w:ilvl="6">
      <w:start w:val="1"/>
      <w:numFmt w:val="decimal"/>
      <w:lvlText w:val="%6.%7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46">
    <w:nsid w:val="678E0F14"/>
    <w:multiLevelType w:val="hybridMultilevel"/>
    <w:tmpl w:val="35767EF0"/>
    <w:lvl w:ilvl="0" w:tplc="2B664B2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FF660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7">
    <w:nsid w:val="6E417BD2"/>
    <w:multiLevelType w:val="hybridMultilevel"/>
    <w:tmpl w:val="FE3E39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7101747A"/>
    <w:multiLevelType w:val="hybridMultilevel"/>
    <w:tmpl w:val="DF9013E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73401BF1"/>
    <w:multiLevelType w:val="hybridMultilevel"/>
    <w:tmpl w:val="B024E206"/>
    <w:lvl w:ilvl="0" w:tplc="FAEA9B56">
      <w:start w:val="1"/>
      <w:numFmt w:val="bullet"/>
      <w:pStyle w:val="Pucesniv1"/>
      <w:lvlText w:val=""/>
      <w:lvlJc w:val="left"/>
      <w:pPr>
        <w:tabs>
          <w:tab w:val="num" w:pos="717"/>
        </w:tabs>
        <w:ind w:left="717" w:hanging="360"/>
      </w:pPr>
      <w:rPr>
        <w:rFonts w:ascii="Wingdings" w:hAnsi="Wingdings" w:hint="default"/>
        <w:color w:val="FF6600"/>
        <w:sz w:val="20"/>
        <w:szCs w:val="20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0">
    <w:nsid w:val="73862E5E"/>
    <w:multiLevelType w:val="multilevel"/>
    <w:tmpl w:val="C45C96EE"/>
    <w:lvl w:ilvl="0">
      <w:start w:val="1"/>
      <w:numFmt w:val="decimal"/>
      <w:lvlText w:val="Figure n° %1:"/>
      <w:lvlJc w:val="center"/>
      <w:pPr>
        <w:tabs>
          <w:tab w:val="num" w:pos="0"/>
        </w:tabs>
        <w:ind w:left="0" w:firstLine="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auto"/>
        <w:sz w:val="22"/>
        <w:szCs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1">
    <w:nsid w:val="77CD3B7B"/>
    <w:multiLevelType w:val="hybridMultilevel"/>
    <w:tmpl w:val="6BE485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>
    <w:nsid w:val="784C571E"/>
    <w:multiLevelType w:val="hybridMultilevel"/>
    <w:tmpl w:val="CE9271F4"/>
    <w:lvl w:ilvl="0" w:tplc="E9FE6F00">
      <w:start w:val="1"/>
      <w:numFmt w:val="bullet"/>
      <w:pStyle w:val="Pucesniv2"/>
      <w:lvlText w:val=""/>
      <w:lvlJc w:val="left"/>
      <w:pPr>
        <w:tabs>
          <w:tab w:val="num" w:pos="1074"/>
        </w:tabs>
        <w:ind w:left="1074" w:hanging="360"/>
      </w:pPr>
      <w:rPr>
        <w:rFonts w:ascii="Wingdings" w:hAnsi="Wingdings" w:hint="default"/>
        <w:caps w:val="0"/>
        <w:strike w:val="0"/>
        <w:dstrike w:val="0"/>
        <w:vanish w:val="0"/>
        <w:color w:val="80808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C0003" w:tentative="1">
      <w:start w:val="1"/>
      <w:numFmt w:val="bullet"/>
      <w:lvlText w:val="o"/>
      <w:lvlJc w:val="left"/>
      <w:pPr>
        <w:tabs>
          <w:tab w:val="num" w:pos="1133"/>
        </w:tabs>
        <w:ind w:left="113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53"/>
        </w:tabs>
        <w:ind w:left="185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73"/>
        </w:tabs>
        <w:ind w:left="257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93"/>
        </w:tabs>
        <w:ind w:left="329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013"/>
        </w:tabs>
        <w:ind w:left="401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733"/>
        </w:tabs>
        <w:ind w:left="473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53"/>
        </w:tabs>
        <w:ind w:left="545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73"/>
        </w:tabs>
        <w:ind w:left="6173" w:hanging="360"/>
      </w:pPr>
      <w:rPr>
        <w:rFonts w:ascii="Wingdings" w:hAnsi="Wingdings" w:hint="default"/>
      </w:rPr>
    </w:lvl>
  </w:abstractNum>
  <w:abstractNum w:abstractNumId="53">
    <w:nsid w:val="7D8E0B06"/>
    <w:multiLevelType w:val="hybridMultilevel"/>
    <w:tmpl w:val="657494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7D91798F"/>
    <w:multiLevelType w:val="multilevel"/>
    <w:tmpl w:val="74D44998"/>
    <w:lvl w:ilvl="0">
      <w:start w:val="1"/>
      <w:numFmt w:val="decimal"/>
      <w:lvlText w:val="%1."/>
      <w:lvlJc w:val="left"/>
      <w:pPr>
        <w:tabs>
          <w:tab w:val="num" w:pos="360"/>
        </w:tabs>
        <w:ind w:left="357" w:hanging="35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588"/>
        </w:tabs>
        <w:ind w:left="1588" w:hanging="1588"/>
      </w:pPr>
      <w:rPr>
        <w:rFonts w:hint="default"/>
      </w:rPr>
    </w:lvl>
    <w:lvl w:ilvl="5">
      <w:start w:val="1"/>
      <w:numFmt w:val="upperLetter"/>
      <w:lvlText w:val="Annexe %6."/>
      <w:lvlJc w:val="left"/>
      <w:pPr>
        <w:tabs>
          <w:tab w:val="num" w:pos="2438"/>
        </w:tabs>
        <w:ind w:left="2438" w:hanging="2438"/>
      </w:pPr>
      <w:rPr>
        <w:rFonts w:hint="default"/>
      </w:rPr>
    </w:lvl>
    <w:lvl w:ilvl="6">
      <w:start w:val="1"/>
      <w:numFmt w:val="decimal"/>
      <w:lvlText w:val="%6.%7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num w:numId="1">
    <w:abstractNumId w:val="49"/>
  </w:num>
  <w:num w:numId="2">
    <w:abstractNumId w:val="52"/>
  </w:num>
  <w:num w:numId="3">
    <w:abstractNumId w:val="25"/>
  </w:num>
  <w:num w:numId="4">
    <w:abstractNumId w:val="19"/>
  </w:num>
  <w:num w:numId="5">
    <w:abstractNumId w:val="28"/>
  </w:num>
  <w:num w:numId="6">
    <w:abstractNumId w:val="22"/>
  </w:num>
  <w:num w:numId="7">
    <w:abstractNumId w:val="39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9"/>
  </w:num>
  <w:num w:numId="14">
    <w:abstractNumId w:val="7"/>
  </w:num>
  <w:num w:numId="15">
    <w:abstractNumId w:val="6"/>
  </w:num>
  <w:num w:numId="16">
    <w:abstractNumId w:val="5"/>
  </w:num>
  <w:num w:numId="17">
    <w:abstractNumId w:val="4"/>
  </w:num>
  <w:num w:numId="18">
    <w:abstractNumId w:val="34"/>
  </w:num>
  <w:num w:numId="19">
    <w:abstractNumId w:val="23"/>
  </w:num>
  <w:num w:numId="20">
    <w:abstractNumId w:val="50"/>
  </w:num>
  <w:num w:numId="21">
    <w:abstractNumId w:val="54"/>
  </w:num>
  <w:num w:numId="22">
    <w:abstractNumId w:val="15"/>
  </w:num>
  <w:num w:numId="23">
    <w:abstractNumId w:val="30"/>
  </w:num>
  <w:num w:numId="24">
    <w:abstractNumId w:val="45"/>
  </w:num>
  <w:num w:numId="25">
    <w:abstractNumId w:val="11"/>
  </w:num>
  <w:num w:numId="26">
    <w:abstractNumId w:val="20"/>
  </w:num>
  <w:num w:numId="27">
    <w:abstractNumId w:val="26"/>
  </w:num>
  <w:num w:numId="28">
    <w:abstractNumId w:val="43"/>
  </w:num>
  <w:num w:numId="29">
    <w:abstractNumId w:val="36"/>
  </w:num>
  <w:num w:numId="30">
    <w:abstractNumId w:val="29"/>
  </w:num>
  <w:num w:numId="31">
    <w:abstractNumId w:val="46"/>
  </w:num>
  <w:num w:numId="32">
    <w:abstractNumId w:val="44"/>
  </w:num>
  <w:num w:numId="33">
    <w:abstractNumId w:val="33"/>
  </w:num>
  <w:num w:numId="34">
    <w:abstractNumId w:val="18"/>
  </w:num>
  <w:num w:numId="35">
    <w:abstractNumId w:val="12"/>
  </w:num>
  <w:num w:numId="36">
    <w:abstractNumId w:val="35"/>
  </w:num>
  <w:num w:numId="37">
    <w:abstractNumId w:val="51"/>
  </w:num>
  <w:num w:numId="38">
    <w:abstractNumId w:val="53"/>
  </w:num>
  <w:num w:numId="39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37"/>
  </w:num>
  <w:num w:numId="45">
    <w:abstractNumId w:val="16"/>
  </w:num>
  <w:num w:numId="46">
    <w:abstractNumId w:val="41"/>
  </w:num>
  <w:num w:numId="47">
    <w:abstractNumId w:val="27"/>
  </w:num>
  <w:num w:numId="48">
    <w:abstractNumId w:val="42"/>
  </w:num>
  <w:num w:numId="49">
    <w:abstractNumId w:val="21"/>
  </w:num>
  <w:num w:numId="50">
    <w:abstractNumId w:val="38"/>
  </w:num>
  <w:num w:numId="51">
    <w:abstractNumId w:val="32"/>
  </w:num>
  <w:num w:numId="52">
    <w:abstractNumId w:val="13"/>
  </w:num>
  <w:num w:numId="53">
    <w:abstractNumId w:val="17"/>
  </w:num>
  <w:num w:numId="54">
    <w:abstractNumId w:val="31"/>
  </w:num>
  <w:num w:numId="55">
    <w:abstractNumId w:val="48"/>
  </w:num>
  <w:num w:numId="56">
    <w:abstractNumId w:val="10"/>
  </w:num>
  <w:num w:numId="57">
    <w:abstractNumId w:val="47"/>
  </w:num>
  <w:num w:numId="58">
    <w:abstractNumId w:val="24"/>
  </w:num>
  <w:num w:numId="59">
    <w:abstractNumId w:val="40"/>
  </w:num>
  <w:numIdMacAtCleanup w:val="5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6"/>
  <w:embedTrueTypeFonts/>
  <w:saveSubsetFonts/>
  <w:attachedTemplate r:id="rId1"/>
  <w:linkStyles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ocumentProtection w:edit="forms" w:enforcement="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23A2"/>
    <w:rsid w:val="0000366E"/>
    <w:rsid w:val="00003932"/>
    <w:rsid w:val="00004F81"/>
    <w:rsid w:val="00006024"/>
    <w:rsid w:val="00007C39"/>
    <w:rsid w:val="000135A9"/>
    <w:rsid w:val="00013EAC"/>
    <w:rsid w:val="00017698"/>
    <w:rsid w:val="00020D8A"/>
    <w:rsid w:val="000217DC"/>
    <w:rsid w:val="00022407"/>
    <w:rsid w:val="00022B39"/>
    <w:rsid w:val="000273FA"/>
    <w:rsid w:val="00027EF8"/>
    <w:rsid w:val="0003200C"/>
    <w:rsid w:val="000359BA"/>
    <w:rsid w:val="00035E2C"/>
    <w:rsid w:val="000406BA"/>
    <w:rsid w:val="00042464"/>
    <w:rsid w:val="00042DEB"/>
    <w:rsid w:val="0004387D"/>
    <w:rsid w:val="000503C4"/>
    <w:rsid w:val="00052FEC"/>
    <w:rsid w:val="0005395F"/>
    <w:rsid w:val="00054D44"/>
    <w:rsid w:val="00054F1E"/>
    <w:rsid w:val="000556CD"/>
    <w:rsid w:val="000657B3"/>
    <w:rsid w:val="000766ED"/>
    <w:rsid w:val="00076DB3"/>
    <w:rsid w:val="00082415"/>
    <w:rsid w:val="00082FF7"/>
    <w:rsid w:val="0008669C"/>
    <w:rsid w:val="00086F4A"/>
    <w:rsid w:val="0009096E"/>
    <w:rsid w:val="000955E3"/>
    <w:rsid w:val="00096033"/>
    <w:rsid w:val="00097337"/>
    <w:rsid w:val="000A1286"/>
    <w:rsid w:val="000A6B75"/>
    <w:rsid w:val="000A7FE0"/>
    <w:rsid w:val="000B0304"/>
    <w:rsid w:val="000B0DC2"/>
    <w:rsid w:val="000B0E5B"/>
    <w:rsid w:val="000B6D58"/>
    <w:rsid w:val="000C3DCE"/>
    <w:rsid w:val="000D0194"/>
    <w:rsid w:val="000D20AE"/>
    <w:rsid w:val="000D20F8"/>
    <w:rsid w:val="000D26A7"/>
    <w:rsid w:val="000D3DD5"/>
    <w:rsid w:val="000D7B7F"/>
    <w:rsid w:val="000E0890"/>
    <w:rsid w:val="000E0EFC"/>
    <w:rsid w:val="000E31A6"/>
    <w:rsid w:val="000E442B"/>
    <w:rsid w:val="000E503E"/>
    <w:rsid w:val="000F4928"/>
    <w:rsid w:val="000F629D"/>
    <w:rsid w:val="000F7064"/>
    <w:rsid w:val="000F7802"/>
    <w:rsid w:val="00103083"/>
    <w:rsid w:val="00103B5D"/>
    <w:rsid w:val="001046C9"/>
    <w:rsid w:val="00107302"/>
    <w:rsid w:val="001073B8"/>
    <w:rsid w:val="00107479"/>
    <w:rsid w:val="00112EB1"/>
    <w:rsid w:val="00117ED9"/>
    <w:rsid w:val="00122300"/>
    <w:rsid w:val="001232BF"/>
    <w:rsid w:val="001263A3"/>
    <w:rsid w:val="00131910"/>
    <w:rsid w:val="001371F5"/>
    <w:rsid w:val="00141D95"/>
    <w:rsid w:val="0015370D"/>
    <w:rsid w:val="00162C2C"/>
    <w:rsid w:val="00165B46"/>
    <w:rsid w:val="001668EA"/>
    <w:rsid w:val="00172A6B"/>
    <w:rsid w:val="001772E8"/>
    <w:rsid w:val="00182077"/>
    <w:rsid w:val="00183A1D"/>
    <w:rsid w:val="0019196E"/>
    <w:rsid w:val="00193DF8"/>
    <w:rsid w:val="001A1493"/>
    <w:rsid w:val="001A255C"/>
    <w:rsid w:val="001A2DA7"/>
    <w:rsid w:val="001A4063"/>
    <w:rsid w:val="001B1111"/>
    <w:rsid w:val="001B7D08"/>
    <w:rsid w:val="001C4B78"/>
    <w:rsid w:val="001C57F8"/>
    <w:rsid w:val="001C659F"/>
    <w:rsid w:val="001D0599"/>
    <w:rsid w:val="001D3CF8"/>
    <w:rsid w:val="001D6EF6"/>
    <w:rsid w:val="001D7151"/>
    <w:rsid w:val="001D7250"/>
    <w:rsid w:val="001E02E0"/>
    <w:rsid w:val="001E0C3E"/>
    <w:rsid w:val="001E3623"/>
    <w:rsid w:val="001E45F5"/>
    <w:rsid w:val="001F01D9"/>
    <w:rsid w:val="001F15EA"/>
    <w:rsid w:val="002034F6"/>
    <w:rsid w:val="00204779"/>
    <w:rsid w:val="00206C33"/>
    <w:rsid w:val="002133E7"/>
    <w:rsid w:val="002137F8"/>
    <w:rsid w:val="0021487E"/>
    <w:rsid w:val="00215252"/>
    <w:rsid w:val="002161B2"/>
    <w:rsid w:val="002203AF"/>
    <w:rsid w:val="0022120C"/>
    <w:rsid w:val="00221AD4"/>
    <w:rsid w:val="00224C3C"/>
    <w:rsid w:val="002400F9"/>
    <w:rsid w:val="00240E77"/>
    <w:rsid w:val="00241E7D"/>
    <w:rsid w:val="002427D3"/>
    <w:rsid w:val="00244D0E"/>
    <w:rsid w:val="00245B25"/>
    <w:rsid w:val="00255426"/>
    <w:rsid w:val="00272D48"/>
    <w:rsid w:val="00287974"/>
    <w:rsid w:val="00287C57"/>
    <w:rsid w:val="002949CC"/>
    <w:rsid w:val="00297E30"/>
    <w:rsid w:val="002A257C"/>
    <w:rsid w:val="002A4344"/>
    <w:rsid w:val="002B2685"/>
    <w:rsid w:val="002B5F13"/>
    <w:rsid w:val="002B798D"/>
    <w:rsid w:val="002C5F9F"/>
    <w:rsid w:val="002C6315"/>
    <w:rsid w:val="002D058D"/>
    <w:rsid w:val="002D0F13"/>
    <w:rsid w:val="002D4022"/>
    <w:rsid w:val="002E1C32"/>
    <w:rsid w:val="002E3757"/>
    <w:rsid w:val="002E4824"/>
    <w:rsid w:val="002E6710"/>
    <w:rsid w:val="002E745A"/>
    <w:rsid w:val="002F47C6"/>
    <w:rsid w:val="002F4C8E"/>
    <w:rsid w:val="002F5586"/>
    <w:rsid w:val="002F662B"/>
    <w:rsid w:val="00316B92"/>
    <w:rsid w:val="00320E2E"/>
    <w:rsid w:val="003215CB"/>
    <w:rsid w:val="00321E4B"/>
    <w:rsid w:val="00322D36"/>
    <w:rsid w:val="003242DB"/>
    <w:rsid w:val="003256C2"/>
    <w:rsid w:val="0032705A"/>
    <w:rsid w:val="00333701"/>
    <w:rsid w:val="00340F2D"/>
    <w:rsid w:val="003426DC"/>
    <w:rsid w:val="00344B71"/>
    <w:rsid w:val="00352115"/>
    <w:rsid w:val="00354CDD"/>
    <w:rsid w:val="003560AB"/>
    <w:rsid w:val="003729ED"/>
    <w:rsid w:val="003730B1"/>
    <w:rsid w:val="0037742A"/>
    <w:rsid w:val="00391EBB"/>
    <w:rsid w:val="0039596D"/>
    <w:rsid w:val="003969BC"/>
    <w:rsid w:val="00396DCC"/>
    <w:rsid w:val="003A022F"/>
    <w:rsid w:val="003A02EC"/>
    <w:rsid w:val="003A0AE8"/>
    <w:rsid w:val="003A0F51"/>
    <w:rsid w:val="003A5B1F"/>
    <w:rsid w:val="003B76C5"/>
    <w:rsid w:val="003C22F9"/>
    <w:rsid w:val="003C28F8"/>
    <w:rsid w:val="003C51E9"/>
    <w:rsid w:val="003D210D"/>
    <w:rsid w:val="003D261B"/>
    <w:rsid w:val="003D31C2"/>
    <w:rsid w:val="003D4C40"/>
    <w:rsid w:val="003D5EE3"/>
    <w:rsid w:val="003D7315"/>
    <w:rsid w:val="003E1261"/>
    <w:rsid w:val="003E304A"/>
    <w:rsid w:val="003E74A7"/>
    <w:rsid w:val="003F3CEA"/>
    <w:rsid w:val="003F5135"/>
    <w:rsid w:val="003F7066"/>
    <w:rsid w:val="00400B73"/>
    <w:rsid w:val="00401604"/>
    <w:rsid w:val="00402167"/>
    <w:rsid w:val="00407327"/>
    <w:rsid w:val="0041446C"/>
    <w:rsid w:val="0042275F"/>
    <w:rsid w:val="004260E3"/>
    <w:rsid w:val="0043003E"/>
    <w:rsid w:val="00437FF9"/>
    <w:rsid w:val="004436F4"/>
    <w:rsid w:val="00445C6E"/>
    <w:rsid w:val="004505F4"/>
    <w:rsid w:val="00450D06"/>
    <w:rsid w:val="00451DD5"/>
    <w:rsid w:val="00457EBB"/>
    <w:rsid w:val="00461634"/>
    <w:rsid w:val="00461B3A"/>
    <w:rsid w:val="004634F9"/>
    <w:rsid w:val="00464E40"/>
    <w:rsid w:val="00471310"/>
    <w:rsid w:val="00473766"/>
    <w:rsid w:val="00474A55"/>
    <w:rsid w:val="00475E9F"/>
    <w:rsid w:val="004778E3"/>
    <w:rsid w:val="00485495"/>
    <w:rsid w:val="00493B7C"/>
    <w:rsid w:val="00494ECB"/>
    <w:rsid w:val="004A3836"/>
    <w:rsid w:val="004A3F0A"/>
    <w:rsid w:val="004A5403"/>
    <w:rsid w:val="004B2CB6"/>
    <w:rsid w:val="004B4D21"/>
    <w:rsid w:val="004B50D5"/>
    <w:rsid w:val="004B5C86"/>
    <w:rsid w:val="004B6465"/>
    <w:rsid w:val="004C30C6"/>
    <w:rsid w:val="004C31C0"/>
    <w:rsid w:val="004C4501"/>
    <w:rsid w:val="004C4EC8"/>
    <w:rsid w:val="004C5707"/>
    <w:rsid w:val="004C6212"/>
    <w:rsid w:val="004C78C6"/>
    <w:rsid w:val="004D01F4"/>
    <w:rsid w:val="004D07DB"/>
    <w:rsid w:val="004D4329"/>
    <w:rsid w:val="004D6620"/>
    <w:rsid w:val="004D6A1C"/>
    <w:rsid w:val="004E01C3"/>
    <w:rsid w:val="004E28B8"/>
    <w:rsid w:val="004E3D2D"/>
    <w:rsid w:val="004F07DE"/>
    <w:rsid w:val="004F0D47"/>
    <w:rsid w:val="004F1AC0"/>
    <w:rsid w:val="00503A52"/>
    <w:rsid w:val="00507016"/>
    <w:rsid w:val="0051006D"/>
    <w:rsid w:val="005120CC"/>
    <w:rsid w:val="00514B3B"/>
    <w:rsid w:val="00516441"/>
    <w:rsid w:val="00516F7A"/>
    <w:rsid w:val="00521BB7"/>
    <w:rsid w:val="005266FE"/>
    <w:rsid w:val="00530C9D"/>
    <w:rsid w:val="005348F0"/>
    <w:rsid w:val="00545238"/>
    <w:rsid w:val="00545CBA"/>
    <w:rsid w:val="005501BF"/>
    <w:rsid w:val="005526A7"/>
    <w:rsid w:val="005532D7"/>
    <w:rsid w:val="005564C2"/>
    <w:rsid w:val="0056246D"/>
    <w:rsid w:val="005662CD"/>
    <w:rsid w:val="005713E7"/>
    <w:rsid w:val="00571D15"/>
    <w:rsid w:val="005730C9"/>
    <w:rsid w:val="00573B3C"/>
    <w:rsid w:val="00573FBA"/>
    <w:rsid w:val="0057457B"/>
    <w:rsid w:val="005746F9"/>
    <w:rsid w:val="005762F0"/>
    <w:rsid w:val="00576469"/>
    <w:rsid w:val="00577093"/>
    <w:rsid w:val="00586A7F"/>
    <w:rsid w:val="00590E01"/>
    <w:rsid w:val="00591F53"/>
    <w:rsid w:val="00593C05"/>
    <w:rsid w:val="005967C1"/>
    <w:rsid w:val="005A2F17"/>
    <w:rsid w:val="005A6D74"/>
    <w:rsid w:val="005A784F"/>
    <w:rsid w:val="005B0B49"/>
    <w:rsid w:val="005B3081"/>
    <w:rsid w:val="005B5B41"/>
    <w:rsid w:val="005B6BBE"/>
    <w:rsid w:val="005B7F9D"/>
    <w:rsid w:val="005C0628"/>
    <w:rsid w:val="005C1326"/>
    <w:rsid w:val="005C193C"/>
    <w:rsid w:val="005C2D84"/>
    <w:rsid w:val="005C45A3"/>
    <w:rsid w:val="005C516E"/>
    <w:rsid w:val="005C66E1"/>
    <w:rsid w:val="005D16DF"/>
    <w:rsid w:val="005D2A40"/>
    <w:rsid w:val="005D3CE3"/>
    <w:rsid w:val="005D50A2"/>
    <w:rsid w:val="005E0BF5"/>
    <w:rsid w:val="005E19A6"/>
    <w:rsid w:val="005E484F"/>
    <w:rsid w:val="005E69CF"/>
    <w:rsid w:val="005F64EC"/>
    <w:rsid w:val="006000D0"/>
    <w:rsid w:val="00601CF7"/>
    <w:rsid w:val="00602C81"/>
    <w:rsid w:val="006039D2"/>
    <w:rsid w:val="00603EE9"/>
    <w:rsid w:val="0061145B"/>
    <w:rsid w:val="006263E2"/>
    <w:rsid w:val="00630E58"/>
    <w:rsid w:val="006311E6"/>
    <w:rsid w:val="0063179C"/>
    <w:rsid w:val="00633CDC"/>
    <w:rsid w:val="00643CFA"/>
    <w:rsid w:val="00650B59"/>
    <w:rsid w:val="0065612C"/>
    <w:rsid w:val="00657948"/>
    <w:rsid w:val="00665E95"/>
    <w:rsid w:val="00671308"/>
    <w:rsid w:val="00671A63"/>
    <w:rsid w:val="0067281E"/>
    <w:rsid w:val="00680B5C"/>
    <w:rsid w:val="00682B9A"/>
    <w:rsid w:val="0068388D"/>
    <w:rsid w:val="006917C1"/>
    <w:rsid w:val="00692588"/>
    <w:rsid w:val="00697669"/>
    <w:rsid w:val="006A1AB6"/>
    <w:rsid w:val="006A437A"/>
    <w:rsid w:val="006A5A9E"/>
    <w:rsid w:val="006A7CC5"/>
    <w:rsid w:val="006B0157"/>
    <w:rsid w:val="006B07DB"/>
    <w:rsid w:val="006B0CA5"/>
    <w:rsid w:val="006B2C9A"/>
    <w:rsid w:val="006B3E5E"/>
    <w:rsid w:val="006B4812"/>
    <w:rsid w:val="006C069B"/>
    <w:rsid w:val="006C2D9F"/>
    <w:rsid w:val="006D47B0"/>
    <w:rsid w:val="006D49B1"/>
    <w:rsid w:val="006D6C15"/>
    <w:rsid w:val="006D7733"/>
    <w:rsid w:val="006E1C8D"/>
    <w:rsid w:val="006E390A"/>
    <w:rsid w:val="006F1432"/>
    <w:rsid w:val="006F64C5"/>
    <w:rsid w:val="007000A9"/>
    <w:rsid w:val="007004A2"/>
    <w:rsid w:val="0070130A"/>
    <w:rsid w:val="00704586"/>
    <w:rsid w:val="00705537"/>
    <w:rsid w:val="007065D0"/>
    <w:rsid w:val="00715D09"/>
    <w:rsid w:val="00716375"/>
    <w:rsid w:val="00720276"/>
    <w:rsid w:val="0072279B"/>
    <w:rsid w:val="007268A2"/>
    <w:rsid w:val="007330A8"/>
    <w:rsid w:val="00733320"/>
    <w:rsid w:val="00744B9F"/>
    <w:rsid w:val="00747418"/>
    <w:rsid w:val="007508C0"/>
    <w:rsid w:val="00750D5C"/>
    <w:rsid w:val="007519A0"/>
    <w:rsid w:val="00757E40"/>
    <w:rsid w:val="007601A4"/>
    <w:rsid w:val="00763E4D"/>
    <w:rsid w:val="007658A8"/>
    <w:rsid w:val="007708AA"/>
    <w:rsid w:val="00771F57"/>
    <w:rsid w:val="007735DC"/>
    <w:rsid w:val="00780423"/>
    <w:rsid w:val="00781D32"/>
    <w:rsid w:val="00785118"/>
    <w:rsid w:val="00787FB9"/>
    <w:rsid w:val="00792353"/>
    <w:rsid w:val="00794165"/>
    <w:rsid w:val="00795AB7"/>
    <w:rsid w:val="007A2E5C"/>
    <w:rsid w:val="007A445B"/>
    <w:rsid w:val="007B03E0"/>
    <w:rsid w:val="007B0C94"/>
    <w:rsid w:val="007B0EF5"/>
    <w:rsid w:val="007B31A6"/>
    <w:rsid w:val="007B3C73"/>
    <w:rsid w:val="007B4296"/>
    <w:rsid w:val="007B4894"/>
    <w:rsid w:val="007C502B"/>
    <w:rsid w:val="007D14F4"/>
    <w:rsid w:val="007D194B"/>
    <w:rsid w:val="007D5F9F"/>
    <w:rsid w:val="007D638F"/>
    <w:rsid w:val="007D66DB"/>
    <w:rsid w:val="007E742C"/>
    <w:rsid w:val="007F0836"/>
    <w:rsid w:val="007F09CC"/>
    <w:rsid w:val="007F2EC2"/>
    <w:rsid w:val="007F3AB5"/>
    <w:rsid w:val="007F5D4A"/>
    <w:rsid w:val="008105FA"/>
    <w:rsid w:val="00811DCB"/>
    <w:rsid w:val="00817DD7"/>
    <w:rsid w:val="00821B3D"/>
    <w:rsid w:val="0083495B"/>
    <w:rsid w:val="0083518E"/>
    <w:rsid w:val="0083547E"/>
    <w:rsid w:val="00840672"/>
    <w:rsid w:val="00844E43"/>
    <w:rsid w:val="00845F52"/>
    <w:rsid w:val="0084679A"/>
    <w:rsid w:val="00847872"/>
    <w:rsid w:val="0085121F"/>
    <w:rsid w:val="008608F7"/>
    <w:rsid w:val="008623B2"/>
    <w:rsid w:val="00863617"/>
    <w:rsid w:val="00865C0B"/>
    <w:rsid w:val="00865E1C"/>
    <w:rsid w:val="008669DF"/>
    <w:rsid w:val="0088002E"/>
    <w:rsid w:val="0088218C"/>
    <w:rsid w:val="00882ACC"/>
    <w:rsid w:val="00882B20"/>
    <w:rsid w:val="00882BF7"/>
    <w:rsid w:val="00886B5D"/>
    <w:rsid w:val="0089134F"/>
    <w:rsid w:val="00895D53"/>
    <w:rsid w:val="008A1397"/>
    <w:rsid w:val="008A272D"/>
    <w:rsid w:val="008A60D3"/>
    <w:rsid w:val="008A66DE"/>
    <w:rsid w:val="008B15A8"/>
    <w:rsid w:val="008B6BD0"/>
    <w:rsid w:val="008C03B8"/>
    <w:rsid w:val="008C446C"/>
    <w:rsid w:val="008C6BDF"/>
    <w:rsid w:val="008D18A7"/>
    <w:rsid w:val="008D3C29"/>
    <w:rsid w:val="008D5892"/>
    <w:rsid w:val="008D66C8"/>
    <w:rsid w:val="008D703D"/>
    <w:rsid w:val="008E06B0"/>
    <w:rsid w:val="008E07E4"/>
    <w:rsid w:val="008E731B"/>
    <w:rsid w:val="008F1E83"/>
    <w:rsid w:val="008F374C"/>
    <w:rsid w:val="008F6DE2"/>
    <w:rsid w:val="00910AFF"/>
    <w:rsid w:val="009122E4"/>
    <w:rsid w:val="009127B3"/>
    <w:rsid w:val="0091310C"/>
    <w:rsid w:val="00916357"/>
    <w:rsid w:val="009168A0"/>
    <w:rsid w:val="009207BA"/>
    <w:rsid w:val="00924477"/>
    <w:rsid w:val="00925AE2"/>
    <w:rsid w:val="00930C73"/>
    <w:rsid w:val="00930EFC"/>
    <w:rsid w:val="00931D6C"/>
    <w:rsid w:val="00933F86"/>
    <w:rsid w:val="00935FDB"/>
    <w:rsid w:val="00937256"/>
    <w:rsid w:val="00941EB6"/>
    <w:rsid w:val="0094233E"/>
    <w:rsid w:val="00943439"/>
    <w:rsid w:val="00947421"/>
    <w:rsid w:val="00947F60"/>
    <w:rsid w:val="0095015A"/>
    <w:rsid w:val="00950AB5"/>
    <w:rsid w:val="00951912"/>
    <w:rsid w:val="00951ADC"/>
    <w:rsid w:val="009531D9"/>
    <w:rsid w:val="00953BC5"/>
    <w:rsid w:val="00953E02"/>
    <w:rsid w:val="009576B1"/>
    <w:rsid w:val="009610C1"/>
    <w:rsid w:val="00961F0F"/>
    <w:rsid w:val="009656FA"/>
    <w:rsid w:val="00966BA3"/>
    <w:rsid w:val="00972833"/>
    <w:rsid w:val="00974262"/>
    <w:rsid w:val="00974BB0"/>
    <w:rsid w:val="00976A95"/>
    <w:rsid w:val="00992995"/>
    <w:rsid w:val="00993AC4"/>
    <w:rsid w:val="009A08FA"/>
    <w:rsid w:val="009B5272"/>
    <w:rsid w:val="009B5587"/>
    <w:rsid w:val="009B6814"/>
    <w:rsid w:val="009B7CDB"/>
    <w:rsid w:val="009C16A0"/>
    <w:rsid w:val="009C1B83"/>
    <w:rsid w:val="009C4814"/>
    <w:rsid w:val="009C58F9"/>
    <w:rsid w:val="009C7715"/>
    <w:rsid w:val="009C7E4F"/>
    <w:rsid w:val="009D0BAC"/>
    <w:rsid w:val="009D0D7C"/>
    <w:rsid w:val="009D16A6"/>
    <w:rsid w:val="009D36AC"/>
    <w:rsid w:val="009D3C44"/>
    <w:rsid w:val="009D5465"/>
    <w:rsid w:val="009E279F"/>
    <w:rsid w:val="009E4708"/>
    <w:rsid w:val="009F01F8"/>
    <w:rsid w:val="009F1521"/>
    <w:rsid w:val="009F5A7D"/>
    <w:rsid w:val="009F6470"/>
    <w:rsid w:val="009F67B0"/>
    <w:rsid w:val="00A05182"/>
    <w:rsid w:val="00A05F25"/>
    <w:rsid w:val="00A110E1"/>
    <w:rsid w:val="00A135E3"/>
    <w:rsid w:val="00A13620"/>
    <w:rsid w:val="00A13C54"/>
    <w:rsid w:val="00A15C74"/>
    <w:rsid w:val="00A311D7"/>
    <w:rsid w:val="00A31634"/>
    <w:rsid w:val="00A40452"/>
    <w:rsid w:val="00A4070E"/>
    <w:rsid w:val="00A44950"/>
    <w:rsid w:val="00A52AD0"/>
    <w:rsid w:val="00A55614"/>
    <w:rsid w:val="00A614BE"/>
    <w:rsid w:val="00A7169C"/>
    <w:rsid w:val="00A726C0"/>
    <w:rsid w:val="00A73CCD"/>
    <w:rsid w:val="00A75AA2"/>
    <w:rsid w:val="00A77F9E"/>
    <w:rsid w:val="00A81330"/>
    <w:rsid w:val="00A83833"/>
    <w:rsid w:val="00A84093"/>
    <w:rsid w:val="00A84A46"/>
    <w:rsid w:val="00A85254"/>
    <w:rsid w:val="00A85A72"/>
    <w:rsid w:val="00A93B04"/>
    <w:rsid w:val="00AA016A"/>
    <w:rsid w:val="00AA506D"/>
    <w:rsid w:val="00AA6792"/>
    <w:rsid w:val="00AB1488"/>
    <w:rsid w:val="00AC0000"/>
    <w:rsid w:val="00AC1BE2"/>
    <w:rsid w:val="00AC26B6"/>
    <w:rsid w:val="00AC5D5B"/>
    <w:rsid w:val="00AC78EF"/>
    <w:rsid w:val="00AD255E"/>
    <w:rsid w:val="00AD4BD3"/>
    <w:rsid w:val="00AD62A9"/>
    <w:rsid w:val="00AD73AE"/>
    <w:rsid w:val="00AE5588"/>
    <w:rsid w:val="00AE6ABC"/>
    <w:rsid w:val="00AE6D68"/>
    <w:rsid w:val="00AE741B"/>
    <w:rsid w:val="00AF000E"/>
    <w:rsid w:val="00AF30EC"/>
    <w:rsid w:val="00AF36F9"/>
    <w:rsid w:val="00AF3D7F"/>
    <w:rsid w:val="00AF6DBA"/>
    <w:rsid w:val="00AF796B"/>
    <w:rsid w:val="00AF7F8E"/>
    <w:rsid w:val="00B0047C"/>
    <w:rsid w:val="00B0409B"/>
    <w:rsid w:val="00B07606"/>
    <w:rsid w:val="00B15665"/>
    <w:rsid w:val="00B157FA"/>
    <w:rsid w:val="00B17F13"/>
    <w:rsid w:val="00B21110"/>
    <w:rsid w:val="00B23543"/>
    <w:rsid w:val="00B235BC"/>
    <w:rsid w:val="00B252DC"/>
    <w:rsid w:val="00B25B2F"/>
    <w:rsid w:val="00B27BA2"/>
    <w:rsid w:val="00B33C0A"/>
    <w:rsid w:val="00B34598"/>
    <w:rsid w:val="00B406F8"/>
    <w:rsid w:val="00B41089"/>
    <w:rsid w:val="00B44343"/>
    <w:rsid w:val="00B444B9"/>
    <w:rsid w:val="00B44F74"/>
    <w:rsid w:val="00B4680D"/>
    <w:rsid w:val="00B47DDD"/>
    <w:rsid w:val="00B50F74"/>
    <w:rsid w:val="00B54704"/>
    <w:rsid w:val="00B665EE"/>
    <w:rsid w:val="00B66BFE"/>
    <w:rsid w:val="00B71CA5"/>
    <w:rsid w:val="00B7449A"/>
    <w:rsid w:val="00B75E8F"/>
    <w:rsid w:val="00B77F4E"/>
    <w:rsid w:val="00B86FD0"/>
    <w:rsid w:val="00B877EF"/>
    <w:rsid w:val="00B91A7B"/>
    <w:rsid w:val="00B939A0"/>
    <w:rsid w:val="00B941A3"/>
    <w:rsid w:val="00B96800"/>
    <w:rsid w:val="00BA0C0D"/>
    <w:rsid w:val="00BA3969"/>
    <w:rsid w:val="00BB48A7"/>
    <w:rsid w:val="00BB4BB8"/>
    <w:rsid w:val="00BB63AB"/>
    <w:rsid w:val="00BB7195"/>
    <w:rsid w:val="00BB73FE"/>
    <w:rsid w:val="00BC5E9E"/>
    <w:rsid w:val="00BC628F"/>
    <w:rsid w:val="00BD63E3"/>
    <w:rsid w:val="00BD64E3"/>
    <w:rsid w:val="00BD6775"/>
    <w:rsid w:val="00BE1B0B"/>
    <w:rsid w:val="00BE58BC"/>
    <w:rsid w:val="00BF257C"/>
    <w:rsid w:val="00BF281F"/>
    <w:rsid w:val="00BF3ABE"/>
    <w:rsid w:val="00BF4DDC"/>
    <w:rsid w:val="00C0527D"/>
    <w:rsid w:val="00C068A2"/>
    <w:rsid w:val="00C1091D"/>
    <w:rsid w:val="00C11D39"/>
    <w:rsid w:val="00C14128"/>
    <w:rsid w:val="00C20ED1"/>
    <w:rsid w:val="00C25053"/>
    <w:rsid w:val="00C25317"/>
    <w:rsid w:val="00C25BB6"/>
    <w:rsid w:val="00C27F47"/>
    <w:rsid w:val="00C315AD"/>
    <w:rsid w:val="00C31629"/>
    <w:rsid w:val="00C33F50"/>
    <w:rsid w:val="00C355F9"/>
    <w:rsid w:val="00C400A9"/>
    <w:rsid w:val="00C40610"/>
    <w:rsid w:val="00C42130"/>
    <w:rsid w:val="00C430B2"/>
    <w:rsid w:val="00C43220"/>
    <w:rsid w:val="00C45500"/>
    <w:rsid w:val="00C5032F"/>
    <w:rsid w:val="00C559EC"/>
    <w:rsid w:val="00C63965"/>
    <w:rsid w:val="00C65F0A"/>
    <w:rsid w:val="00C7061C"/>
    <w:rsid w:val="00C70FAF"/>
    <w:rsid w:val="00C748BF"/>
    <w:rsid w:val="00C74D57"/>
    <w:rsid w:val="00C87617"/>
    <w:rsid w:val="00C9784D"/>
    <w:rsid w:val="00CA4B9E"/>
    <w:rsid w:val="00CB09F9"/>
    <w:rsid w:val="00CB1239"/>
    <w:rsid w:val="00CB1E75"/>
    <w:rsid w:val="00CB1EE1"/>
    <w:rsid w:val="00CB4D30"/>
    <w:rsid w:val="00CC252D"/>
    <w:rsid w:val="00CC350D"/>
    <w:rsid w:val="00CC460C"/>
    <w:rsid w:val="00CC4BFB"/>
    <w:rsid w:val="00CC535C"/>
    <w:rsid w:val="00CD5C2F"/>
    <w:rsid w:val="00CE39EF"/>
    <w:rsid w:val="00CE497E"/>
    <w:rsid w:val="00CE4C98"/>
    <w:rsid w:val="00CE6B6F"/>
    <w:rsid w:val="00CE79D8"/>
    <w:rsid w:val="00CF5720"/>
    <w:rsid w:val="00D01E3E"/>
    <w:rsid w:val="00D02A16"/>
    <w:rsid w:val="00D04421"/>
    <w:rsid w:val="00D05E89"/>
    <w:rsid w:val="00D11005"/>
    <w:rsid w:val="00D110DB"/>
    <w:rsid w:val="00D144CE"/>
    <w:rsid w:val="00D15FAC"/>
    <w:rsid w:val="00D17CF5"/>
    <w:rsid w:val="00D20A85"/>
    <w:rsid w:val="00D220F3"/>
    <w:rsid w:val="00D264E7"/>
    <w:rsid w:val="00D311B5"/>
    <w:rsid w:val="00D31E3A"/>
    <w:rsid w:val="00D329C4"/>
    <w:rsid w:val="00D3563E"/>
    <w:rsid w:val="00D36DDA"/>
    <w:rsid w:val="00D40B7E"/>
    <w:rsid w:val="00D41B11"/>
    <w:rsid w:val="00D4735E"/>
    <w:rsid w:val="00D5018B"/>
    <w:rsid w:val="00D52BA8"/>
    <w:rsid w:val="00D56BF3"/>
    <w:rsid w:val="00D653AD"/>
    <w:rsid w:val="00D65B98"/>
    <w:rsid w:val="00D66117"/>
    <w:rsid w:val="00D73E29"/>
    <w:rsid w:val="00D73E69"/>
    <w:rsid w:val="00D77353"/>
    <w:rsid w:val="00D77E96"/>
    <w:rsid w:val="00D80861"/>
    <w:rsid w:val="00D82426"/>
    <w:rsid w:val="00D82DC5"/>
    <w:rsid w:val="00D84B36"/>
    <w:rsid w:val="00D84EB3"/>
    <w:rsid w:val="00D93E66"/>
    <w:rsid w:val="00D95505"/>
    <w:rsid w:val="00D96B4D"/>
    <w:rsid w:val="00DA2685"/>
    <w:rsid w:val="00DA461B"/>
    <w:rsid w:val="00DB00F8"/>
    <w:rsid w:val="00DB2538"/>
    <w:rsid w:val="00DB3C47"/>
    <w:rsid w:val="00DB7420"/>
    <w:rsid w:val="00DB78EC"/>
    <w:rsid w:val="00DC0ED9"/>
    <w:rsid w:val="00DD0218"/>
    <w:rsid w:val="00DD5727"/>
    <w:rsid w:val="00DD7A75"/>
    <w:rsid w:val="00DE0DE1"/>
    <w:rsid w:val="00DE13A0"/>
    <w:rsid w:val="00DE264D"/>
    <w:rsid w:val="00DE4241"/>
    <w:rsid w:val="00DE56DC"/>
    <w:rsid w:val="00DE59A8"/>
    <w:rsid w:val="00DE5B06"/>
    <w:rsid w:val="00DF0FF7"/>
    <w:rsid w:val="00DF32FF"/>
    <w:rsid w:val="00DF5087"/>
    <w:rsid w:val="00DF6F0C"/>
    <w:rsid w:val="00E0242E"/>
    <w:rsid w:val="00E05F76"/>
    <w:rsid w:val="00E142B5"/>
    <w:rsid w:val="00E16103"/>
    <w:rsid w:val="00E2138F"/>
    <w:rsid w:val="00E21C27"/>
    <w:rsid w:val="00E23095"/>
    <w:rsid w:val="00E233B8"/>
    <w:rsid w:val="00E340E3"/>
    <w:rsid w:val="00E408D5"/>
    <w:rsid w:val="00E41DC1"/>
    <w:rsid w:val="00E423A2"/>
    <w:rsid w:val="00E426CE"/>
    <w:rsid w:val="00E45118"/>
    <w:rsid w:val="00E45D82"/>
    <w:rsid w:val="00E5090B"/>
    <w:rsid w:val="00E535F6"/>
    <w:rsid w:val="00E53F4E"/>
    <w:rsid w:val="00E54D4C"/>
    <w:rsid w:val="00E63FA7"/>
    <w:rsid w:val="00E652C4"/>
    <w:rsid w:val="00E65AD6"/>
    <w:rsid w:val="00E66449"/>
    <w:rsid w:val="00E66D63"/>
    <w:rsid w:val="00E6720D"/>
    <w:rsid w:val="00E6775F"/>
    <w:rsid w:val="00E702E7"/>
    <w:rsid w:val="00E70BB9"/>
    <w:rsid w:val="00E70D0B"/>
    <w:rsid w:val="00E74182"/>
    <w:rsid w:val="00E77FD8"/>
    <w:rsid w:val="00E802B9"/>
    <w:rsid w:val="00E83364"/>
    <w:rsid w:val="00E96790"/>
    <w:rsid w:val="00EA4499"/>
    <w:rsid w:val="00EB2EFA"/>
    <w:rsid w:val="00EB31B6"/>
    <w:rsid w:val="00EB43CB"/>
    <w:rsid w:val="00EB44EF"/>
    <w:rsid w:val="00EB4D02"/>
    <w:rsid w:val="00EB694D"/>
    <w:rsid w:val="00ED1627"/>
    <w:rsid w:val="00ED1AC7"/>
    <w:rsid w:val="00ED5538"/>
    <w:rsid w:val="00ED6400"/>
    <w:rsid w:val="00EE0B9D"/>
    <w:rsid w:val="00EE0F1D"/>
    <w:rsid w:val="00EE6DA6"/>
    <w:rsid w:val="00EE7577"/>
    <w:rsid w:val="00EF1F4C"/>
    <w:rsid w:val="00EF2078"/>
    <w:rsid w:val="00EF5D93"/>
    <w:rsid w:val="00EF6AAF"/>
    <w:rsid w:val="00F010F4"/>
    <w:rsid w:val="00F0767E"/>
    <w:rsid w:val="00F076F7"/>
    <w:rsid w:val="00F114A0"/>
    <w:rsid w:val="00F15E88"/>
    <w:rsid w:val="00F17AB3"/>
    <w:rsid w:val="00F23031"/>
    <w:rsid w:val="00F23387"/>
    <w:rsid w:val="00F23A4F"/>
    <w:rsid w:val="00F23F21"/>
    <w:rsid w:val="00F24A52"/>
    <w:rsid w:val="00F355AA"/>
    <w:rsid w:val="00F379D8"/>
    <w:rsid w:val="00F43522"/>
    <w:rsid w:val="00F43D4E"/>
    <w:rsid w:val="00F46139"/>
    <w:rsid w:val="00F46A55"/>
    <w:rsid w:val="00F5349C"/>
    <w:rsid w:val="00F5383E"/>
    <w:rsid w:val="00F53DBD"/>
    <w:rsid w:val="00F558D8"/>
    <w:rsid w:val="00F559FF"/>
    <w:rsid w:val="00F56593"/>
    <w:rsid w:val="00F610DE"/>
    <w:rsid w:val="00F61A74"/>
    <w:rsid w:val="00F652BB"/>
    <w:rsid w:val="00F70A2C"/>
    <w:rsid w:val="00F71622"/>
    <w:rsid w:val="00F75F25"/>
    <w:rsid w:val="00F774FF"/>
    <w:rsid w:val="00F77683"/>
    <w:rsid w:val="00F8139C"/>
    <w:rsid w:val="00F9551F"/>
    <w:rsid w:val="00F9580D"/>
    <w:rsid w:val="00F960F9"/>
    <w:rsid w:val="00F965C5"/>
    <w:rsid w:val="00FA01E9"/>
    <w:rsid w:val="00FA08D7"/>
    <w:rsid w:val="00FA311D"/>
    <w:rsid w:val="00FA3314"/>
    <w:rsid w:val="00FA6029"/>
    <w:rsid w:val="00FA6CCE"/>
    <w:rsid w:val="00FB4A80"/>
    <w:rsid w:val="00FB5970"/>
    <w:rsid w:val="00FB723E"/>
    <w:rsid w:val="00FC0E6E"/>
    <w:rsid w:val="00FC1236"/>
    <w:rsid w:val="00FC351C"/>
    <w:rsid w:val="00FC536A"/>
    <w:rsid w:val="00FC5CE1"/>
    <w:rsid w:val="00FC60A9"/>
    <w:rsid w:val="00FD2BE6"/>
    <w:rsid w:val="00FD5272"/>
    <w:rsid w:val="00FD5436"/>
    <w:rsid w:val="00FE4516"/>
    <w:rsid w:val="00FE5615"/>
    <w:rsid w:val="00FE610A"/>
    <w:rsid w:val="00FE7011"/>
    <w:rsid w:val="00FE7244"/>
    <w:rsid w:val="00FE7BDB"/>
    <w:rsid w:val="00FF19A3"/>
    <w:rsid w:val="00FF6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2FB6BE2"/>
  <w15:docId w15:val="{E917E92F-7BA8-42BD-8FD7-1D219A8CB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281F"/>
    <w:pPr>
      <w:spacing w:before="60" w:after="60"/>
      <w:jc w:val="both"/>
    </w:pPr>
    <w:rPr>
      <w:rFonts w:ascii="Helvetica 45 Light" w:hAnsi="Helvetica 45 Light"/>
      <w:sz w:val="22"/>
      <w:szCs w:val="24"/>
    </w:rPr>
  </w:style>
  <w:style w:type="paragraph" w:styleId="Titre1">
    <w:name w:val="heading 1"/>
    <w:basedOn w:val="Normal"/>
    <w:next w:val="Normal"/>
    <w:link w:val="Titre1Car"/>
    <w:qFormat/>
    <w:rsid w:val="00BF281F"/>
    <w:pPr>
      <w:keepNext/>
      <w:pageBreakBefore/>
      <w:numPr>
        <w:numId w:val="4"/>
      </w:numPr>
      <w:spacing w:before="720" w:after="240"/>
      <w:jc w:val="left"/>
      <w:outlineLvl w:val="0"/>
    </w:pPr>
    <w:rPr>
      <w:color w:val="FF6600"/>
      <w:sz w:val="36"/>
      <w:szCs w:val="36"/>
    </w:rPr>
  </w:style>
  <w:style w:type="paragraph" w:styleId="Titre2">
    <w:name w:val="heading 2"/>
    <w:basedOn w:val="Titre1"/>
    <w:next w:val="Normal"/>
    <w:link w:val="Titre2Car"/>
    <w:autoRedefine/>
    <w:qFormat/>
    <w:rsid w:val="00D96B4D"/>
    <w:pPr>
      <w:pageBreakBefore w:val="0"/>
      <w:numPr>
        <w:ilvl w:val="1"/>
      </w:numPr>
      <w:tabs>
        <w:tab w:val="clear" w:pos="720"/>
      </w:tabs>
      <w:spacing w:before="240" w:after="120"/>
      <w:ind w:left="709" w:hanging="709"/>
      <w:jc w:val="both"/>
      <w:outlineLvl w:val="1"/>
    </w:pPr>
    <w:rPr>
      <w:sz w:val="32"/>
      <w:szCs w:val="32"/>
    </w:rPr>
  </w:style>
  <w:style w:type="paragraph" w:styleId="Titre3">
    <w:name w:val="heading 3"/>
    <w:basedOn w:val="Titre2"/>
    <w:next w:val="Normal"/>
    <w:autoRedefine/>
    <w:qFormat/>
    <w:rsid w:val="00BF281F"/>
    <w:pPr>
      <w:numPr>
        <w:ilvl w:val="2"/>
      </w:numPr>
      <w:outlineLvl w:val="2"/>
    </w:pPr>
    <w:rPr>
      <w:sz w:val="28"/>
      <w:szCs w:val="28"/>
    </w:rPr>
  </w:style>
  <w:style w:type="paragraph" w:styleId="Titre4">
    <w:name w:val="heading 4"/>
    <w:basedOn w:val="Titre2"/>
    <w:next w:val="Normal"/>
    <w:link w:val="Titre4Car"/>
    <w:qFormat/>
    <w:rsid w:val="00BF281F"/>
    <w:pPr>
      <w:numPr>
        <w:ilvl w:val="3"/>
      </w:numPr>
      <w:outlineLvl w:val="3"/>
    </w:pPr>
    <w:rPr>
      <w:sz w:val="24"/>
      <w:szCs w:val="24"/>
    </w:rPr>
  </w:style>
  <w:style w:type="paragraph" w:styleId="Titre5">
    <w:name w:val="heading 5"/>
    <w:basedOn w:val="Titre4"/>
    <w:next w:val="Normal"/>
    <w:qFormat/>
    <w:rsid w:val="00BF281F"/>
    <w:pPr>
      <w:numPr>
        <w:ilvl w:val="4"/>
      </w:numPr>
      <w:outlineLvl w:val="4"/>
    </w:pPr>
  </w:style>
  <w:style w:type="paragraph" w:styleId="Titre6">
    <w:name w:val="heading 6"/>
    <w:basedOn w:val="Normal"/>
    <w:next w:val="Normal"/>
    <w:qFormat/>
    <w:rsid w:val="00BF281F"/>
    <w:pPr>
      <w:spacing w:before="240"/>
      <w:outlineLvl w:val="5"/>
    </w:pPr>
    <w:rPr>
      <w:rFonts w:ascii="Times New Roman" w:hAnsi="Times New Roman"/>
      <w:b/>
      <w:bCs/>
      <w:szCs w:val="22"/>
    </w:rPr>
  </w:style>
  <w:style w:type="paragraph" w:styleId="Titre7">
    <w:name w:val="heading 7"/>
    <w:basedOn w:val="Normal"/>
    <w:next w:val="Normal"/>
    <w:qFormat/>
    <w:rsid w:val="00BF281F"/>
    <w:pPr>
      <w:spacing w:before="240"/>
      <w:outlineLvl w:val="6"/>
    </w:pPr>
    <w:rPr>
      <w:rFonts w:ascii="Times New Roman" w:hAnsi="Times New Roman"/>
    </w:rPr>
  </w:style>
  <w:style w:type="paragraph" w:styleId="Titre8">
    <w:name w:val="heading 8"/>
    <w:basedOn w:val="Normal"/>
    <w:next w:val="Normal"/>
    <w:qFormat/>
    <w:rsid w:val="00BF281F"/>
    <w:pPr>
      <w:spacing w:before="240"/>
      <w:outlineLvl w:val="7"/>
    </w:pPr>
    <w:rPr>
      <w:rFonts w:ascii="Times New Roman" w:hAnsi="Times New Roman"/>
      <w:i/>
      <w:iCs/>
    </w:rPr>
  </w:style>
  <w:style w:type="paragraph" w:styleId="Titre9">
    <w:name w:val="heading 9"/>
    <w:basedOn w:val="Normal"/>
    <w:next w:val="Normal"/>
    <w:qFormat/>
    <w:rsid w:val="00BF281F"/>
    <w:pPr>
      <w:spacing w:before="240"/>
      <w:outlineLvl w:val="8"/>
    </w:pPr>
    <w:rPr>
      <w:rFonts w:cs="Arial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Miseenvaleur">
    <w:name w:val="Mise en valeur"/>
    <w:basedOn w:val="Normal"/>
    <w:next w:val="Normal"/>
    <w:link w:val="MiseenvaleurCar"/>
    <w:autoRedefine/>
    <w:rsid w:val="00BF281F"/>
    <w:rPr>
      <w:rFonts w:ascii="Arial Gras" w:hAnsi="Arial Gras"/>
      <w:b/>
      <w:color w:val="4D4D4D"/>
      <w:szCs w:val="22"/>
    </w:rPr>
  </w:style>
  <w:style w:type="character" w:customStyle="1" w:styleId="MiseenvaleurCar">
    <w:name w:val="Mise en valeur Car"/>
    <w:basedOn w:val="Policepardfaut"/>
    <w:link w:val="Miseenvaleur"/>
    <w:rsid w:val="00BF281F"/>
    <w:rPr>
      <w:rFonts w:ascii="Arial Gras" w:hAnsi="Arial Gras"/>
      <w:b/>
      <w:color w:val="4D4D4D"/>
      <w:sz w:val="22"/>
      <w:szCs w:val="22"/>
    </w:rPr>
  </w:style>
  <w:style w:type="paragraph" w:customStyle="1" w:styleId="AnnexeA-AQL-OBS">
    <w:name w:val="Annexe A - AQL-OBS"/>
    <w:basedOn w:val="Normal"/>
    <w:next w:val="Normal"/>
    <w:autoRedefine/>
    <w:rsid w:val="00BF281F"/>
    <w:pPr>
      <w:keepNext/>
      <w:pageBreakBefore/>
      <w:outlineLvl w:val="0"/>
    </w:pPr>
    <w:rPr>
      <w:rFonts w:ascii="Verdana" w:hAnsi="Verdana"/>
      <w:color w:val="FF6600"/>
      <w:sz w:val="36"/>
      <w:szCs w:val="36"/>
    </w:rPr>
  </w:style>
  <w:style w:type="paragraph" w:customStyle="1" w:styleId="AnnexeA1-AQL-OBS">
    <w:name w:val="Annexe A1 - AQL-OBS"/>
    <w:basedOn w:val="AnnexeA-AQL-OBS"/>
    <w:next w:val="Normal"/>
    <w:autoRedefine/>
    <w:rsid w:val="00BF281F"/>
    <w:pPr>
      <w:pageBreakBefore w:val="0"/>
      <w:numPr>
        <w:ilvl w:val="6"/>
        <w:numId w:val="4"/>
      </w:numPr>
      <w:spacing w:before="120"/>
      <w:outlineLvl w:val="1"/>
    </w:pPr>
    <w:rPr>
      <w:sz w:val="28"/>
      <w:szCs w:val="28"/>
    </w:rPr>
  </w:style>
  <w:style w:type="paragraph" w:customStyle="1" w:styleId="TitreFigure">
    <w:name w:val="Titre Figure"/>
    <w:basedOn w:val="Normal"/>
    <w:next w:val="Normal"/>
    <w:autoRedefine/>
    <w:rsid w:val="00BF281F"/>
    <w:pPr>
      <w:numPr>
        <w:numId w:val="6"/>
      </w:numPr>
      <w:jc w:val="center"/>
    </w:pPr>
    <w:rPr>
      <w:szCs w:val="22"/>
    </w:rPr>
  </w:style>
  <w:style w:type="paragraph" w:customStyle="1" w:styleId="TitreTableau">
    <w:name w:val="Titre Tableau"/>
    <w:basedOn w:val="Normal"/>
    <w:next w:val="Normal"/>
    <w:autoRedefine/>
    <w:rsid w:val="00BF281F"/>
    <w:pPr>
      <w:numPr>
        <w:numId w:val="5"/>
      </w:numPr>
      <w:spacing w:before="240" w:after="240"/>
      <w:jc w:val="center"/>
    </w:pPr>
    <w:rPr>
      <w:szCs w:val="22"/>
    </w:rPr>
  </w:style>
  <w:style w:type="paragraph" w:customStyle="1" w:styleId="Pucesniv1">
    <w:name w:val="Puces niv1"/>
    <w:basedOn w:val="Normal"/>
    <w:autoRedefine/>
    <w:rsid w:val="00BF281F"/>
    <w:pPr>
      <w:numPr>
        <w:numId w:val="1"/>
      </w:numPr>
    </w:pPr>
    <w:rPr>
      <w:szCs w:val="22"/>
    </w:rPr>
  </w:style>
  <w:style w:type="paragraph" w:customStyle="1" w:styleId="Pucesniv2">
    <w:name w:val="Puces niv2"/>
    <w:basedOn w:val="Pucesniv1"/>
    <w:autoRedefine/>
    <w:rsid w:val="00BF281F"/>
    <w:pPr>
      <w:numPr>
        <w:numId w:val="2"/>
      </w:numPr>
    </w:pPr>
  </w:style>
  <w:style w:type="paragraph" w:customStyle="1" w:styleId="Pucesniv3">
    <w:name w:val="Puces niv3"/>
    <w:basedOn w:val="Normal"/>
    <w:autoRedefine/>
    <w:rsid w:val="00BF281F"/>
    <w:pPr>
      <w:numPr>
        <w:numId w:val="3"/>
      </w:numPr>
      <w:contextualSpacing/>
    </w:pPr>
  </w:style>
  <w:style w:type="paragraph" w:styleId="TM1">
    <w:name w:val="toc 1"/>
    <w:basedOn w:val="Normal"/>
    <w:next w:val="Normal"/>
    <w:uiPriority w:val="39"/>
    <w:rsid w:val="00BF281F"/>
    <w:pPr>
      <w:spacing w:after="0"/>
      <w:jc w:val="left"/>
    </w:pPr>
    <w:rPr>
      <w:b/>
      <w:caps/>
    </w:rPr>
  </w:style>
  <w:style w:type="table" w:customStyle="1" w:styleId="Tableau">
    <w:name w:val="Tableau"/>
    <w:basedOn w:val="TableauNormal"/>
    <w:rsid w:val="00BF281F"/>
    <w:rPr>
      <w:rFonts w:ascii="Arial" w:hAnsi="Arial"/>
      <w:sz w:val="22"/>
    </w:rPr>
    <w:tblPr>
      <w:tblBorders>
        <w:top w:val="single" w:sz="6" w:space="0" w:color="FF6600"/>
        <w:left w:val="single" w:sz="6" w:space="0" w:color="FF6600"/>
        <w:bottom w:val="single" w:sz="6" w:space="0" w:color="FF6600"/>
        <w:right w:val="single" w:sz="6" w:space="0" w:color="FF6600"/>
        <w:insideH w:val="single" w:sz="6" w:space="0" w:color="FF6600"/>
        <w:insideV w:val="single" w:sz="6" w:space="0" w:color="FF6600"/>
      </w:tblBorders>
    </w:tblPr>
    <w:trPr>
      <w:cantSplit/>
    </w:trPr>
    <w:tcPr>
      <w:shd w:val="clear" w:color="auto" w:fill="auto"/>
      <w:vAlign w:val="center"/>
    </w:tcPr>
    <w:tblStylePr w:type="firstRow">
      <w:rPr>
        <w:rFonts w:ascii="Arial" w:hAnsi="Arial"/>
        <w:b/>
        <w:i w:val="0"/>
        <w:iCs/>
        <w:sz w:val="20"/>
      </w:rPr>
      <w:tblPr/>
      <w:tcPr>
        <w:shd w:val="clear" w:color="auto" w:fill="E6E6E6"/>
      </w:tcPr>
    </w:tblStylePr>
    <w:tblStylePr w:type="lastRow">
      <w:rPr>
        <w:b w:val="0"/>
        <w:color w:val="auto"/>
      </w:rPr>
      <w:tblPr/>
      <w:tcPr>
        <w:tcBorders>
          <w:top w:val="single" w:sz="6" w:space="0" w:color="FF6600"/>
          <w:left w:val="single" w:sz="6" w:space="0" w:color="FF6600"/>
          <w:bottom w:val="single" w:sz="6" w:space="0" w:color="FF6600"/>
          <w:right w:val="single" w:sz="6" w:space="0" w:color="FF6600"/>
          <w:insideH w:val="single" w:sz="6" w:space="0" w:color="FF6600"/>
          <w:insideV w:val="single" w:sz="6" w:space="0" w:color="FF6600"/>
        </w:tcBorders>
        <w:shd w:val="clear" w:color="auto" w:fill="auto"/>
      </w:tcPr>
    </w:tblStylePr>
    <w:tblStylePr w:type="firstCol">
      <w:rPr>
        <w:b w:val="0"/>
      </w:rPr>
      <w:tblPr/>
      <w:tcPr>
        <w:tcBorders>
          <w:top w:val="single" w:sz="6" w:space="0" w:color="FF6600"/>
          <w:left w:val="single" w:sz="6" w:space="0" w:color="FF6600"/>
          <w:bottom w:val="single" w:sz="6" w:space="0" w:color="FF6600"/>
          <w:right w:val="single" w:sz="6" w:space="0" w:color="FF6600"/>
          <w:insideH w:val="single" w:sz="6" w:space="0" w:color="FF6600"/>
          <w:insideV w:val="single" w:sz="6" w:space="0" w:color="FF6600"/>
        </w:tcBorders>
        <w:shd w:val="clear" w:color="auto" w:fill="auto"/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 w:val="0"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Pucesniv1-Corpsdetexte">
    <w:name w:val="Puces niv1-Corps de texte"/>
    <w:basedOn w:val="Pucesniv1"/>
    <w:rsid w:val="00BF281F"/>
    <w:pPr>
      <w:numPr>
        <w:numId w:val="0"/>
      </w:numPr>
      <w:tabs>
        <w:tab w:val="left" w:pos="720"/>
      </w:tabs>
      <w:ind w:left="720"/>
    </w:pPr>
  </w:style>
  <w:style w:type="paragraph" w:customStyle="1" w:styleId="Pucesniv2-Corpsdetexte">
    <w:name w:val="Puces niv2-Corps de texte"/>
    <w:basedOn w:val="Pucesniv2"/>
    <w:rsid w:val="00BF281F"/>
    <w:pPr>
      <w:numPr>
        <w:numId w:val="0"/>
      </w:numPr>
      <w:ind w:left="1111"/>
    </w:pPr>
  </w:style>
  <w:style w:type="paragraph" w:customStyle="1" w:styleId="Pucesniv3-Corpsdetexte">
    <w:name w:val="Puces niv3-Corps de texte"/>
    <w:basedOn w:val="Pucesniv3"/>
    <w:rsid w:val="00BF281F"/>
    <w:pPr>
      <w:numPr>
        <w:numId w:val="0"/>
      </w:numPr>
      <w:ind w:left="1531"/>
    </w:pPr>
  </w:style>
  <w:style w:type="paragraph" w:styleId="TM2">
    <w:name w:val="toc 2"/>
    <w:basedOn w:val="Normal"/>
    <w:next w:val="Normal"/>
    <w:uiPriority w:val="39"/>
    <w:rsid w:val="00BF281F"/>
    <w:pPr>
      <w:tabs>
        <w:tab w:val="left" w:pos="1134"/>
        <w:tab w:val="right" w:leader="dot" w:pos="9061"/>
      </w:tabs>
      <w:spacing w:after="0"/>
      <w:ind w:left="238"/>
      <w:jc w:val="left"/>
    </w:pPr>
    <w:rPr>
      <w:sz w:val="20"/>
    </w:rPr>
  </w:style>
  <w:style w:type="paragraph" w:styleId="TM3">
    <w:name w:val="toc 3"/>
    <w:basedOn w:val="Normal"/>
    <w:next w:val="Normal"/>
    <w:uiPriority w:val="39"/>
    <w:rsid w:val="00BF281F"/>
    <w:pPr>
      <w:spacing w:after="0"/>
      <w:ind w:left="482"/>
    </w:pPr>
    <w:rPr>
      <w:sz w:val="20"/>
    </w:rPr>
  </w:style>
  <w:style w:type="paragraph" w:styleId="En-tte">
    <w:name w:val="header"/>
    <w:basedOn w:val="Normal"/>
    <w:semiHidden/>
    <w:rsid w:val="00BF281F"/>
    <w:pPr>
      <w:tabs>
        <w:tab w:val="center" w:pos="4536"/>
        <w:tab w:val="right" w:pos="9072"/>
      </w:tabs>
    </w:pPr>
  </w:style>
  <w:style w:type="paragraph" w:styleId="Tabledesillustrations">
    <w:name w:val="table of figures"/>
    <w:basedOn w:val="Normal"/>
    <w:next w:val="Normal"/>
    <w:uiPriority w:val="99"/>
    <w:rsid w:val="00BF281F"/>
  </w:style>
  <w:style w:type="paragraph" w:styleId="TM4">
    <w:name w:val="toc 4"/>
    <w:basedOn w:val="Normal"/>
    <w:next w:val="Normal"/>
    <w:uiPriority w:val="39"/>
    <w:rsid w:val="00993AC4"/>
    <w:pPr>
      <w:spacing w:after="0"/>
      <w:ind w:left="708"/>
      <w:jc w:val="left"/>
    </w:pPr>
    <w:rPr>
      <w:sz w:val="18"/>
      <w:szCs w:val="40"/>
    </w:rPr>
  </w:style>
  <w:style w:type="paragraph" w:styleId="TM5">
    <w:name w:val="toc 5"/>
    <w:basedOn w:val="Normal"/>
    <w:next w:val="Normal"/>
    <w:semiHidden/>
    <w:rsid w:val="00BF281F"/>
    <w:pPr>
      <w:spacing w:after="0"/>
      <w:jc w:val="left"/>
    </w:pPr>
    <w:rPr>
      <w:color w:val="4D4D4D"/>
      <w:sz w:val="36"/>
    </w:rPr>
  </w:style>
  <w:style w:type="paragraph" w:styleId="TM9">
    <w:name w:val="toc 9"/>
    <w:basedOn w:val="Normal"/>
    <w:next w:val="Normal"/>
    <w:uiPriority w:val="39"/>
    <w:rsid w:val="00BF281F"/>
    <w:pPr>
      <w:spacing w:after="0"/>
    </w:pPr>
  </w:style>
  <w:style w:type="paragraph" w:styleId="Pieddepage">
    <w:name w:val="footer"/>
    <w:basedOn w:val="Normal"/>
    <w:autoRedefine/>
    <w:rsid w:val="00BF281F"/>
    <w:pPr>
      <w:tabs>
        <w:tab w:val="center" w:pos="4536"/>
        <w:tab w:val="right" w:pos="9072"/>
      </w:tabs>
    </w:pPr>
    <w:rPr>
      <w:sz w:val="18"/>
    </w:rPr>
  </w:style>
  <w:style w:type="paragraph" w:customStyle="1" w:styleId="Section">
    <w:name w:val="Section"/>
    <w:basedOn w:val="Normal"/>
    <w:next w:val="Normal"/>
    <w:link w:val="SectionCar"/>
    <w:autoRedefine/>
    <w:rsid w:val="00BF281F"/>
    <w:pPr>
      <w:keepNext/>
      <w:spacing w:before="240"/>
    </w:pPr>
    <w:rPr>
      <w:color w:val="4D4D4D"/>
      <w:sz w:val="28"/>
      <w:szCs w:val="28"/>
    </w:rPr>
  </w:style>
  <w:style w:type="character" w:styleId="Lienhypertexte">
    <w:name w:val="Hyperlink"/>
    <w:basedOn w:val="Policepardfaut"/>
    <w:uiPriority w:val="99"/>
    <w:rsid w:val="00BF281F"/>
    <w:rPr>
      <w:color w:val="0000FF"/>
      <w:u w:val="single"/>
    </w:rPr>
  </w:style>
  <w:style w:type="paragraph" w:styleId="Explorateurdedocuments">
    <w:name w:val="Document Map"/>
    <w:basedOn w:val="Normal"/>
    <w:semiHidden/>
    <w:rsid w:val="00BF281F"/>
    <w:pPr>
      <w:shd w:val="clear" w:color="auto" w:fill="000080"/>
    </w:pPr>
    <w:rPr>
      <w:rFonts w:ascii="Tahoma" w:hAnsi="Tahoma" w:cs="Tahoma"/>
      <w:sz w:val="20"/>
      <w:szCs w:val="20"/>
    </w:rPr>
  </w:style>
  <w:style w:type="table" w:styleId="Grilledutableau">
    <w:name w:val="Table Grid"/>
    <w:basedOn w:val="TableauNormal"/>
    <w:uiPriority w:val="59"/>
    <w:rsid w:val="00BF281F"/>
    <w:pPr>
      <w:spacing w:after="12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rsid w:val="00BF281F"/>
    <w:rPr>
      <w:rFonts w:ascii="Helvetica 45 Light" w:hAnsi="Helvetica 45 Light"/>
      <w:color w:val="FF6600"/>
      <w:sz w:val="36"/>
      <w:szCs w:val="36"/>
    </w:rPr>
  </w:style>
  <w:style w:type="character" w:customStyle="1" w:styleId="Titre2Car">
    <w:name w:val="Titre 2 Car"/>
    <w:basedOn w:val="Titre1Car"/>
    <w:link w:val="Titre2"/>
    <w:rsid w:val="00D96B4D"/>
    <w:rPr>
      <w:rFonts w:ascii="Helvetica 45 Light" w:hAnsi="Helvetica 45 Light"/>
      <w:color w:val="FF6600"/>
      <w:sz w:val="32"/>
      <w:szCs w:val="32"/>
    </w:rPr>
  </w:style>
  <w:style w:type="character" w:customStyle="1" w:styleId="Titre4Car">
    <w:name w:val="Titre 4 Car"/>
    <w:basedOn w:val="Titre2Car"/>
    <w:link w:val="Titre4"/>
    <w:rsid w:val="00BF281F"/>
    <w:rPr>
      <w:rFonts w:ascii="Helvetica 45 Light" w:hAnsi="Helvetica 45 Light"/>
      <w:color w:val="FF6600"/>
      <w:sz w:val="24"/>
      <w:szCs w:val="24"/>
    </w:rPr>
  </w:style>
  <w:style w:type="character" w:customStyle="1" w:styleId="SectionCar">
    <w:name w:val="Section Car"/>
    <w:basedOn w:val="Policepardfaut"/>
    <w:link w:val="Section"/>
    <w:rsid w:val="00BF281F"/>
    <w:rPr>
      <w:rFonts w:ascii="Helvetica 45 Light" w:hAnsi="Helvetica 45 Light"/>
      <w:color w:val="4D4D4D"/>
      <w:sz w:val="28"/>
      <w:szCs w:val="28"/>
    </w:rPr>
  </w:style>
  <w:style w:type="paragraph" w:customStyle="1" w:styleId="Titre-section">
    <w:name w:val="Titre-section"/>
    <w:basedOn w:val="Section"/>
    <w:next w:val="Normal"/>
    <w:link w:val="Titre-sectionCar"/>
    <w:autoRedefine/>
    <w:rsid w:val="00BF281F"/>
    <w:pPr>
      <w:spacing w:after="240"/>
    </w:pPr>
    <w:rPr>
      <w:color w:val="FF6600"/>
      <w:sz w:val="36"/>
      <w:szCs w:val="36"/>
    </w:rPr>
  </w:style>
  <w:style w:type="character" w:customStyle="1" w:styleId="Titre-sectionCar">
    <w:name w:val="Titre-section Car"/>
    <w:basedOn w:val="SectionCar"/>
    <w:link w:val="Titre-section"/>
    <w:rsid w:val="00BF281F"/>
    <w:rPr>
      <w:rFonts w:ascii="Helvetica 45 Light" w:hAnsi="Helvetica 45 Light"/>
      <w:color w:val="FF6600"/>
      <w:sz w:val="36"/>
      <w:szCs w:val="36"/>
    </w:rPr>
  </w:style>
  <w:style w:type="paragraph" w:customStyle="1" w:styleId="Sous-section">
    <w:name w:val="Sous-section"/>
    <w:basedOn w:val="Titre-section"/>
    <w:next w:val="Normal"/>
    <w:autoRedefine/>
    <w:rsid w:val="00BF281F"/>
    <w:pPr>
      <w:pBdr>
        <w:bottom w:val="single" w:sz="4" w:space="1" w:color="FF6600"/>
      </w:pBdr>
      <w:spacing w:before="120"/>
    </w:pPr>
    <w:rPr>
      <w:b/>
      <w:sz w:val="22"/>
      <w:szCs w:val="22"/>
    </w:rPr>
  </w:style>
  <w:style w:type="paragraph" w:customStyle="1" w:styleId="CartoucheContenu">
    <w:name w:val="Cartouche Contenu"/>
    <w:basedOn w:val="Normal"/>
    <w:rsid w:val="00BF281F"/>
    <w:pPr>
      <w:spacing w:after="0"/>
      <w:jc w:val="left"/>
    </w:pPr>
    <w:rPr>
      <w:rFonts w:ascii="Tahoma" w:hAnsi="Tahoma"/>
      <w:sz w:val="16"/>
      <w:szCs w:val="20"/>
    </w:rPr>
  </w:style>
  <w:style w:type="paragraph" w:customStyle="1" w:styleId="CartoucheTitre">
    <w:name w:val="Cartouche Titre"/>
    <w:basedOn w:val="Normal"/>
    <w:rsid w:val="00BF281F"/>
    <w:pPr>
      <w:spacing w:after="0"/>
      <w:jc w:val="left"/>
    </w:pPr>
    <w:rPr>
      <w:rFonts w:ascii="Tahoma" w:hAnsi="Tahoma"/>
      <w:b/>
      <w:bCs/>
      <w:sz w:val="16"/>
      <w:szCs w:val="20"/>
    </w:rPr>
  </w:style>
  <w:style w:type="character" w:styleId="Marquedecommentaire">
    <w:name w:val="annotation reference"/>
    <w:basedOn w:val="Policepardfaut"/>
    <w:semiHidden/>
    <w:rsid w:val="00BF281F"/>
    <w:rPr>
      <w:sz w:val="16"/>
      <w:szCs w:val="16"/>
    </w:rPr>
  </w:style>
  <w:style w:type="paragraph" w:styleId="Commentaire">
    <w:name w:val="annotation text"/>
    <w:basedOn w:val="Normal"/>
    <w:semiHidden/>
    <w:rsid w:val="00BF281F"/>
    <w:rPr>
      <w:sz w:val="20"/>
      <w:szCs w:val="20"/>
    </w:rPr>
  </w:style>
  <w:style w:type="paragraph" w:styleId="Objetducommentaire">
    <w:name w:val="annotation subject"/>
    <w:basedOn w:val="Commentaire"/>
    <w:next w:val="Commentaire"/>
    <w:semiHidden/>
    <w:rsid w:val="00BF281F"/>
    <w:rPr>
      <w:b/>
      <w:bCs/>
    </w:rPr>
  </w:style>
  <w:style w:type="paragraph" w:styleId="Textedebulles">
    <w:name w:val="Balloon Text"/>
    <w:basedOn w:val="Normal"/>
    <w:semiHidden/>
    <w:rsid w:val="00BF281F"/>
    <w:rPr>
      <w:rFonts w:ascii="Tahoma" w:hAnsi="Tahoma" w:cs="Tahoma"/>
      <w:sz w:val="16"/>
      <w:szCs w:val="16"/>
    </w:rPr>
  </w:style>
  <w:style w:type="paragraph" w:customStyle="1" w:styleId="Information">
    <w:name w:val="Information"/>
    <w:basedOn w:val="Normal"/>
    <w:next w:val="Normal"/>
    <w:link w:val="InformationCar"/>
    <w:rsid w:val="00BF281F"/>
    <w:pPr>
      <w:keepNext/>
    </w:pPr>
    <w:rPr>
      <w:i/>
      <w:color w:val="6666FF"/>
    </w:rPr>
  </w:style>
  <w:style w:type="paragraph" w:styleId="TM8">
    <w:name w:val="toc 8"/>
    <w:basedOn w:val="Normal"/>
    <w:next w:val="Normal"/>
    <w:semiHidden/>
    <w:rsid w:val="00BF281F"/>
    <w:pPr>
      <w:spacing w:after="0"/>
      <w:ind w:left="1542"/>
    </w:pPr>
  </w:style>
  <w:style w:type="paragraph" w:styleId="TM7">
    <w:name w:val="toc 7"/>
    <w:basedOn w:val="Normal"/>
    <w:next w:val="Normal"/>
    <w:semiHidden/>
    <w:rsid w:val="00BF281F"/>
    <w:pPr>
      <w:spacing w:after="0"/>
      <w:ind w:left="238"/>
    </w:pPr>
  </w:style>
  <w:style w:type="paragraph" w:styleId="TM6">
    <w:name w:val="toc 6"/>
    <w:basedOn w:val="Normal"/>
    <w:next w:val="Normal"/>
    <w:semiHidden/>
    <w:rsid w:val="00BF281F"/>
    <w:pPr>
      <w:spacing w:after="0"/>
      <w:jc w:val="left"/>
    </w:pPr>
    <w:rPr>
      <w:b/>
      <w:caps/>
      <w:szCs w:val="22"/>
    </w:rPr>
  </w:style>
  <w:style w:type="paragraph" w:customStyle="1" w:styleId="Pucesniv4">
    <w:name w:val="Puces niv4"/>
    <w:basedOn w:val="Pucesniv3"/>
    <w:autoRedefine/>
    <w:rsid w:val="00BF281F"/>
    <w:pPr>
      <w:numPr>
        <w:numId w:val="7"/>
      </w:numPr>
    </w:pPr>
  </w:style>
  <w:style w:type="paragraph" w:customStyle="1" w:styleId="Pucesniv4-Corpsdetexte">
    <w:name w:val="Puces niv4-Corps de texte"/>
    <w:basedOn w:val="Pucesniv4"/>
    <w:rsid w:val="00BF281F"/>
    <w:pPr>
      <w:numPr>
        <w:numId w:val="0"/>
      </w:numPr>
      <w:ind w:left="1928"/>
    </w:pPr>
  </w:style>
  <w:style w:type="character" w:customStyle="1" w:styleId="InformationCar">
    <w:name w:val="Information Car"/>
    <w:basedOn w:val="Policepardfaut"/>
    <w:link w:val="Information"/>
    <w:rsid w:val="00BF281F"/>
    <w:rPr>
      <w:rFonts w:ascii="Helvetica 45 Light" w:hAnsi="Helvetica 45 Light"/>
      <w:i/>
      <w:color w:val="6666FF"/>
      <w:sz w:val="22"/>
      <w:szCs w:val="24"/>
    </w:rPr>
  </w:style>
  <w:style w:type="paragraph" w:customStyle="1" w:styleId="Car">
    <w:name w:val="Car"/>
    <w:basedOn w:val="Normal"/>
    <w:rsid w:val="005E0BF5"/>
    <w:pPr>
      <w:spacing w:after="160" w:line="240" w:lineRule="exact"/>
    </w:pPr>
    <w:rPr>
      <w:rFonts w:ascii="Verdana" w:hAnsi="Verdana"/>
      <w:lang w:val="en-US" w:eastAsia="en-US"/>
    </w:rPr>
  </w:style>
  <w:style w:type="paragraph" w:customStyle="1" w:styleId="Liste2V">
    <w:name w:val="Liste 2 V"/>
    <w:basedOn w:val="Normal"/>
    <w:rsid w:val="00445C6E"/>
    <w:pPr>
      <w:numPr>
        <w:numId w:val="26"/>
      </w:numPr>
      <w:tabs>
        <w:tab w:val="clear" w:pos="360"/>
        <w:tab w:val="left" w:pos="851"/>
      </w:tabs>
      <w:spacing w:before="80" w:after="80"/>
      <w:ind w:left="567"/>
    </w:pPr>
    <w:rPr>
      <w:rFonts w:ascii="Verdana" w:hAnsi="Verdana"/>
      <w:sz w:val="20"/>
      <w:szCs w:val="20"/>
    </w:rPr>
  </w:style>
  <w:style w:type="paragraph" w:styleId="Retraitnormal">
    <w:name w:val="Normal Indent"/>
    <w:aliases w:val="Retrait normal Car1,Retrait normal Car Car"/>
    <w:basedOn w:val="Normal"/>
    <w:link w:val="RetraitnormalCar"/>
    <w:rsid w:val="002B5F13"/>
    <w:pPr>
      <w:spacing w:before="0" w:after="0"/>
      <w:ind w:left="708"/>
      <w:jc w:val="left"/>
    </w:pPr>
    <w:rPr>
      <w:sz w:val="20"/>
      <w:szCs w:val="20"/>
      <w:lang w:eastAsia="en-US"/>
    </w:rPr>
  </w:style>
  <w:style w:type="character" w:customStyle="1" w:styleId="RetraitnormalCar">
    <w:name w:val="Retrait normal Car"/>
    <w:aliases w:val="Retrait normal Car1 Car,Retrait normal Car Car Car"/>
    <w:basedOn w:val="Policepardfaut"/>
    <w:link w:val="Retraitnormal"/>
    <w:locked/>
    <w:rsid w:val="002B5F13"/>
    <w:rPr>
      <w:rFonts w:ascii="Arial" w:hAnsi="Arial"/>
      <w:lang w:val="fr-FR" w:eastAsia="en-US" w:bidi="ar-SA"/>
    </w:rPr>
  </w:style>
  <w:style w:type="paragraph" w:customStyle="1" w:styleId="Car0">
    <w:name w:val="Car"/>
    <w:basedOn w:val="Normal"/>
    <w:rsid w:val="0072279B"/>
    <w:pPr>
      <w:spacing w:before="0" w:after="160" w:line="240" w:lineRule="exact"/>
      <w:jc w:val="left"/>
    </w:pPr>
    <w:rPr>
      <w:rFonts w:ascii="Verdana" w:hAnsi="Verdana"/>
      <w:sz w:val="20"/>
      <w:szCs w:val="20"/>
      <w:lang w:val="en-US" w:eastAsia="en-US"/>
    </w:rPr>
  </w:style>
  <w:style w:type="paragraph" w:customStyle="1" w:styleId="InfoBluevisible">
    <w:name w:val="InfoBlue visible"/>
    <w:basedOn w:val="Normal"/>
    <w:next w:val="Normal"/>
    <w:rsid w:val="00FC351C"/>
    <w:pPr>
      <w:keepLines/>
      <w:spacing w:before="0" w:after="0"/>
      <w:jc w:val="left"/>
    </w:pPr>
    <w:rPr>
      <w:i/>
      <w:color w:val="0000FF"/>
      <w:szCs w:val="20"/>
    </w:rPr>
  </w:style>
  <w:style w:type="paragraph" w:styleId="NormalWeb">
    <w:name w:val="Normal (Web)"/>
    <w:basedOn w:val="Normal"/>
    <w:uiPriority w:val="99"/>
    <w:rsid w:val="00AF6DBA"/>
    <w:pP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Style2">
    <w:name w:val="Style2"/>
    <w:basedOn w:val="TitreFigure"/>
    <w:autoRedefine/>
    <w:qFormat/>
    <w:rsid w:val="00BF281F"/>
    <w:pPr>
      <w:numPr>
        <w:numId w:val="0"/>
      </w:numPr>
    </w:pPr>
  </w:style>
  <w:style w:type="paragraph" w:customStyle="1" w:styleId="AnnexeA-ITLbs">
    <w:name w:val="Annexe A - IT&amp;L@bs"/>
    <w:basedOn w:val="Normal"/>
    <w:next w:val="Normal"/>
    <w:autoRedefine/>
    <w:rsid w:val="00BF281F"/>
    <w:pPr>
      <w:keepNext/>
      <w:pageBreakBefore/>
      <w:numPr>
        <w:ilvl w:val="5"/>
        <w:numId w:val="4"/>
      </w:numPr>
      <w:outlineLvl w:val="0"/>
    </w:pPr>
    <w:rPr>
      <w:rFonts w:ascii="Verdana" w:hAnsi="Verdana"/>
      <w:color w:val="FF6600"/>
      <w:sz w:val="36"/>
      <w:szCs w:val="36"/>
    </w:rPr>
  </w:style>
  <w:style w:type="paragraph" w:styleId="Listepuces">
    <w:name w:val="List Bullet"/>
    <w:basedOn w:val="Normal"/>
    <w:autoRedefine/>
    <w:rsid w:val="00D96B4D"/>
    <w:pPr>
      <w:numPr>
        <w:numId w:val="34"/>
      </w:numPr>
      <w:spacing w:before="0" w:after="0"/>
      <w:jc w:val="left"/>
    </w:pPr>
    <w:rPr>
      <w:rFonts w:ascii="Arial" w:hAnsi="Arial" w:cs="Arial"/>
      <w:sz w:val="20"/>
      <w:szCs w:val="20"/>
    </w:rPr>
  </w:style>
  <w:style w:type="paragraph" w:styleId="Paragraphedeliste">
    <w:name w:val="List Paragraph"/>
    <w:basedOn w:val="Normal"/>
    <w:link w:val="ParagraphedelisteCar"/>
    <w:uiPriority w:val="34"/>
    <w:qFormat/>
    <w:rsid w:val="001D6EF6"/>
    <w:pPr>
      <w:spacing w:before="0" w:after="0"/>
      <w:ind w:left="720"/>
    </w:pPr>
    <w:rPr>
      <w:rFonts w:ascii="Arial" w:hAnsi="Arial" w:cs="Arial"/>
      <w:szCs w:val="22"/>
      <w:lang w:eastAsia="en-US"/>
    </w:rPr>
  </w:style>
  <w:style w:type="character" w:customStyle="1" w:styleId="ParagraphedelisteCar">
    <w:name w:val="Paragraphe de liste Car"/>
    <w:link w:val="Paragraphedeliste"/>
    <w:uiPriority w:val="34"/>
    <w:locked/>
    <w:rsid w:val="001D6EF6"/>
    <w:rPr>
      <w:rFonts w:ascii="Arial" w:hAnsi="Arial" w:cs="Arial"/>
      <w:sz w:val="22"/>
      <w:szCs w:val="22"/>
      <w:lang w:eastAsia="en-US"/>
    </w:rPr>
  </w:style>
  <w:style w:type="paragraph" w:customStyle="1" w:styleId="Prinicpal">
    <w:name w:val="Prinicpal"/>
    <w:basedOn w:val="Normal"/>
    <w:rsid w:val="00D96B4D"/>
    <w:pPr>
      <w:spacing w:before="0" w:after="0"/>
      <w:jc w:val="left"/>
    </w:pPr>
    <w:rPr>
      <w:rFonts w:ascii="Arial" w:hAnsi="Arial" w:cs="Arial"/>
      <w:sz w:val="20"/>
      <w:szCs w:val="20"/>
      <w:lang w:eastAsia="en-US"/>
    </w:rPr>
  </w:style>
  <w:style w:type="table" w:customStyle="1" w:styleId="ListTable41">
    <w:name w:val="List Table 41"/>
    <w:basedOn w:val="TableauNormal"/>
    <w:uiPriority w:val="49"/>
    <w:rsid w:val="00D96B4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e2">
    <w:name w:val="List 2"/>
    <w:basedOn w:val="Normal"/>
    <w:semiHidden/>
    <w:rsid w:val="006C069B"/>
    <w:pPr>
      <w:spacing w:before="0" w:after="0"/>
      <w:ind w:left="566" w:hanging="283"/>
      <w:jc w:val="left"/>
    </w:pPr>
    <w:rPr>
      <w:rFonts w:ascii="Arial" w:hAnsi="Arial" w:cs="Arial"/>
      <w:sz w:val="20"/>
      <w:szCs w:val="20"/>
      <w:lang w:eastAsia="en-US"/>
    </w:rPr>
  </w:style>
  <w:style w:type="table" w:customStyle="1" w:styleId="ListTable42">
    <w:name w:val="List Table 42"/>
    <w:basedOn w:val="TableauNormal"/>
    <w:uiPriority w:val="49"/>
    <w:rsid w:val="00C11D39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lang-en">
    <w:name w:val="lang-en"/>
    <w:basedOn w:val="Policepardfaut"/>
    <w:rsid w:val="00022407"/>
  </w:style>
  <w:style w:type="character" w:styleId="Lienhypertextesuivivisit">
    <w:name w:val="FollowedHyperlink"/>
    <w:basedOn w:val="Policepardfaut"/>
    <w:semiHidden/>
    <w:unhideWhenUsed/>
    <w:rsid w:val="00022407"/>
    <w:rPr>
      <w:color w:val="800080" w:themeColor="followedHyperlink"/>
      <w:u w:val="single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00366E"/>
    <w:pPr>
      <w:keepLines/>
      <w:pageBreakBefore w:val="0"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Rvision">
    <w:name w:val="Revision"/>
    <w:hidden/>
    <w:uiPriority w:val="99"/>
    <w:semiHidden/>
    <w:rsid w:val="003A02EC"/>
    <w:rPr>
      <w:rFonts w:ascii="Helvetica 45 Light" w:hAnsi="Helvetica 45 Light"/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38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2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49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326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68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515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1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53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05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image" Target="media/image1.emf"/><Relationship Id="rId18" Type="http://schemas.openxmlformats.org/officeDocument/2006/relationships/image" Target="media/image2.jpg"/><Relationship Id="rId3" Type="http://schemas.openxmlformats.org/officeDocument/2006/relationships/customXml" Target="../customXml/item2.xml"/><Relationship Id="rId21" Type="http://schemas.openxmlformats.org/officeDocument/2006/relationships/theme" Target="theme/theme1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footer" Target="footer2.xml"/><Relationship Id="rId2" Type="http://schemas.openxmlformats.org/officeDocument/2006/relationships/customXml" Target="../customXml/item1.xml"/><Relationship Id="rId16" Type="http://schemas.openxmlformats.org/officeDocument/2006/relationships/header" Target="header2.xml"/><Relationship Id="rId20" Type="http://schemas.openxmlformats.org/officeDocument/2006/relationships/fontTable" Target="fontTable.xml"/><Relationship Id="rId1" Type="http://schemas.microsoft.com/office/2006/relationships/keyMapCustomizations" Target="customizations.xml"/><Relationship Id="rId6" Type="http://schemas.openxmlformats.org/officeDocument/2006/relationships/customXml" Target="../customXml/item5.xml"/><Relationship Id="rId11" Type="http://schemas.openxmlformats.org/officeDocument/2006/relationships/footnotes" Target="footnotes.xml"/><Relationship Id="rId5" Type="http://schemas.openxmlformats.org/officeDocument/2006/relationships/customXml" Target="../customXml/item4.xml"/><Relationship Id="rId15" Type="http://schemas.openxmlformats.org/officeDocument/2006/relationships/footer" Target="footer1.xml"/><Relationship Id="rId10" Type="http://schemas.openxmlformats.org/officeDocument/2006/relationships/webSettings" Target="webSettings.xml"/><Relationship Id="rId19" Type="http://schemas.openxmlformats.org/officeDocument/2006/relationships/image" Target="media/image3.jpg"/><Relationship Id="rId4" Type="http://schemas.openxmlformats.org/officeDocument/2006/relationships/customXml" Target="../customXml/item3.xml"/><Relationship Id="rId9" Type="http://schemas.openxmlformats.org/officeDocument/2006/relationships/settings" Target="settings.xml"/><Relationship Id="rId14" Type="http://schemas.openxmlformats.org/officeDocument/2006/relationships/header" Target="header1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gzhh6944\Application%20Data\Microsoft\Templates\Orange-v1.14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0C4B67B42FBC3449A556F833052E959" ma:contentTypeVersion="0" ma:contentTypeDescription="Crée un document." ma:contentTypeScope="" ma:versionID="55013ecaa28b8035773fa490d04768d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fe331b061e72866024fe28ebad680d1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LongProperties xmlns="http://schemas.microsoft.com/office/2006/metadata/longProperties"/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532FB6-7071-49F1-AA65-0B3D3A2643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9E6FC6F-DAE3-4625-9DB8-E74BABBBBA9F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7C5B1D6F-F7D5-488F-8933-9F0A957E0F33}">
  <ds:schemaRefs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9D913CFE-D6E9-4CF8-99C7-97E8AEB699ED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BC6D4DBB-BE76-4857-B2BA-71EA35DCBF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Orange-v1.14.dot</Template>
  <TotalTime>287</TotalTime>
  <Pages>14</Pages>
  <Words>1373</Words>
  <Characters>7554</Characters>
  <Application>Microsoft Office Word</Application>
  <DocSecurity>0</DocSecurity>
  <Lines>62</Lines>
  <Paragraphs>17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Dossier de Spécification Fonctionnelle du module contenu</vt:lpstr>
      <vt:lpstr>Dossier de Spécification Fonctionnelle du module contenu</vt:lpstr>
    </vt:vector>
  </TitlesOfParts>
  <Manager>&lt;Responsable_Document&gt;</Manager>
  <Company>IT&amp;L@bs</Company>
  <LinksUpToDate>false</LinksUpToDate>
  <CharactersWithSpaces>8910</CharactersWithSpaces>
  <SharedDoc>false</SharedDoc>
  <HLinks>
    <vt:vector size="228" baseType="variant">
      <vt:variant>
        <vt:i4>1441880</vt:i4>
      </vt:variant>
      <vt:variant>
        <vt:i4>285</vt:i4>
      </vt:variant>
      <vt:variant>
        <vt:i4>0</vt:i4>
      </vt:variant>
      <vt:variant>
        <vt:i4>5</vt:i4>
      </vt:variant>
      <vt:variant>
        <vt:lpwstr>http://fr.wikipedia.org/wiki/Exigence</vt:lpwstr>
      </vt:variant>
      <vt:variant>
        <vt:lpwstr/>
      </vt:variant>
      <vt:variant>
        <vt:i4>1441880</vt:i4>
      </vt:variant>
      <vt:variant>
        <vt:i4>282</vt:i4>
      </vt:variant>
      <vt:variant>
        <vt:i4>0</vt:i4>
      </vt:variant>
      <vt:variant>
        <vt:i4>5</vt:i4>
      </vt:variant>
      <vt:variant>
        <vt:lpwstr>http://fr.wikipedia.org/wiki/Exigence</vt:lpwstr>
      </vt:variant>
      <vt:variant>
        <vt:lpwstr/>
      </vt:variant>
      <vt:variant>
        <vt:i4>5177401</vt:i4>
      </vt:variant>
      <vt:variant>
        <vt:i4>279</vt:i4>
      </vt:variant>
      <vt:variant>
        <vt:i4>0</vt:i4>
      </vt:variant>
      <vt:variant>
        <vt:i4>5</vt:i4>
      </vt:variant>
      <vt:variant>
        <vt:lpwstr>http://fr.wikipedia.org/w/index.php?title=%C3%89tude_pr%C3%A9alable&amp;action=edit&amp;redlink=1</vt:lpwstr>
      </vt:variant>
      <vt:variant>
        <vt:lpwstr/>
      </vt:variant>
      <vt:variant>
        <vt:i4>1114169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_Toc259632177</vt:lpwstr>
      </vt:variant>
      <vt:variant>
        <vt:i4>1114169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_Toc259632176</vt:lpwstr>
      </vt:variant>
      <vt:variant>
        <vt:i4>1114169</vt:i4>
      </vt:variant>
      <vt:variant>
        <vt:i4>257</vt:i4>
      </vt:variant>
      <vt:variant>
        <vt:i4>0</vt:i4>
      </vt:variant>
      <vt:variant>
        <vt:i4>5</vt:i4>
      </vt:variant>
      <vt:variant>
        <vt:lpwstr/>
      </vt:variant>
      <vt:variant>
        <vt:lpwstr>_Toc259632175</vt:lpwstr>
      </vt:variant>
      <vt:variant>
        <vt:i4>1114169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_Toc259632174</vt:lpwstr>
      </vt:variant>
      <vt:variant>
        <vt:i4>1114169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_Toc259632173</vt:lpwstr>
      </vt:variant>
      <vt:variant>
        <vt:i4>1114169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_Toc259632172</vt:lpwstr>
      </vt:variant>
      <vt:variant>
        <vt:i4>1114169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_Toc259632171</vt:lpwstr>
      </vt:variant>
      <vt:variant>
        <vt:i4>1114169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_Toc259632170</vt:lpwstr>
      </vt:variant>
      <vt:variant>
        <vt:i4>1048633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_Toc259632169</vt:lpwstr>
      </vt:variant>
      <vt:variant>
        <vt:i4>1048633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_Toc259632168</vt:lpwstr>
      </vt:variant>
      <vt:variant>
        <vt:i4>1048633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_Toc259632167</vt:lpwstr>
      </vt:variant>
      <vt:variant>
        <vt:i4>1048633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_Toc259632166</vt:lpwstr>
      </vt:variant>
      <vt:variant>
        <vt:i4>1048633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_Toc259632165</vt:lpwstr>
      </vt:variant>
      <vt:variant>
        <vt:i4>1048633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_Toc259632164</vt:lpwstr>
      </vt:variant>
      <vt:variant>
        <vt:i4>1048633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_Toc259632163</vt:lpwstr>
      </vt:variant>
      <vt:variant>
        <vt:i4>1048633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_Toc259632162</vt:lpwstr>
      </vt:variant>
      <vt:variant>
        <vt:i4>1048633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_Toc259632161</vt:lpwstr>
      </vt:variant>
      <vt:variant>
        <vt:i4>1048633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_Toc259632160</vt:lpwstr>
      </vt:variant>
      <vt:variant>
        <vt:i4>1245241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_Toc259632159</vt:lpwstr>
      </vt:variant>
      <vt:variant>
        <vt:i4>1245241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_Toc259632158</vt:lpwstr>
      </vt:variant>
      <vt:variant>
        <vt:i4>1245241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_Toc259632157</vt:lpwstr>
      </vt:variant>
      <vt:variant>
        <vt:i4>1245241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_Toc259632156</vt:lpwstr>
      </vt:variant>
      <vt:variant>
        <vt:i4>1245241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_Toc259632155</vt:lpwstr>
      </vt:variant>
      <vt:variant>
        <vt:i4>1245241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_Toc259632154</vt:lpwstr>
      </vt:variant>
      <vt:variant>
        <vt:i4>1245241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_Toc259632153</vt:lpwstr>
      </vt:variant>
      <vt:variant>
        <vt:i4>1245241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_Toc259632152</vt:lpwstr>
      </vt:variant>
      <vt:variant>
        <vt:i4>1245241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_Toc259632151</vt:lpwstr>
      </vt:variant>
      <vt:variant>
        <vt:i4>1245241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_Toc259632150</vt:lpwstr>
      </vt:variant>
      <vt:variant>
        <vt:i4>1179705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_Toc259632149</vt:lpwstr>
      </vt:variant>
      <vt:variant>
        <vt:i4>1179705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_Toc259632148</vt:lpwstr>
      </vt:variant>
      <vt:variant>
        <vt:i4>1179705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_Toc259632147</vt:lpwstr>
      </vt:variant>
      <vt:variant>
        <vt:i4>1179705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_Toc259632146</vt:lpwstr>
      </vt:variant>
      <vt:variant>
        <vt:i4>1179705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_Toc259632145</vt:lpwstr>
      </vt:variant>
      <vt:variant>
        <vt:i4>1179705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_Toc259632144</vt:lpwstr>
      </vt:variant>
      <vt:variant>
        <vt:i4>1179705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_Toc259632143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Dossier de Spécification Fonctionnelle du module contenu</dc:title>
  <dc:subject>&lt;Sujet_Document&gt;</dc:subject>
  <dc:creator>&lt;Auteur&gt;</dc:creator>
  <cp:lastModifiedBy>Flavien GESLIN</cp:lastModifiedBy>
  <cp:revision>62</cp:revision>
  <cp:lastPrinted>1900-12-31T23:00:00Z</cp:lastPrinted>
  <dcterms:created xsi:type="dcterms:W3CDTF">2014-10-17T12:00:00Z</dcterms:created>
  <dcterms:modified xsi:type="dcterms:W3CDTF">2014-10-18T02:48:00Z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">
    <vt:lpwstr>interne IT&amp;L@bs</vt:lpwstr>
  </property>
  <property fmtid="{D5CDD505-2E9C-101B-9397-08002B2CF9AE}" pid="3" name="Client">
    <vt:lpwstr>CCS</vt:lpwstr>
  </property>
  <property fmtid="{D5CDD505-2E9C-101B-9397-08002B2CF9AE}" pid="4" name="Code projet">
    <vt:lpwstr>OLB271</vt:lpwstr>
  </property>
  <property fmtid="{D5CDD505-2E9C-101B-9397-08002B2CF9AE}" pid="5" name="Titre Projet">
    <vt:lpwstr>MXDMP</vt:lpwstr>
  </property>
  <property fmtid="{D5CDD505-2E9C-101B-9397-08002B2CF9AE}" pid="6" name="Version">
    <vt:lpwstr>1.3</vt:lpwstr>
  </property>
  <property fmtid="{D5CDD505-2E9C-101B-9397-08002B2CF9AE}" pid="7" name="Date de version">
    <vt:lpwstr>22/05/2014</vt:lpwstr>
  </property>
  <property fmtid="{D5CDD505-2E9C-101B-9397-08002B2CF9AE}" pid="8" name="Order">
    <vt:lpwstr>60200.0000000000</vt:lpwstr>
  </property>
  <property fmtid="{D5CDD505-2E9C-101B-9397-08002B2CF9AE}" pid="9" name="Sous Processus">
    <vt:lpwstr>j'élabore la solution technique</vt:lpwstr>
  </property>
  <property fmtid="{D5CDD505-2E9C-101B-9397-08002B2CF9AE}" pid="10" name="référence">
    <vt:lpwstr>OLB271-DSF_SI</vt:lpwstr>
  </property>
  <property fmtid="{D5CDD505-2E9C-101B-9397-08002B2CF9AE}" pid="11" name="ContentTypeId">
    <vt:lpwstr>0x010100D0C4B67B42FBC3449A556F833052E959</vt:lpwstr>
  </property>
</Properties>
</file>