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FB6BE2" w14:textId="77777777" w:rsidR="00925AE2" w:rsidRPr="00C40610" w:rsidRDefault="00925AE2" w:rsidP="00795AB7">
      <w:pPr>
        <w:rPr>
          <w:rFonts w:ascii="Arial" w:hAnsi="Arial" w:cs="Arial"/>
        </w:rPr>
      </w:pPr>
    </w:p>
    <w:tbl>
      <w:tblPr>
        <w:tblW w:w="5000" w:type="pct"/>
        <w:tblCellMar>
          <w:left w:w="0" w:type="dxa"/>
          <w:right w:w="0" w:type="dxa"/>
        </w:tblCellMar>
        <w:tblLook w:val="01E0" w:firstRow="1" w:lastRow="1" w:firstColumn="1" w:lastColumn="1" w:noHBand="0" w:noVBand="0"/>
      </w:tblPr>
      <w:tblGrid>
        <w:gridCol w:w="4535"/>
        <w:gridCol w:w="4535"/>
      </w:tblGrid>
      <w:tr w:rsidR="00925AE2" w:rsidRPr="00C40610" w14:paraId="22FB6BE4" w14:textId="77777777" w:rsidTr="00925AE2">
        <w:trPr>
          <w:cantSplit/>
          <w:trHeight w:val="1591"/>
        </w:trPr>
        <w:tc>
          <w:tcPr>
            <w:tcW w:w="5000" w:type="pct"/>
            <w:gridSpan w:val="2"/>
            <w:vAlign w:val="center"/>
          </w:tcPr>
          <w:p w14:paraId="22FB6BE3" w14:textId="4B36FAF2" w:rsidR="00925AE2" w:rsidRPr="00C40610" w:rsidRDefault="005D50A2" w:rsidP="00925AE2">
            <w:pPr>
              <w:pStyle w:val="TM4"/>
              <w:rPr>
                <w:rFonts w:ascii="Arial" w:hAnsi="Arial" w:cs="Arial"/>
                <w:b/>
                <w:color w:val="FF6600"/>
              </w:rPr>
            </w:pPr>
            <w:r>
              <w:rPr>
                <w:rFonts w:ascii="Arial" w:hAnsi="Arial" w:cs="Arial"/>
                <w:b/>
                <w:color w:val="FF6600"/>
              </w:rPr>
              <w:t>YOUP</w:t>
            </w:r>
          </w:p>
        </w:tc>
      </w:tr>
      <w:tr w:rsidR="00925AE2" w:rsidRPr="00C40610" w14:paraId="22FB6BE7" w14:textId="77777777" w:rsidTr="00925AE2">
        <w:trPr>
          <w:cantSplit/>
          <w:trHeight w:val="1068"/>
        </w:trPr>
        <w:tc>
          <w:tcPr>
            <w:tcW w:w="2500" w:type="pct"/>
            <w:vAlign w:val="center"/>
          </w:tcPr>
          <w:p w14:paraId="22FB6BE5" w14:textId="2BEC6B65" w:rsidR="00925AE2" w:rsidRPr="00C40610" w:rsidRDefault="009656FA" w:rsidP="00925AE2">
            <w:pPr>
              <w:jc w:val="left"/>
              <w:rPr>
                <w:rFonts w:ascii="Arial" w:hAnsi="Arial" w:cs="Arial"/>
                <w:color w:val="4D4D4D"/>
                <w:sz w:val="40"/>
                <w:szCs w:val="40"/>
              </w:rPr>
            </w:pPr>
            <w:r>
              <w:rPr>
                <w:rFonts w:ascii="Arial" w:hAnsi="Arial" w:cs="Arial"/>
              </w:rPr>
              <w:t>INGESUP</w:t>
            </w:r>
          </w:p>
        </w:tc>
        <w:tc>
          <w:tcPr>
            <w:tcW w:w="2500" w:type="pct"/>
            <w:vAlign w:val="center"/>
          </w:tcPr>
          <w:p w14:paraId="22FB6BE6" w14:textId="7DEA5EB2" w:rsidR="00925AE2" w:rsidRPr="00C40610" w:rsidRDefault="00925AE2" w:rsidP="00925AE2">
            <w:pPr>
              <w:pStyle w:val="TM4"/>
              <w:ind w:left="482"/>
              <w:rPr>
                <w:rFonts w:ascii="Arial" w:hAnsi="Arial" w:cs="Arial"/>
                <w:b/>
              </w:rPr>
            </w:pPr>
          </w:p>
        </w:tc>
      </w:tr>
      <w:tr w:rsidR="00925AE2" w:rsidRPr="00C40610" w14:paraId="22FB6BE9" w14:textId="77777777" w:rsidTr="00925AE2">
        <w:trPr>
          <w:cantSplit/>
          <w:trHeight w:val="1068"/>
        </w:trPr>
        <w:tc>
          <w:tcPr>
            <w:tcW w:w="5000" w:type="pct"/>
            <w:gridSpan w:val="2"/>
            <w:vAlign w:val="center"/>
          </w:tcPr>
          <w:p w14:paraId="22FB6BE8" w14:textId="522735A2" w:rsidR="00925AE2" w:rsidRPr="00C40610" w:rsidRDefault="005B5B41" w:rsidP="00322D36">
            <w:pPr>
              <w:jc w:val="left"/>
              <w:rPr>
                <w:rFonts w:ascii="Arial" w:hAnsi="Arial" w:cs="Arial"/>
                <w:color w:val="4D4D4D"/>
                <w:sz w:val="40"/>
                <w:szCs w:val="40"/>
              </w:rPr>
            </w:pPr>
            <w:r w:rsidRPr="00C40610">
              <w:rPr>
                <w:rFonts w:ascii="Arial" w:hAnsi="Arial" w:cs="Arial"/>
                <w:color w:val="4D4D4D"/>
                <w:sz w:val="40"/>
                <w:szCs w:val="40"/>
              </w:rPr>
              <w:fldChar w:fldCharType="begin"/>
            </w:r>
            <w:r w:rsidR="00925AE2" w:rsidRPr="00C40610">
              <w:rPr>
                <w:rFonts w:ascii="Arial" w:hAnsi="Arial" w:cs="Arial"/>
                <w:color w:val="4D4D4D"/>
                <w:sz w:val="40"/>
                <w:szCs w:val="40"/>
              </w:rPr>
              <w:instrText xml:space="preserve"> DOCPROPERTY Title </w:instrText>
            </w:r>
            <w:r w:rsidRPr="00C40610">
              <w:rPr>
                <w:rFonts w:ascii="Arial" w:hAnsi="Arial" w:cs="Arial"/>
                <w:color w:val="4D4D4D"/>
                <w:sz w:val="40"/>
                <w:szCs w:val="40"/>
              </w:rPr>
              <w:fldChar w:fldCharType="separate"/>
            </w:r>
            <w:r w:rsidR="000B6E21" w:rsidRPr="000B6E21">
              <w:rPr>
                <w:bCs/>
                <w:sz w:val="20"/>
                <w:szCs w:val="20"/>
              </w:rPr>
              <w:t xml:space="preserve"> </w:t>
            </w:r>
            <w:r w:rsidR="000B6E21" w:rsidRPr="000B6E21">
              <w:rPr>
                <w:rFonts w:ascii="Arial" w:hAnsi="Arial" w:cs="Arial"/>
                <w:bCs/>
                <w:color w:val="4D4D4D"/>
                <w:sz w:val="40"/>
                <w:szCs w:val="40"/>
              </w:rPr>
              <w:t>Document d'Architecture</w:t>
            </w:r>
            <w:r w:rsidR="002E745A" w:rsidRPr="00C40610">
              <w:rPr>
                <w:rFonts w:ascii="Arial" w:hAnsi="Arial" w:cs="Arial"/>
                <w:color w:val="4D4D4D"/>
                <w:sz w:val="40"/>
                <w:szCs w:val="40"/>
              </w:rPr>
              <w:t xml:space="preserve"> du module </w:t>
            </w:r>
            <w:r w:rsidRPr="00C40610">
              <w:rPr>
                <w:rFonts w:ascii="Arial" w:hAnsi="Arial" w:cs="Arial"/>
                <w:color w:val="4D4D4D"/>
                <w:sz w:val="40"/>
                <w:szCs w:val="40"/>
              </w:rPr>
              <w:fldChar w:fldCharType="end"/>
            </w:r>
            <w:r w:rsidR="00322D36">
              <w:rPr>
                <w:rFonts w:ascii="Arial" w:hAnsi="Arial" w:cs="Arial"/>
                <w:color w:val="4D4D4D"/>
                <w:sz w:val="40"/>
                <w:szCs w:val="40"/>
              </w:rPr>
              <w:t>Recherche</w:t>
            </w:r>
          </w:p>
        </w:tc>
      </w:tr>
    </w:tbl>
    <w:p w14:paraId="22FB6BEA" w14:textId="77777777" w:rsidR="00925AE2" w:rsidRPr="00C40610" w:rsidRDefault="00925AE2" w:rsidP="00925AE2">
      <w:pPr>
        <w:rPr>
          <w:rFonts w:ascii="Arial" w:hAnsi="Arial" w:cs="Arial"/>
        </w:rPr>
      </w:pPr>
    </w:p>
    <w:p w14:paraId="22FB6BEB" w14:textId="77777777" w:rsidR="00925AE2" w:rsidRPr="00C40610" w:rsidRDefault="00925AE2" w:rsidP="00925AE2">
      <w:pPr>
        <w:rPr>
          <w:rFonts w:ascii="Arial" w:hAnsi="Arial" w:cs="Arial"/>
        </w:rPr>
      </w:pPr>
    </w:p>
    <w:p w14:paraId="22FB6BEC" w14:textId="77777777" w:rsidR="00925AE2" w:rsidRPr="00C40610" w:rsidRDefault="00925AE2" w:rsidP="00925AE2">
      <w:pPr>
        <w:rPr>
          <w:rFonts w:ascii="Arial" w:hAnsi="Arial" w:cs="Arial"/>
        </w:rPr>
      </w:pPr>
    </w:p>
    <w:p w14:paraId="22FB6BED" w14:textId="77777777" w:rsidR="00792353" w:rsidRPr="00C40610" w:rsidRDefault="00792353" w:rsidP="00206C33">
      <w:pPr>
        <w:rPr>
          <w:rFonts w:ascii="Arial" w:hAnsi="Arial" w:cs="Arial"/>
        </w:rPr>
      </w:pPr>
    </w:p>
    <w:p w14:paraId="22FB6BEE" w14:textId="77777777" w:rsidR="00D66117" w:rsidRPr="00C40610" w:rsidRDefault="00D66117" w:rsidP="00206C33">
      <w:pPr>
        <w:rPr>
          <w:rFonts w:ascii="Arial" w:hAnsi="Arial" w:cs="Arial"/>
        </w:rPr>
      </w:pPr>
    </w:p>
    <w:p w14:paraId="22FB6BEF" w14:textId="77777777" w:rsidR="00D66117" w:rsidRPr="00C40610" w:rsidRDefault="00D66117" w:rsidP="00206C33">
      <w:pPr>
        <w:rPr>
          <w:rFonts w:ascii="Arial" w:hAnsi="Arial" w:cs="Arial"/>
        </w:rPr>
      </w:pPr>
    </w:p>
    <w:p w14:paraId="22FB6BF0" w14:textId="77777777" w:rsidR="00D66117" w:rsidRPr="00C40610" w:rsidRDefault="00D66117" w:rsidP="00206C33">
      <w:pPr>
        <w:rPr>
          <w:rFonts w:ascii="Arial" w:hAnsi="Arial" w:cs="Arial"/>
        </w:rPr>
      </w:pPr>
    </w:p>
    <w:p w14:paraId="22FB6BF1" w14:textId="77777777" w:rsidR="00865E1C" w:rsidRPr="00C40610" w:rsidRDefault="00865E1C" w:rsidP="00206C33">
      <w:pPr>
        <w:rPr>
          <w:rFonts w:ascii="Arial" w:hAnsi="Arial" w:cs="Arial"/>
        </w:rPr>
      </w:pPr>
    </w:p>
    <w:p w14:paraId="22FB6BF2" w14:textId="77777777" w:rsidR="003A0AE8" w:rsidRPr="00C40610" w:rsidRDefault="003A0AE8" w:rsidP="00206C33">
      <w:pPr>
        <w:rPr>
          <w:rFonts w:ascii="Arial" w:hAnsi="Arial" w:cs="Arial"/>
        </w:rPr>
      </w:pPr>
    </w:p>
    <w:p w14:paraId="22FB6BF3" w14:textId="77777777" w:rsidR="00865E1C" w:rsidRPr="00C40610" w:rsidRDefault="00865E1C" w:rsidP="00206C33">
      <w:pPr>
        <w:rPr>
          <w:rFonts w:ascii="Arial" w:hAnsi="Arial" w:cs="Arial"/>
        </w:rPr>
      </w:pPr>
    </w:p>
    <w:p w14:paraId="22FB6BF8" w14:textId="77777777" w:rsidR="00C42130" w:rsidRPr="00C40610" w:rsidRDefault="00C42130" w:rsidP="00F71622">
      <w:pPr>
        <w:jc w:val="center"/>
        <w:rPr>
          <w:rFonts w:ascii="Arial" w:hAnsi="Arial" w:cs="Arial"/>
        </w:rPr>
      </w:pPr>
    </w:p>
    <w:p w14:paraId="22FB6BF9" w14:textId="1570FD56" w:rsidR="00865E1C" w:rsidRPr="00C40610" w:rsidRDefault="00573FBA" w:rsidP="0061145B">
      <w:pPr>
        <w:pStyle w:val="Titre-section"/>
        <w:rPr>
          <w:rFonts w:ascii="Arial" w:hAnsi="Arial" w:cs="Arial"/>
        </w:rPr>
      </w:pPr>
      <w:r w:rsidRPr="00C40610">
        <w:rPr>
          <w:rFonts w:ascii="Arial" w:hAnsi="Arial" w:cs="Arial"/>
        </w:rPr>
        <w:t>Description</w:t>
      </w:r>
      <w:r w:rsidR="0061145B" w:rsidRPr="00C40610">
        <w:rPr>
          <w:rFonts w:ascii="Arial" w:hAnsi="Arial" w:cs="Arial"/>
        </w:rPr>
        <w:t xml:space="preserve"> du d</w:t>
      </w:r>
      <w:r w:rsidR="006917C1" w:rsidRPr="00C40610">
        <w:rPr>
          <w:rFonts w:ascii="Arial" w:hAnsi="Arial" w:cs="Arial"/>
        </w:rPr>
        <w:t>ocument</w:t>
      </w:r>
    </w:p>
    <w:tbl>
      <w:tblPr>
        <w:tblW w:w="959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2088"/>
        <w:gridCol w:w="1800"/>
        <w:gridCol w:w="76"/>
        <w:gridCol w:w="1904"/>
        <w:gridCol w:w="1850"/>
        <w:gridCol w:w="1877"/>
      </w:tblGrid>
      <w:tr w:rsidR="006917C1" w:rsidRPr="00C40610" w14:paraId="22FB6BFC" w14:textId="77777777" w:rsidTr="0043003E">
        <w:trPr>
          <w:cantSplit/>
        </w:trPr>
        <w:tc>
          <w:tcPr>
            <w:tcW w:w="2088" w:type="dxa"/>
            <w:shd w:val="clear" w:color="auto" w:fill="auto"/>
            <w:vAlign w:val="center"/>
          </w:tcPr>
          <w:p w14:paraId="22FB6BFA" w14:textId="77777777" w:rsidR="006917C1" w:rsidRPr="00C40610" w:rsidRDefault="00A85A72" w:rsidP="008105FA">
            <w:pPr>
              <w:rPr>
                <w:rFonts w:ascii="Arial" w:hAnsi="Arial" w:cs="Arial"/>
                <w:iCs/>
              </w:rPr>
            </w:pPr>
            <w:r w:rsidRPr="00C40610">
              <w:rPr>
                <w:rFonts w:ascii="Arial" w:hAnsi="Arial" w:cs="Arial"/>
                <w:iCs/>
              </w:rPr>
              <w:t>p</w:t>
            </w:r>
            <w:r w:rsidR="006917C1" w:rsidRPr="00C40610">
              <w:rPr>
                <w:rFonts w:ascii="Arial" w:hAnsi="Arial" w:cs="Arial"/>
                <w:iCs/>
              </w:rPr>
              <w:t>ropriété</w:t>
            </w:r>
          </w:p>
        </w:tc>
        <w:tc>
          <w:tcPr>
            <w:tcW w:w="7507" w:type="dxa"/>
            <w:gridSpan w:val="5"/>
            <w:shd w:val="clear" w:color="auto" w:fill="auto"/>
            <w:vAlign w:val="center"/>
          </w:tcPr>
          <w:p w14:paraId="22FB6BFB" w14:textId="2AD15EA6" w:rsidR="006917C1" w:rsidRPr="00C40610" w:rsidRDefault="009656FA" w:rsidP="008105FA">
            <w:pPr>
              <w:rPr>
                <w:rFonts w:ascii="Arial" w:hAnsi="Arial" w:cs="Arial"/>
                <w:bCs/>
              </w:rPr>
            </w:pPr>
            <w:r>
              <w:rPr>
                <w:rFonts w:ascii="Arial" w:hAnsi="Arial" w:cs="Arial"/>
                <w:bCs/>
              </w:rPr>
              <w:t>OPEN SOURCE</w:t>
            </w:r>
          </w:p>
        </w:tc>
      </w:tr>
      <w:tr w:rsidR="006917C1" w:rsidRPr="00C40610" w14:paraId="22FB6BFF" w14:textId="77777777" w:rsidTr="0043003E">
        <w:trPr>
          <w:cantSplit/>
        </w:trPr>
        <w:tc>
          <w:tcPr>
            <w:tcW w:w="2088" w:type="dxa"/>
            <w:shd w:val="clear" w:color="auto" w:fill="auto"/>
            <w:vAlign w:val="center"/>
          </w:tcPr>
          <w:p w14:paraId="22FB6BFD" w14:textId="77777777" w:rsidR="006917C1" w:rsidRPr="00C40610" w:rsidRDefault="006917C1" w:rsidP="008105FA">
            <w:pPr>
              <w:rPr>
                <w:rFonts w:ascii="Arial" w:hAnsi="Arial" w:cs="Arial"/>
              </w:rPr>
            </w:pPr>
            <w:r w:rsidRPr="00C40610">
              <w:rPr>
                <w:rFonts w:ascii="Arial" w:hAnsi="Arial" w:cs="Arial"/>
              </w:rPr>
              <w:br w:type="page"/>
              <w:t>Client</w:t>
            </w:r>
          </w:p>
        </w:tc>
        <w:tc>
          <w:tcPr>
            <w:tcW w:w="7507" w:type="dxa"/>
            <w:gridSpan w:val="5"/>
            <w:shd w:val="clear" w:color="auto" w:fill="auto"/>
            <w:vAlign w:val="center"/>
          </w:tcPr>
          <w:p w14:paraId="22FB6BFE" w14:textId="4ED39CC0" w:rsidR="006917C1" w:rsidRPr="00C40610" w:rsidRDefault="009656FA" w:rsidP="008105FA">
            <w:pPr>
              <w:rPr>
                <w:rFonts w:ascii="Arial" w:hAnsi="Arial" w:cs="Arial"/>
              </w:rPr>
            </w:pPr>
            <w:r>
              <w:rPr>
                <w:rFonts w:ascii="Arial" w:hAnsi="Arial" w:cs="Arial"/>
              </w:rPr>
              <w:t>INGESUP</w:t>
            </w:r>
          </w:p>
        </w:tc>
      </w:tr>
      <w:tr w:rsidR="006917C1" w:rsidRPr="00C40610" w14:paraId="22FB6C02" w14:textId="77777777" w:rsidTr="0043003E">
        <w:trPr>
          <w:cantSplit/>
        </w:trPr>
        <w:tc>
          <w:tcPr>
            <w:tcW w:w="2088" w:type="dxa"/>
            <w:shd w:val="clear" w:color="auto" w:fill="auto"/>
            <w:vAlign w:val="center"/>
          </w:tcPr>
          <w:p w14:paraId="22FB6C00" w14:textId="77777777" w:rsidR="006917C1" w:rsidRPr="00C40610" w:rsidRDefault="006917C1" w:rsidP="008105FA">
            <w:pPr>
              <w:rPr>
                <w:rFonts w:ascii="Arial" w:hAnsi="Arial" w:cs="Arial"/>
              </w:rPr>
            </w:pPr>
            <w:r w:rsidRPr="00C40610">
              <w:rPr>
                <w:rFonts w:ascii="Arial" w:hAnsi="Arial" w:cs="Arial"/>
              </w:rPr>
              <w:t>Titre projet</w:t>
            </w:r>
          </w:p>
        </w:tc>
        <w:tc>
          <w:tcPr>
            <w:tcW w:w="7507" w:type="dxa"/>
            <w:gridSpan w:val="5"/>
            <w:shd w:val="clear" w:color="auto" w:fill="auto"/>
            <w:vAlign w:val="center"/>
          </w:tcPr>
          <w:p w14:paraId="22FB6C01" w14:textId="3CFE54E5" w:rsidR="006917C1" w:rsidRPr="00C40610" w:rsidRDefault="009656FA" w:rsidP="008105FA">
            <w:pPr>
              <w:rPr>
                <w:rFonts w:ascii="Arial" w:hAnsi="Arial" w:cs="Arial"/>
              </w:rPr>
            </w:pPr>
            <w:r>
              <w:rPr>
                <w:rFonts w:ascii="Arial" w:hAnsi="Arial" w:cs="Arial"/>
              </w:rPr>
              <w:t>YOUP</w:t>
            </w:r>
          </w:p>
        </w:tc>
      </w:tr>
      <w:tr w:rsidR="006917C1" w:rsidRPr="00C40610" w14:paraId="22FB6C05" w14:textId="77777777" w:rsidTr="0043003E">
        <w:trPr>
          <w:cantSplit/>
        </w:trPr>
        <w:tc>
          <w:tcPr>
            <w:tcW w:w="2088" w:type="dxa"/>
            <w:shd w:val="clear" w:color="auto" w:fill="auto"/>
            <w:vAlign w:val="center"/>
          </w:tcPr>
          <w:p w14:paraId="22FB6C03" w14:textId="77777777" w:rsidR="006917C1" w:rsidRPr="00C40610" w:rsidRDefault="006917C1" w:rsidP="008105FA">
            <w:pPr>
              <w:rPr>
                <w:rFonts w:ascii="Arial" w:hAnsi="Arial" w:cs="Arial"/>
              </w:rPr>
            </w:pPr>
            <w:r w:rsidRPr="00C40610">
              <w:rPr>
                <w:rFonts w:ascii="Arial" w:hAnsi="Arial" w:cs="Arial"/>
              </w:rPr>
              <w:t>Titre document</w:t>
            </w:r>
          </w:p>
        </w:tc>
        <w:tc>
          <w:tcPr>
            <w:tcW w:w="7507" w:type="dxa"/>
            <w:gridSpan w:val="5"/>
            <w:shd w:val="clear" w:color="auto" w:fill="auto"/>
            <w:vAlign w:val="center"/>
          </w:tcPr>
          <w:p w14:paraId="22FB6C04" w14:textId="69E84C10" w:rsidR="006917C1" w:rsidRPr="00C40610" w:rsidRDefault="003A02EC" w:rsidP="00322D36">
            <w:pPr>
              <w:rPr>
                <w:rFonts w:ascii="Arial" w:hAnsi="Arial" w:cs="Arial"/>
              </w:rPr>
            </w:pPr>
            <w:r w:rsidRPr="00C40610">
              <w:rPr>
                <w:rFonts w:ascii="Arial" w:hAnsi="Arial" w:cs="Arial"/>
              </w:rPr>
              <w:fldChar w:fldCharType="begin"/>
            </w:r>
            <w:r w:rsidRPr="00C40610">
              <w:rPr>
                <w:rFonts w:ascii="Arial" w:hAnsi="Arial" w:cs="Arial"/>
              </w:rPr>
              <w:instrText xml:space="preserve"> Docproperty "title" </w:instrText>
            </w:r>
            <w:r w:rsidRPr="00C40610">
              <w:rPr>
                <w:rFonts w:ascii="Arial" w:hAnsi="Arial" w:cs="Arial"/>
              </w:rPr>
              <w:fldChar w:fldCharType="separate"/>
            </w:r>
            <w:r w:rsidR="000B6E21" w:rsidRPr="000B6E21">
              <w:rPr>
                <w:bCs/>
                <w:sz w:val="20"/>
                <w:szCs w:val="20"/>
              </w:rPr>
              <w:t xml:space="preserve"> </w:t>
            </w:r>
            <w:r w:rsidR="000B6E21" w:rsidRPr="000B6E21">
              <w:rPr>
                <w:rFonts w:ascii="Arial" w:hAnsi="Arial" w:cs="Arial"/>
                <w:bCs/>
              </w:rPr>
              <w:t>Document d'Architecture</w:t>
            </w:r>
            <w:r w:rsidR="002E745A" w:rsidRPr="00C40610">
              <w:rPr>
                <w:rFonts w:ascii="Arial" w:hAnsi="Arial" w:cs="Arial"/>
              </w:rPr>
              <w:t xml:space="preserve"> du module </w:t>
            </w:r>
            <w:r w:rsidRPr="00C40610">
              <w:rPr>
                <w:rFonts w:ascii="Arial" w:hAnsi="Arial" w:cs="Arial"/>
              </w:rPr>
              <w:fldChar w:fldCharType="end"/>
            </w:r>
            <w:r w:rsidR="00322D36">
              <w:rPr>
                <w:rFonts w:ascii="Arial" w:hAnsi="Arial" w:cs="Arial"/>
              </w:rPr>
              <w:t>Recherche</w:t>
            </w:r>
          </w:p>
        </w:tc>
      </w:tr>
      <w:tr w:rsidR="006917C1" w:rsidRPr="00C40610" w14:paraId="22FB6C08" w14:textId="77777777" w:rsidTr="0043003E">
        <w:trPr>
          <w:cantSplit/>
        </w:trPr>
        <w:tc>
          <w:tcPr>
            <w:tcW w:w="2088" w:type="dxa"/>
            <w:shd w:val="clear" w:color="auto" w:fill="auto"/>
            <w:vAlign w:val="center"/>
          </w:tcPr>
          <w:p w14:paraId="22FB6C06" w14:textId="77777777" w:rsidR="006917C1" w:rsidRPr="00C40610" w:rsidRDefault="006917C1" w:rsidP="008105FA">
            <w:pPr>
              <w:rPr>
                <w:rFonts w:ascii="Arial" w:hAnsi="Arial" w:cs="Arial"/>
              </w:rPr>
            </w:pPr>
            <w:r w:rsidRPr="00C40610">
              <w:rPr>
                <w:rFonts w:ascii="Arial" w:hAnsi="Arial" w:cs="Arial"/>
              </w:rPr>
              <w:t>Référence</w:t>
            </w:r>
          </w:p>
        </w:tc>
        <w:tc>
          <w:tcPr>
            <w:tcW w:w="7507" w:type="dxa"/>
            <w:gridSpan w:val="5"/>
            <w:shd w:val="clear" w:color="auto" w:fill="auto"/>
            <w:vAlign w:val="center"/>
          </w:tcPr>
          <w:p w14:paraId="22FB6C07" w14:textId="3609F97A" w:rsidR="006917C1" w:rsidRPr="00C40610" w:rsidRDefault="006917C1" w:rsidP="008105FA">
            <w:pPr>
              <w:rPr>
                <w:rFonts w:ascii="Arial" w:hAnsi="Arial" w:cs="Arial"/>
              </w:rPr>
            </w:pPr>
          </w:p>
        </w:tc>
      </w:tr>
      <w:tr w:rsidR="00AC0000" w:rsidRPr="00C40610" w14:paraId="22FB6C0B" w14:textId="77777777" w:rsidTr="0043003E">
        <w:trPr>
          <w:cantSplit/>
        </w:trPr>
        <w:tc>
          <w:tcPr>
            <w:tcW w:w="2088" w:type="dxa"/>
            <w:shd w:val="clear" w:color="auto" w:fill="auto"/>
            <w:vAlign w:val="center"/>
          </w:tcPr>
          <w:p w14:paraId="22FB6C09" w14:textId="77777777" w:rsidR="00AC0000" w:rsidRPr="00C40610" w:rsidRDefault="00AC0000" w:rsidP="00EB44EF">
            <w:pPr>
              <w:rPr>
                <w:rFonts w:ascii="Arial" w:hAnsi="Arial" w:cs="Arial"/>
              </w:rPr>
            </w:pPr>
            <w:r w:rsidRPr="00C40610">
              <w:rPr>
                <w:rFonts w:ascii="Arial" w:hAnsi="Arial" w:cs="Arial"/>
              </w:rPr>
              <w:t>Version</w:t>
            </w:r>
          </w:p>
        </w:tc>
        <w:tc>
          <w:tcPr>
            <w:tcW w:w="7507" w:type="dxa"/>
            <w:gridSpan w:val="5"/>
            <w:shd w:val="clear" w:color="auto" w:fill="auto"/>
            <w:vAlign w:val="center"/>
          </w:tcPr>
          <w:p w14:paraId="22FB6C0A" w14:textId="251A779F" w:rsidR="00AC0000" w:rsidRPr="00C40610" w:rsidRDefault="002161B2" w:rsidP="00EB44EF">
            <w:pPr>
              <w:rPr>
                <w:rFonts w:ascii="Arial" w:hAnsi="Arial" w:cs="Arial"/>
              </w:rPr>
            </w:pPr>
            <w:r w:rsidRPr="00C40610">
              <w:rPr>
                <w:rFonts w:ascii="Arial" w:hAnsi="Arial" w:cs="Arial"/>
              </w:rPr>
              <w:t>0.1</w:t>
            </w:r>
          </w:p>
        </w:tc>
      </w:tr>
      <w:tr w:rsidR="006917C1" w:rsidRPr="00C40610" w14:paraId="22FB6C0E" w14:textId="77777777" w:rsidTr="0043003E">
        <w:trPr>
          <w:cantSplit/>
        </w:trPr>
        <w:tc>
          <w:tcPr>
            <w:tcW w:w="2088" w:type="dxa"/>
            <w:shd w:val="clear" w:color="auto" w:fill="auto"/>
            <w:vAlign w:val="center"/>
          </w:tcPr>
          <w:p w14:paraId="22FB6C0C" w14:textId="77777777" w:rsidR="006917C1" w:rsidRPr="00C40610" w:rsidRDefault="006917C1" w:rsidP="008105FA">
            <w:pPr>
              <w:rPr>
                <w:rFonts w:ascii="Arial" w:hAnsi="Arial" w:cs="Arial"/>
              </w:rPr>
            </w:pPr>
            <w:r w:rsidRPr="00C40610">
              <w:rPr>
                <w:rFonts w:ascii="Arial" w:hAnsi="Arial" w:cs="Arial"/>
              </w:rPr>
              <w:t>Classification</w:t>
            </w:r>
          </w:p>
        </w:tc>
        <w:tc>
          <w:tcPr>
            <w:tcW w:w="7507" w:type="dxa"/>
            <w:gridSpan w:val="5"/>
            <w:shd w:val="clear" w:color="auto" w:fill="auto"/>
            <w:vAlign w:val="center"/>
          </w:tcPr>
          <w:p w14:paraId="22FB6C0D" w14:textId="231799DA" w:rsidR="006917C1" w:rsidRPr="00C40610" w:rsidRDefault="006917C1" w:rsidP="008105FA">
            <w:pPr>
              <w:rPr>
                <w:rFonts w:ascii="Arial" w:hAnsi="Arial" w:cs="Arial"/>
              </w:rPr>
            </w:pPr>
          </w:p>
        </w:tc>
      </w:tr>
      <w:tr w:rsidR="000135A9" w:rsidRPr="00C40610" w14:paraId="22FB6C11" w14:textId="77777777" w:rsidTr="0043003E">
        <w:trPr>
          <w:cantSplit/>
        </w:trPr>
        <w:tc>
          <w:tcPr>
            <w:tcW w:w="2088" w:type="dxa"/>
            <w:tcBorders>
              <w:top w:val="single" w:sz="6" w:space="0" w:color="FF6600"/>
              <w:bottom w:val="nil"/>
            </w:tcBorders>
            <w:shd w:val="clear" w:color="auto" w:fill="auto"/>
            <w:vAlign w:val="center"/>
          </w:tcPr>
          <w:p w14:paraId="22FB6C0F" w14:textId="77777777" w:rsidR="000135A9" w:rsidRPr="00C40610" w:rsidRDefault="000135A9" w:rsidP="008105FA">
            <w:pPr>
              <w:rPr>
                <w:rFonts w:ascii="Arial" w:hAnsi="Arial" w:cs="Arial"/>
                <w:bCs/>
              </w:rPr>
            </w:pPr>
            <w:r w:rsidRPr="00C40610">
              <w:rPr>
                <w:rFonts w:ascii="Arial" w:hAnsi="Arial" w:cs="Arial"/>
                <w:bCs/>
              </w:rPr>
              <w:t>Rédacteur</w:t>
            </w:r>
          </w:p>
        </w:tc>
        <w:tc>
          <w:tcPr>
            <w:tcW w:w="7507" w:type="dxa"/>
            <w:gridSpan w:val="5"/>
            <w:tcBorders>
              <w:top w:val="single" w:sz="6" w:space="0" w:color="FF6600"/>
              <w:left w:val="single" w:sz="6" w:space="0" w:color="FF6600"/>
              <w:bottom w:val="nil"/>
              <w:right w:val="single" w:sz="6" w:space="0" w:color="FF6600"/>
            </w:tcBorders>
            <w:shd w:val="clear" w:color="auto" w:fill="auto"/>
            <w:vAlign w:val="center"/>
          </w:tcPr>
          <w:p w14:paraId="22FB6C10" w14:textId="5B75FC23" w:rsidR="000135A9" w:rsidRPr="00C40610" w:rsidRDefault="000135A9" w:rsidP="00750D5C">
            <w:pPr>
              <w:rPr>
                <w:rFonts w:ascii="Arial" w:hAnsi="Arial" w:cs="Arial"/>
              </w:rPr>
            </w:pPr>
          </w:p>
        </w:tc>
      </w:tr>
      <w:tr w:rsidR="00FE7011" w:rsidRPr="00C40610" w14:paraId="22FB6C17" w14:textId="77777777" w:rsidTr="0043003E">
        <w:trPr>
          <w:cantSplit/>
        </w:trPr>
        <w:tc>
          <w:tcPr>
            <w:tcW w:w="2088" w:type="dxa"/>
            <w:tcBorders>
              <w:top w:val="single" w:sz="6" w:space="0" w:color="FF6600"/>
              <w:left w:val="single" w:sz="6" w:space="0" w:color="FF6600"/>
              <w:bottom w:val="single" w:sz="6" w:space="0" w:color="FFFFFF"/>
              <w:right w:val="single" w:sz="6" w:space="0" w:color="FF6600"/>
            </w:tcBorders>
            <w:shd w:val="clear" w:color="auto" w:fill="auto"/>
            <w:vAlign w:val="center"/>
          </w:tcPr>
          <w:p w14:paraId="22FB6C12" w14:textId="77777777" w:rsidR="00FE7011" w:rsidRPr="00C40610" w:rsidRDefault="00FE7011" w:rsidP="00BF281F">
            <w:pPr>
              <w:rPr>
                <w:rFonts w:ascii="Arial" w:hAnsi="Arial" w:cs="Arial"/>
                <w:iCs/>
              </w:rPr>
            </w:pPr>
            <w:r w:rsidRPr="00C40610">
              <w:rPr>
                <w:rFonts w:ascii="Arial" w:hAnsi="Arial" w:cs="Arial"/>
                <w:iCs/>
              </w:rPr>
              <w:t xml:space="preserve">Statut </w:t>
            </w:r>
          </w:p>
        </w:tc>
        <w:tc>
          <w:tcPr>
            <w:tcW w:w="1876" w:type="dxa"/>
            <w:gridSpan w:val="2"/>
            <w:tcBorders>
              <w:bottom w:val="nil"/>
              <w:right w:val="nil"/>
            </w:tcBorders>
            <w:shd w:val="clear" w:color="auto" w:fill="auto"/>
            <w:vAlign w:val="center"/>
          </w:tcPr>
          <w:p w14:paraId="22FB6C13" w14:textId="2CFE0A47" w:rsidR="00FE7011" w:rsidRPr="00C40610" w:rsidRDefault="006A7CC5" w:rsidP="00925AE2">
            <w:pPr>
              <w:jc w:val="center"/>
              <w:rPr>
                <w:rFonts w:ascii="Arial" w:hAnsi="Arial" w:cs="Arial"/>
                <w:iCs/>
              </w:rPr>
            </w:pPr>
            <w:r w:rsidRPr="00C40610">
              <w:rPr>
                <w:rFonts w:ascii="Arial" w:hAnsi="Arial" w:cs="Arial"/>
                <w:iCs/>
              </w:rPr>
              <w:fldChar w:fldCharType="begin">
                <w:ffData>
                  <w:name w:val="CaseACocher2"/>
                  <w:enabled/>
                  <w:calcOnExit w:val="0"/>
                  <w:checkBox>
                    <w:sizeAuto/>
                    <w:default w:val="1"/>
                  </w:checkBox>
                </w:ffData>
              </w:fldChar>
            </w:r>
            <w:bookmarkStart w:id="0" w:name="CaseACocher2"/>
            <w:r w:rsidRPr="00C40610">
              <w:rPr>
                <w:rFonts w:ascii="Arial" w:hAnsi="Arial" w:cs="Arial"/>
                <w:iCs/>
              </w:rPr>
              <w:instrText xml:space="preserve"> FORMCHECKBOX </w:instrText>
            </w:r>
            <w:r w:rsidR="00306F3F">
              <w:rPr>
                <w:rFonts w:ascii="Arial" w:hAnsi="Arial" w:cs="Arial"/>
                <w:iCs/>
              </w:rPr>
            </w:r>
            <w:r w:rsidR="00306F3F">
              <w:rPr>
                <w:rFonts w:ascii="Arial" w:hAnsi="Arial" w:cs="Arial"/>
                <w:iCs/>
              </w:rPr>
              <w:fldChar w:fldCharType="separate"/>
            </w:r>
            <w:r w:rsidRPr="00C40610">
              <w:rPr>
                <w:rFonts w:ascii="Arial" w:hAnsi="Arial" w:cs="Arial"/>
                <w:iCs/>
              </w:rPr>
              <w:fldChar w:fldCharType="end"/>
            </w:r>
            <w:bookmarkEnd w:id="0"/>
            <w:r w:rsidR="00925AE2" w:rsidRPr="00C40610">
              <w:rPr>
                <w:rFonts w:ascii="Arial" w:hAnsi="Arial" w:cs="Arial"/>
                <w:iCs/>
              </w:rPr>
              <w:t xml:space="preserve">  En cours</w:t>
            </w:r>
            <w:r w:rsidR="00FE7011" w:rsidRPr="00C40610">
              <w:rPr>
                <w:rFonts w:ascii="Arial" w:hAnsi="Arial" w:cs="Arial"/>
                <w:iCs/>
              </w:rPr>
              <w:t xml:space="preserve"> </w:t>
            </w:r>
          </w:p>
        </w:tc>
        <w:tc>
          <w:tcPr>
            <w:tcW w:w="1904" w:type="dxa"/>
            <w:tcBorders>
              <w:left w:val="nil"/>
              <w:bottom w:val="nil"/>
              <w:right w:val="nil"/>
            </w:tcBorders>
            <w:shd w:val="clear" w:color="auto" w:fill="auto"/>
            <w:vAlign w:val="center"/>
          </w:tcPr>
          <w:p w14:paraId="22FB6C14" w14:textId="39911142" w:rsidR="00FE7011" w:rsidRPr="00C40610" w:rsidRDefault="002E745A" w:rsidP="0043003E">
            <w:pPr>
              <w:jc w:val="center"/>
              <w:rPr>
                <w:rFonts w:ascii="Arial" w:hAnsi="Arial" w:cs="Arial"/>
                <w:iCs/>
              </w:rPr>
            </w:pPr>
            <w:r w:rsidRPr="00C40610">
              <w:rPr>
                <w:rFonts w:ascii="Arial" w:hAnsi="Arial" w:cs="Arial"/>
                <w:iCs/>
              </w:rPr>
              <w:fldChar w:fldCharType="begin">
                <w:ffData>
                  <w:name w:val="CaseACocher3"/>
                  <w:enabled/>
                  <w:calcOnExit w:val="0"/>
                  <w:checkBox>
                    <w:sizeAuto/>
                    <w:default w:val="0"/>
                    <w:checked w:val="0"/>
                  </w:checkBox>
                </w:ffData>
              </w:fldChar>
            </w:r>
            <w:r w:rsidRPr="00C40610">
              <w:rPr>
                <w:rFonts w:ascii="Arial" w:hAnsi="Arial" w:cs="Arial"/>
                <w:iCs/>
              </w:rPr>
              <w:instrText xml:space="preserve"> FORMCHECKBOX </w:instrText>
            </w:r>
            <w:r w:rsidR="00306F3F">
              <w:rPr>
                <w:rFonts w:ascii="Arial" w:hAnsi="Arial" w:cs="Arial"/>
                <w:iCs/>
              </w:rPr>
            </w:r>
            <w:r w:rsidR="00306F3F">
              <w:rPr>
                <w:rFonts w:ascii="Arial" w:hAnsi="Arial" w:cs="Arial"/>
                <w:iCs/>
              </w:rPr>
              <w:fldChar w:fldCharType="separate"/>
            </w:r>
            <w:r w:rsidRPr="00C40610">
              <w:rPr>
                <w:rFonts w:ascii="Arial" w:hAnsi="Arial" w:cs="Arial"/>
                <w:iCs/>
              </w:rPr>
              <w:fldChar w:fldCharType="end"/>
            </w:r>
            <w:r w:rsidRPr="00C40610">
              <w:rPr>
                <w:rFonts w:ascii="Arial" w:hAnsi="Arial" w:cs="Arial"/>
                <w:iCs/>
              </w:rPr>
              <w:t xml:space="preserve"> </w:t>
            </w:r>
            <w:r w:rsidR="00FE7011" w:rsidRPr="00C40610">
              <w:rPr>
                <w:rFonts w:ascii="Arial" w:hAnsi="Arial" w:cs="Arial"/>
                <w:iCs/>
              </w:rPr>
              <w:t xml:space="preserve"> Relu</w:t>
            </w:r>
          </w:p>
        </w:tc>
        <w:tc>
          <w:tcPr>
            <w:tcW w:w="1850" w:type="dxa"/>
            <w:tcBorders>
              <w:left w:val="nil"/>
              <w:bottom w:val="nil"/>
              <w:right w:val="nil"/>
            </w:tcBorders>
            <w:shd w:val="clear" w:color="auto" w:fill="auto"/>
            <w:vAlign w:val="center"/>
          </w:tcPr>
          <w:p w14:paraId="22FB6C15" w14:textId="77777777" w:rsidR="00FE7011" w:rsidRPr="00C40610" w:rsidRDefault="005B5B41" w:rsidP="0043003E">
            <w:pPr>
              <w:jc w:val="center"/>
              <w:rPr>
                <w:rFonts w:ascii="Arial" w:hAnsi="Arial" w:cs="Arial"/>
                <w:iCs/>
              </w:rPr>
            </w:pPr>
            <w:r w:rsidRPr="00C40610">
              <w:rPr>
                <w:rFonts w:ascii="Arial" w:hAnsi="Arial" w:cs="Arial"/>
                <w:iCs/>
              </w:rPr>
              <w:fldChar w:fldCharType="begin">
                <w:ffData>
                  <w:name w:val="CaseACocher3"/>
                  <w:enabled/>
                  <w:calcOnExit w:val="0"/>
                  <w:checkBox>
                    <w:sizeAuto/>
                    <w:default w:val="0"/>
                    <w:checked w:val="0"/>
                  </w:checkBox>
                </w:ffData>
              </w:fldChar>
            </w:r>
            <w:r w:rsidR="00FE7011" w:rsidRPr="00C40610">
              <w:rPr>
                <w:rFonts w:ascii="Arial" w:hAnsi="Arial" w:cs="Arial"/>
                <w:iCs/>
              </w:rPr>
              <w:instrText xml:space="preserve"> FORMCHECKBOX </w:instrText>
            </w:r>
            <w:r w:rsidR="00306F3F">
              <w:rPr>
                <w:rFonts w:ascii="Arial" w:hAnsi="Arial" w:cs="Arial"/>
                <w:iCs/>
              </w:rPr>
            </w:r>
            <w:r w:rsidR="00306F3F">
              <w:rPr>
                <w:rFonts w:ascii="Arial" w:hAnsi="Arial" w:cs="Arial"/>
                <w:iCs/>
              </w:rPr>
              <w:fldChar w:fldCharType="separate"/>
            </w:r>
            <w:r w:rsidRPr="00C40610">
              <w:rPr>
                <w:rFonts w:ascii="Arial" w:hAnsi="Arial" w:cs="Arial"/>
                <w:iCs/>
              </w:rPr>
              <w:fldChar w:fldCharType="end"/>
            </w:r>
            <w:r w:rsidR="00FE7011" w:rsidRPr="00C40610">
              <w:rPr>
                <w:rFonts w:ascii="Arial" w:hAnsi="Arial" w:cs="Arial"/>
                <w:iCs/>
              </w:rPr>
              <w:t xml:space="preserve">  Validé</w:t>
            </w:r>
          </w:p>
        </w:tc>
        <w:tc>
          <w:tcPr>
            <w:tcW w:w="1877" w:type="dxa"/>
            <w:tcBorders>
              <w:left w:val="nil"/>
              <w:bottom w:val="nil"/>
            </w:tcBorders>
            <w:shd w:val="clear" w:color="auto" w:fill="auto"/>
            <w:vAlign w:val="center"/>
          </w:tcPr>
          <w:p w14:paraId="22FB6C16" w14:textId="77777777" w:rsidR="00FE7011" w:rsidRPr="00C40610" w:rsidRDefault="005B5B41" w:rsidP="0043003E">
            <w:pPr>
              <w:jc w:val="center"/>
              <w:rPr>
                <w:rFonts w:ascii="Arial" w:hAnsi="Arial" w:cs="Arial"/>
                <w:bCs/>
              </w:rPr>
            </w:pPr>
            <w:r w:rsidRPr="00C40610">
              <w:rPr>
                <w:rFonts w:ascii="Arial" w:hAnsi="Arial" w:cs="Arial"/>
                <w:bCs/>
              </w:rPr>
              <w:fldChar w:fldCharType="begin">
                <w:ffData>
                  <w:name w:val="CaseACocher4"/>
                  <w:enabled/>
                  <w:calcOnExit w:val="0"/>
                  <w:checkBox>
                    <w:sizeAuto/>
                    <w:default w:val="0"/>
                    <w:checked w:val="0"/>
                  </w:checkBox>
                </w:ffData>
              </w:fldChar>
            </w:r>
            <w:r w:rsidR="00FE7011" w:rsidRPr="00C40610">
              <w:rPr>
                <w:rFonts w:ascii="Arial" w:hAnsi="Arial" w:cs="Arial"/>
                <w:bCs/>
              </w:rPr>
              <w:instrText xml:space="preserve"> FORMCHECKBOX </w:instrText>
            </w:r>
            <w:r w:rsidR="00306F3F">
              <w:rPr>
                <w:rFonts w:ascii="Arial" w:hAnsi="Arial" w:cs="Arial"/>
                <w:bCs/>
              </w:rPr>
            </w:r>
            <w:r w:rsidR="00306F3F">
              <w:rPr>
                <w:rFonts w:ascii="Arial" w:hAnsi="Arial" w:cs="Arial"/>
                <w:bCs/>
              </w:rPr>
              <w:fldChar w:fldCharType="separate"/>
            </w:r>
            <w:r w:rsidRPr="00C40610">
              <w:rPr>
                <w:rFonts w:ascii="Arial" w:hAnsi="Arial" w:cs="Arial"/>
                <w:bCs/>
              </w:rPr>
              <w:fldChar w:fldCharType="end"/>
            </w:r>
            <w:r w:rsidR="00FE7011" w:rsidRPr="00C40610">
              <w:rPr>
                <w:rFonts w:ascii="Arial" w:hAnsi="Arial" w:cs="Arial"/>
                <w:bCs/>
              </w:rPr>
              <w:t xml:space="preserve">  Approuvé</w:t>
            </w:r>
          </w:p>
        </w:tc>
      </w:tr>
      <w:tr w:rsidR="00B75E8F" w:rsidRPr="00C40610" w14:paraId="22FB6C21" w14:textId="77777777" w:rsidTr="0043003E">
        <w:trPr>
          <w:cantSplit/>
        </w:trPr>
        <w:tc>
          <w:tcPr>
            <w:tcW w:w="2088" w:type="dxa"/>
            <w:tcBorders>
              <w:top w:val="single" w:sz="6" w:space="0" w:color="FF6600"/>
              <w:left w:val="single" w:sz="6" w:space="0" w:color="FF6600"/>
              <w:bottom w:val="single" w:sz="6" w:space="0" w:color="FF6600"/>
              <w:right w:val="single" w:sz="6" w:space="0" w:color="FF6600"/>
            </w:tcBorders>
            <w:shd w:val="clear" w:color="auto" w:fill="auto"/>
            <w:vAlign w:val="center"/>
          </w:tcPr>
          <w:p w14:paraId="22FB6C18" w14:textId="77777777" w:rsidR="00B75E8F" w:rsidRPr="00C40610" w:rsidRDefault="00B75E8F" w:rsidP="00B21110">
            <w:pPr>
              <w:rPr>
                <w:rFonts w:ascii="Arial" w:hAnsi="Arial" w:cs="Arial"/>
                <w:iCs/>
              </w:rPr>
            </w:pPr>
            <w:r w:rsidRPr="00C40610">
              <w:rPr>
                <w:rFonts w:ascii="Arial" w:hAnsi="Arial" w:cs="Arial"/>
                <w:iCs/>
              </w:rPr>
              <w:t>Approbation</w:t>
            </w:r>
          </w:p>
          <w:p w14:paraId="22FB6C19" w14:textId="77777777" w:rsidR="00B75E8F" w:rsidRPr="00C40610" w:rsidRDefault="00B75E8F" w:rsidP="00B21110">
            <w:pPr>
              <w:rPr>
                <w:rFonts w:ascii="Arial" w:hAnsi="Arial" w:cs="Arial"/>
                <w:iCs/>
              </w:rPr>
            </w:pPr>
            <w:r w:rsidRPr="00C40610">
              <w:rPr>
                <w:rFonts w:ascii="Arial" w:hAnsi="Arial" w:cs="Arial"/>
                <w:iCs/>
              </w:rPr>
              <w:t>(Nom et signature)</w:t>
            </w:r>
          </w:p>
        </w:tc>
        <w:tc>
          <w:tcPr>
            <w:tcW w:w="1800" w:type="dxa"/>
            <w:shd w:val="clear" w:color="auto" w:fill="auto"/>
            <w:vAlign w:val="center"/>
          </w:tcPr>
          <w:p w14:paraId="22FB6C1A" w14:textId="77777777" w:rsidR="00B75E8F" w:rsidRPr="00C40610" w:rsidRDefault="00B75E8F" w:rsidP="00B21110">
            <w:pPr>
              <w:rPr>
                <w:rFonts w:ascii="Arial" w:hAnsi="Arial" w:cs="Arial"/>
                <w:iCs/>
              </w:rPr>
            </w:pPr>
          </w:p>
          <w:p w14:paraId="22FB6C1B" w14:textId="77777777" w:rsidR="00B75E8F" w:rsidRPr="00C40610" w:rsidRDefault="00B75E8F" w:rsidP="00B21110">
            <w:pPr>
              <w:rPr>
                <w:rFonts w:ascii="Arial" w:hAnsi="Arial" w:cs="Arial"/>
                <w:iCs/>
              </w:rPr>
            </w:pPr>
          </w:p>
          <w:p w14:paraId="22FB6C1C" w14:textId="77777777" w:rsidR="00B75E8F" w:rsidRPr="00C40610" w:rsidRDefault="00B75E8F" w:rsidP="00B21110">
            <w:pPr>
              <w:rPr>
                <w:rFonts w:ascii="Arial" w:hAnsi="Arial" w:cs="Arial"/>
                <w:iCs/>
              </w:rPr>
            </w:pPr>
          </w:p>
          <w:p w14:paraId="22FB6C1D" w14:textId="77777777" w:rsidR="00B75E8F" w:rsidRPr="00C40610" w:rsidRDefault="00B75E8F" w:rsidP="00B21110">
            <w:pPr>
              <w:rPr>
                <w:rFonts w:ascii="Arial" w:hAnsi="Arial" w:cs="Arial"/>
                <w:iCs/>
              </w:rPr>
            </w:pPr>
          </w:p>
        </w:tc>
        <w:tc>
          <w:tcPr>
            <w:tcW w:w="1980" w:type="dxa"/>
            <w:gridSpan w:val="2"/>
            <w:shd w:val="clear" w:color="auto" w:fill="auto"/>
            <w:vAlign w:val="center"/>
          </w:tcPr>
          <w:p w14:paraId="22FB6C1E" w14:textId="0D4FF48F" w:rsidR="00B75E8F" w:rsidRPr="00C40610" w:rsidRDefault="00B75E8F" w:rsidP="00B21110">
            <w:pPr>
              <w:rPr>
                <w:rFonts w:ascii="Arial" w:hAnsi="Arial" w:cs="Arial"/>
                <w:iCs/>
              </w:rPr>
            </w:pPr>
          </w:p>
        </w:tc>
        <w:tc>
          <w:tcPr>
            <w:tcW w:w="1850" w:type="dxa"/>
            <w:shd w:val="clear" w:color="auto" w:fill="auto"/>
            <w:vAlign w:val="center"/>
          </w:tcPr>
          <w:p w14:paraId="22FB6C1F" w14:textId="77777777" w:rsidR="00B75E8F" w:rsidRPr="00C40610" w:rsidRDefault="00B75E8F" w:rsidP="00B21110">
            <w:pPr>
              <w:rPr>
                <w:rFonts w:ascii="Arial" w:hAnsi="Arial" w:cs="Arial"/>
                <w:iCs/>
              </w:rPr>
            </w:pPr>
          </w:p>
        </w:tc>
        <w:tc>
          <w:tcPr>
            <w:tcW w:w="1877" w:type="dxa"/>
            <w:shd w:val="clear" w:color="auto" w:fill="auto"/>
            <w:vAlign w:val="center"/>
          </w:tcPr>
          <w:p w14:paraId="22FB6C20" w14:textId="77777777" w:rsidR="00B75E8F" w:rsidRPr="00C40610" w:rsidRDefault="00B75E8F" w:rsidP="00B21110">
            <w:pPr>
              <w:rPr>
                <w:rFonts w:ascii="Arial" w:hAnsi="Arial" w:cs="Arial"/>
                <w:bCs/>
              </w:rPr>
            </w:pPr>
          </w:p>
        </w:tc>
      </w:tr>
      <w:tr w:rsidR="005A784F" w:rsidRPr="00C40610" w14:paraId="22FB6C24" w14:textId="77777777" w:rsidTr="0043003E">
        <w:trPr>
          <w:cantSplit/>
        </w:trPr>
        <w:tc>
          <w:tcPr>
            <w:tcW w:w="2088" w:type="dxa"/>
            <w:shd w:val="clear" w:color="auto" w:fill="auto"/>
            <w:vAlign w:val="center"/>
          </w:tcPr>
          <w:p w14:paraId="22FB6C22" w14:textId="77777777" w:rsidR="005A784F" w:rsidRPr="00C40610" w:rsidRDefault="005A784F" w:rsidP="00B21110">
            <w:pPr>
              <w:rPr>
                <w:rFonts w:ascii="Arial" w:hAnsi="Arial" w:cs="Arial"/>
                <w:bCs/>
              </w:rPr>
            </w:pPr>
            <w:r w:rsidRPr="00C40610">
              <w:rPr>
                <w:rFonts w:ascii="Arial" w:hAnsi="Arial" w:cs="Arial"/>
                <w:bCs/>
              </w:rPr>
              <w:lastRenderedPageBreak/>
              <w:t>Date</w:t>
            </w:r>
          </w:p>
        </w:tc>
        <w:tc>
          <w:tcPr>
            <w:tcW w:w="7507" w:type="dxa"/>
            <w:gridSpan w:val="5"/>
            <w:shd w:val="clear" w:color="auto" w:fill="auto"/>
            <w:vAlign w:val="center"/>
          </w:tcPr>
          <w:p w14:paraId="22FB6C23" w14:textId="5856B08B" w:rsidR="005A784F" w:rsidRPr="00C40610" w:rsidRDefault="005A784F" w:rsidP="002161B2">
            <w:pPr>
              <w:rPr>
                <w:rFonts w:ascii="Arial" w:hAnsi="Arial" w:cs="Arial"/>
                <w:noProof/>
              </w:rPr>
            </w:pPr>
          </w:p>
        </w:tc>
      </w:tr>
    </w:tbl>
    <w:p w14:paraId="22FB6C25" w14:textId="4CD40FA3" w:rsidR="0037742A" w:rsidRPr="00C40610" w:rsidRDefault="00573FBA" w:rsidP="0061145B">
      <w:pPr>
        <w:pStyle w:val="Titre-section"/>
        <w:rPr>
          <w:rFonts w:ascii="Arial" w:hAnsi="Arial" w:cs="Arial"/>
        </w:rPr>
      </w:pPr>
      <w:r w:rsidRPr="00C40610">
        <w:rPr>
          <w:rFonts w:ascii="Arial" w:hAnsi="Arial" w:cs="Arial"/>
        </w:rPr>
        <w:t>Diffusion</w:t>
      </w:r>
    </w:p>
    <w:tbl>
      <w:tblPr>
        <w:tblW w:w="958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2088"/>
        <w:gridCol w:w="3060"/>
        <w:gridCol w:w="2880"/>
        <w:gridCol w:w="1557"/>
      </w:tblGrid>
      <w:tr w:rsidR="00054F1E" w:rsidRPr="00C40610" w14:paraId="22FB6C2A" w14:textId="77777777" w:rsidTr="0043003E">
        <w:trPr>
          <w:cantSplit/>
        </w:trPr>
        <w:tc>
          <w:tcPr>
            <w:tcW w:w="2088" w:type="dxa"/>
            <w:shd w:val="clear" w:color="auto" w:fill="auto"/>
            <w:vAlign w:val="center"/>
          </w:tcPr>
          <w:p w14:paraId="22FB6C26" w14:textId="77777777" w:rsidR="00054F1E" w:rsidRPr="00C40610" w:rsidRDefault="00A85A72" w:rsidP="006A437A">
            <w:pPr>
              <w:rPr>
                <w:rFonts w:ascii="Arial" w:hAnsi="Arial" w:cs="Arial"/>
                <w:b/>
                <w:iCs/>
              </w:rPr>
            </w:pPr>
            <w:r w:rsidRPr="00C40610">
              <w:rPr>
                <w:rFonts w:ascii="Arial" w:hAnsi="Arial" w:cs="Arial"/>
                <w:b/>
                <w:iCs/>
              </w:rPr>
              <w:t>s</w:t>
            </w:r>
            <w:r w:rsidR="00054F1E" w:rsidRPr="00C40610">
              <w:rPr>
                <w:rFonts w:ascii="Arial" w:hAnsi="Arial" w:cs="Arial"/>
                <w:b/>
                <w:iCs/>
              </w:rPr>
              <w:t>ociété</w:t>
            </w:r>
          </w:p>
        </w:tc>
        <w:tc>
          <w:tcPr>
            <w:tcW w:w="3060" w:type="dxa"/>
            <w:shd w:val="clear" w:color="auto" w:fill="auto"/>
            <w:vAlign w:val="center"/>
          </w:tcPr>
          <w:p w14:paraId="22FB6C27" w14:textId="77777777" w:rsidR="00054F1E" w:rsidRPr="00C40610" w:rsidRDefault="00A85A72" w:rsidP="006A437A">
            <w:pPr>
              <w:rPr>
                <w:rFonts w:ascii="Arial" w:hAnsi="Arial" w:cs="Arial"/>
                <w:b/>
                <w:iCs/>
              </w:rPr>
            </w:pPr>
            <w:r w:rsidRPr="00C40610">
              <w:rPr>
                <w:rFonts w:ascii="Arial" w:hAnsi="Arial" w:cs="Arial"/>
                <w:b/>
                <w:iCs/>
              </w:rPr>
              <w:t>n</w:t>
            </w:r>
            <w:r w:rsidR="00054F1E" w:rsidRPr="00C40610">
              <w:rPr>
                <w:rFonts w:ascii="Arial" w:hAnsi="Arial" w:cs="Arial"/>
                <w:b/>
                <w:iCs/>
              </w:rPr>
              <w:t>om</w:t>
            </w:r>
          </w:p>
        </w:tc>
        <w:tc>
          <w:tcPr>
            <w:tcW w:w="2880" w:type="dxa"/>
            <w:shd w:val="clear" w:color="auto" w:fill="auto"/>
            <w:vAlign w:val="center"/>
          </w:tcPr>
          <w:p w14:paraId="22FB6C28" w14:textId="77777777" w:rsidR="00054F1E" w:rsidRPr="00C40610" w:rsidRDefault="00A85A72" w:rsidP="006A437A">
            <w:pPr>
              <w:rPr>
                <w:rFonts w:ascii="Arial" w:hAnsi="Arial" w:cs="Arial"/>
                <w:b/>
                <w:iCs/>
              </w:rPr>
            </w:pPr>
            <w:r w:rsidRPr="00C40610">
              <w:rPr>
                <w:rFonts w:ascii="Arial" w:hAnsi="Arial" w:cs="Arial"/>
                <w:b/>
                <w:iCs/>
              </w:rPr>
              <w:t>f</w:t>
            </w:r>
            <w:r w:rsidR="00054F1E" w:rsidRPr="00C40610">
              <w:rPr>
                <w:rFonts w:ascii="Arial" w:hAnsi="Arial" w:cs="Arial"/>
                <w:b/>
                <w:iCs/>
              </w:rPr>
              <w:t>onction</w:t>
            </w:r>
          </w:p>
        </w:tc>
        <w:tc>
          <w:tcPr>
            <w:tcW w:w="1557" w:type="dxa"/>
            <w:shd w:val="clear" w:color="auto" w:fill="auto"/>
            <w:vAlign w:val="center"/>
          </w:tcPr>
          <w:p w14:paraId="22FB6C29" w14:textId="77777777" w:rsidR="00054F1E" w:rsidRPr="00C40610" w:rsidRDefault="00A85A72" w:rsidP="00AC1BE2">
            <w:pPr>
              <w:rPr>
                <w:rFonts w:ascii="Arial" w:hAnsi="Arial" w:cs="Arial"/>
                <w:b/>
                <w:bCs/>
              </w:rPr>
            </w:pPr>
            <w:r w:rsidRPr="00C40610">
              <w:rPr>
                <w:rFonts w:ascii="Arial" w:hAnsi="Arial" w:cs="Arial"/>
                <w:b/>
                <w:bCs/>
              </w:rPr>
              <w:t>d</w:t>
            </w:r>
            <w:r w:rsidR="00054F1E" w:rsidRPr="00C40610">
              <w:rPr>
                <w:rFonts w:ascii="Arial" w:hAnsi="Arial" w:cs="Arial"/>
                <w:b/>
                <w:bCs/>
              </w:rPr>
              <w:t>iffusion</w:t>
            </w:r>
          </w:p>
        </w:tc>
      </w:tr>
      <w:tr w:rsidR="002161B2" w:rsidRPr="00C40610" w14:paraId="4FFCDBB5" w14:textId="77777777" w:rsidTr="0043003E">
        <w:trPr>
          <w:cantSplit/>
        </w:trPr>
        <w:tc>
          <w:tcPr>
            <w:tcW w:w="2088" w:type="dxa"/>
            <w:shd w:val="clear" w:color="auto" w:fill="auto"/>
            <w:vAlign w:val="center"/>
          </w:tcPr>
          <w:p w14:paraId="3ACE9703" w14:textId="77777777" w:rsidR="002161B2" w:rsidRPr="00C40610" w:rsidRDefault="002161B2" w:rsidP="00795AB7">
            <w:pPr>
              <w:rPr>
                <w:rFonts w:ascii="Arial" w:hAnsi="Arial" w:cs="Arial"/>
                <w:bCs/>
                <w:lang w:val="en-GB"/>
              </w:rPr>
            </w:pPr>
          </w:p>
        </w:tc>
        <w:tc>
          <w:tcPr>
            <w:tcW w:w="3060" w:type="dxa"/>
            <w:shd w:val="clear" w:color="auto" w:fill="auto"/>
            <w:vAlign w:val="center"/>
          </w:tcPr>
          <w:p w14:paraId="22841952" w14:textId="77777777" w:rsidR="002161B2" w:rsidRPr="00C40610" w:rsidRDefault="002161B2" w:rsidP="00795AB7">
            <w:pPr>
              <w:rPr>
                <w:rFonts w:ascii="Arial" w:hAnsi="Arial" w:cs="Arial"/>
              </w:rPr>
            </w:pPr>
          </w:p>
        </w:tc>
        <w:tc>
          <w:tcPr>
            <w:tcW w:w="2880" w:type="dxa"/>
            <w:shd w:val="clear" w:color="auto" w:fill="auto"/>
            <w:vAlign w:val="center"/>
          </w:tcPr>
          <w:p w14:paraId="40CC205A" w14:textId="77777777" w:rsidR="002161B2" w:rsidRPr="00C40610" w:rsidRDefault="002161B2" w:rsidP="00795AB7">
            <w:pPr>
              <w:rPr>
                <w:rFonts w:ascii="Arial" w:hAnsi="Arial" w:cs="Arial"/>
              </w:rPr>
            </w:pPr>
          </w:p>
        </w:tc>
        <w:tc>
          <w:tcPr>
            <w:tcW w:w="1557" w:type="dxa"/>
            <w:shd w:val="clear" w:color="auto" w:fill="auto"/>
            <w:vAlign w:val="center"/>
          </w:tcPr>
          <w:p w14:paraId="7201F40F" w14:textId="77777777" w:rsidR="002161B2" w:rsidRPr="00C40610" w:rsidRDefault="002161B2" w:rsidP="00795AB7">
            <w:pPr>
              <w:rPr>
                <w:rFonts w:ascii="Arial" w:hAnsi="Arial" w:cs="Arial"/>
              </w:rPr>
            </w:pPr>
          </w:p>
        </w:tc>
      </w:tr>
    </w:tbl>
    <w:p w14:paraId="5EE34DF7" w14:textId="77777777" w:rsidR="002E745A" w:rsidRPr="00C40610" w:rsidRDefault="002E745A" w:rsidP="0061145B">
      <w:pPr>
        <w:pStyle w:val="Titre-section"/>
        <w:rPr>
          <w:rFonts w:ascii="Arial" w:hAnsi="Arial" w:cs="Arial"/>
        </w:rPr>
      </w:pPr>
    </w:p>
    <w:p w14:paraId="2744665E" w14:textId="77777777" w:rsidR="002E745A" w:rsidRPr="00C40610" w:rsidRDefault="002E745A">
      <w:pPr>
        <w:spacing w:before="0" w:after="0"/>
        <w:jc w:val="left"/>
        <w:rPr>
          <w:rFonts w:ascii="Arial" w:hAnsi="Arial" w:cs="Arial"/>
          <w:color w:val="FF6600"/>
          <w:sz w:val="36"/>
          <w:szCs w:val="36"/>
        </w:rPr>
      </w:pPr>
      <w:r w:rsidRPr="00C40610">
        <w:rPr>
          <w:rFonts w:ascii="Arial" w:hAnsi="Arial" w:cs="Arial"/>
        </w:rPr>
        <w:br w:type="page"/>
      </w:r>
    </w:p>
    <w:p w14:paraId="22FB6C44" w14:textId="5132DC90" w:rsidR="0037742A" w:rsidRPr="00C40610" w:rsidRDefault="00573FBA" w:rsidP="0061145B">
      <w:pPr>
        <w:pStyle w:val="Titre-section"/>
        <w:rPr>
          <w:rFonts w:ascii="Arial" w:hAnsi="Arial" w:cs="Arial"/>
        </w:rPr>
      </w:pPr>
      <w:r w:rsidRPr="00C40610">
        <w:rPr>
          <w:rFonts w:ascii="Arial" w:hAnsi="Arial" w:cs="Arial"/>
        </w:rPr>
        <w:lastRenderedPageBreak/>
        <w:t>Historique</w:t>
      </w:r>
      <w:r w:rsidR="0037742A" w:rsidRPr="00C40610">
        <w:rPr>
          <w:rFonts w:ascii="Arial" w:hAnsi="Arial" w:cs="Arial"/>
        </w:rPr>
        <w:t xml:space="preserve"> des versions</w:t>
      </w:r>
    </w:p>
    <w:tbl>
      <w:tblPr>
        <w:tblW w:w="9585" w:type="dxa"/>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Look w:val="01E0" w:firstRow="1" w:lastRow="1" w:firstColumn="1" w:lastColumn="1" w:noHBand="0" w:noVBand="0"/>
      </w:tblPr>
      <w:tblGrid>
        <w:gridCol w:w="1146"/>
        <w:gridCol w:w="4631"/>
        <w:gridCol w:w="2251"/>
        <w:gridCol w:w="1557"/>
      </w:tblGrid>
      <w:tr w:rsidR="00F5349C" w:rsidRPr="00C40610" w14:paraId="22FB6C49" w14:textId="77777777" w:rsidTr="0043003E">
        <w:trPr>
          <w:cantSplit/>
        </w:trPr>
        <w:tc>
          <w:tcPr>
            <w:tcW w:w="1146" w:type="dxa"/>
            <w:shd w:val="clear" w:color="auto" w:fill="auto"/>
            <w:vAlign w:val="center"/>
          </w:tcPr>
          <w:p w14:paraId="22FB6C45" w14:textId="77777777" w:rsidR="00F5349C" w:rsidRPr="00C40610" w:rsidRDefault="00F5349C" w:rsidP="008105FA">
            <w:pPr>
              <w:rPr>
                <w:rFonts w:ascii="Arial" w:hAnsi="Arial" w:cs="Arial"/>
                <w:b/>
                <w:iCs/>
              </w:rPr>
            </w:pPr>
            <w:r w:rsidRPr="00C40610">
              <w:rPr>
                <w:rFonts w:ascii="Arial" w:hAnsi="Arial" w:cs="Arial"/>
                <w:b/>
                <w:iCs/>
              </w:rPr>
              <w:t>Version</w:t>
            </w:r>
          </w:p>
        </w:tc>
        <w:tc>
          <w:tcPr>
            <w:tcW w:w="4631" w:type="dxa"/>
            <w:shd w:val="clear" w:color="auto" w:fill="auto"/>
            <w:vAlign w:val="center"/>
          </w:tcPr>
          <w:p w14:paraId="22FB6C46" w14:textId="77777777" w:rsidR="00F5349C" w:rsidRPr="00C40610" w:rsidRDefault="003560AB" w:rsidP="008105FA">
            <w:pPr>
              <w:rPr>
                <w:rFonts w:ascii="Arial" w:hAnsi="Arial" w:cs="Arial"/>
                <w:b/>
                <w:iCs/>
              </w:rPr>
            </w:pPr>
            <w:r w:rsidRPr="00C40610">
              <w:rPr>
                <w:rFonts w:ascii="Arial" w:hAnsi="Arial" w:cs="Arial"/>
                <w:b/>
                <w:iCs/>
              </w:rPr>
              <w:t>Opération</w:t>
            </w:r>
          </w:p>
        </w:tc>
        <w:tc>
          <w:tcPr>
            <w:tcW w:w="2251" w:type="dxa"/>
            <w:shd w:val="clear" w:color="auto" w:fill="auto"/>
            <w:vAlign w:val="center"/>
          </w:tcPr>
          <w:p w14:paraId="22FB6C47" w14:textId="77777777" w:rsidR="00F5349C" w:rsidRPr="00C40610" w:rsidRDefault="00F5349C" w:rsidP="008105FA">
            <w:pPr>
              <w:rPr>
                <w:rFonts w:ascii="Arial" w:hAnsi="Arial" w:cs="Arial"/>
                <w:b/>
                <w:iCs/>
              </w:rPr>
            </w:pPr>
            <w:r w:rsidRPr="00C40610">
              <w:rPr>
                <w:rFonts w:ascii="Arial" w:hAnsi="Arial" w:cs="Arial"/>
                <w:b/>
                <w:iCs/>
              </w:rPr>
              <w:t>Nom</w:t>
            </w:r>
          </w:p>
        </w:tc>
        <w:tc>
          <w:tcPr>
            <w:tcW w:w="1557" w:type="dxa"/>
            <w:shd w:val="clear" w:color="auto" w:fill="auto"/>
            <w:vAlign w:val="center"/>
          </w:tcPr>
          <w:p w14:paraId="22FB6C48" w14:textId="77777777" w:rsidR="00F5349C" w:rsidRPr="00C40610" w:rsidRDefault="00F5349C" w:rsidP="008105FA">
            <w:pPr>
              <w:rPr>
                <w:rFonts w:ascii="Arial" w:hAnsi="Arial" w:cs="Arial"/>
                <w:b/>
                <w:bCs/>
              </w:rPr>
            </w:pPr>
            <w:r w:rsidRPr="00C40610">
              <w:rPr>
                <w:rFonts w:ascii="Arial" w:hAnsi="Arial" w:cs="Arial"/>
                <w:b/>
                <w:bCs/>
              </w:rPr>
              <w:t>Date</w:t>
            </w:r>
          </w:p>
        </w:tc>
      </w:tr>
      <w:tr w:rsidR="00F5349C" w:rsidRPr="00C40610" w14:paraId="22FB6C4E" w14:textId="77777777" w:rsidTr="0043003E">
        <w:trPr>
          <w:cantSplit/>
        </w:trPr>
        <w:tc>
          <w:tcPr>
            <w:tcW w:w="1146" w:type="dxa"/>
            <w:shd w:val="clear" w:color="auto" w:fill="auto"/>
            <w:vAlign w:val="center"/>
          </w:tcPr>
          <w:p w14:paraId="22FB6C4A" w14:textId="77777777" w:rsidR="00F5349C" w:rsidRPr="00C40610" w:rsidRDefault="003560AB" w:rsidP="008105FA">
            <w:pPr>
              <w:rPr>
                <w:rFonts w:ascii="Arial" w:hAnsi="Arial" w:cs="Arial"/>
              </w:rPr>
            </w:pPr>
            <w:r w:rsidRPr="00C40610">
              <w:rPr>
                <w:rFonts w:ascii="Arial" w:hAnsi="Arial" w:cs="Arial"/>
              </w:rPr>
              <w:t>1.0</w:t>
            </w:r>
          </w:p>
        </w:tc>
        <w:tc>
          <w:tcPr>
            <w:tcW w:w="4631" w:type="dxa"/>
            <w:shd w:val="clear" w:color="auto" w:fill="auto"/>
            <w:vAlign w:val="center"/>
          </w:tcPr>
          <w:p w14:paraId="22FB6C4B" w14:textId="7C12A77A" w:rsidR="00F5349C" w:rsidRPr="00C40610" w:rsidRDefault="000B6E21" w:rsidP="008105FA">
            <w:pPr>
              <w:rPr>
                <w:rFonts w:ascii="Arial" w:hAnsi="Arial" w:cs="Arial"/>
              </w:rPr>
            </w:pPr>
            <w:r>
              <w:rPr>
                <w:rFonts w:ascii="Arial" w:hAnsi="Arial" w:cs="Arial"/>
              </w:rPr>
              <w:t>Création</w:t>
            </w:r>
          </w:p>
        </w:tc>
        <w:tc>
          <w:tcPr>
            <w:tcW w:w="2251" w:type="dxa"/>
            <w:shd w:val="clear" w:color="auto" w:fill="auto"/>
            <w:vAlign w:val="center"/>
          </w:tcPr>
          <w:p w14:paraId="22FB6C4C" w14:textId="6188DFBC" w:rsidR="00F5349C" w:rsidRPr="00C40610" w:rsidRDefault="000B6E21" w:rsidP="000F629D">
            <w:pPr>
              <w:rPr>
                <w:rFonts w:ascii="Arial" w:hAnsi="Arial" w:cs="Arial"/>
              </w:rPr>
            </w:pPr>
            <w:r>
              <w:rPr>
                <w:rFonts w:ascii="Arial" w:hAnsi="Arial" w:cs="Arial"/>
              </w:rPr>
              <w:t>DSL</w:t>
            </w:r>
          </w:p>
        </w:tc>
        <w:tc>
          <w:tcPr>
            <w:tcW w:w="1557" w:type="dxa"/>
            <w:shd w:val="clear" w:color="auto" w:fill="auto"/>
            <w:vAlign w:val="center"/>
          </w:tcPr>
          <w:p w14:paraId="22FB6C4D" w14:textId="7C65F530" w:rsidR="00F5349C" w:rsidRPr="00C40610" w:rsidRDefault="000B6E21" w:rsidP="000B6E21">
            <w:pPr>
              <w:rPr>
                <w:rFonts w:ascii="Arial" w:hAnsi="Arial" w:cs="Arial"/>
              </w:rPr>
            </w:pPr>
            <w:r>
              <w:rPr>
                <w:rFonts w:ascii="Arial" w:hAnsi="Arial" w:cs="Arial"/>
              </w:rPr>
              <w:t>7</w:t>
            </w:r>
            <w:r w:rsidR="002161B2" w:rsidRPr="00C40610">
              <w:rPr>
                <w:rFonts w:ascii="Arial" w:hAnsi="Arial" w:cs="Arial"/>
              </w:rPr>
              <w:t>/</w:t>
            </w:r>
            <w:r>
              <w:rPr>
                <w:rFonts w:ascii="Arial" w:hAnsi="Arial" w:cs="Arial"/>
              </w:rPr>
              <w:t>11</w:t>
            </w:r>
            <w:r w:rsidR="003560AB" w:rsidRPr="00C40610">
              <w:rPr>
                <w:rFonts w:ascii="Arial" w:hAnsi="Arial" w:cs="Arial"/>
              </w:rPr>
              <w:t>/</w:t>
            </w:r>
            <w:r w:rsidR="000F629D" w:rsidRPr="00C40610">
              <w:rPr>
                <w:rFonts w:ascii="Arial" w:hAnsi="Arial" w:cs="Arial"/>
              </w:rPr>
              <w:t>2014</w:t>
            </w:r>
          </w:p>
        </w:tc>
      </w:tr>
    </w:tbl>
    <w:p w14:paraId="22FB6C59" w14:textId="77777777" w:rsidR="00F5349C" w:rsidRPr="00C40610" w:rsidRDefault="00F5349C" w:rsidP="006A437A">
      <w:pPr>
        <w:rPr>
          <w:rFonts w:ascii="Arial" w:hAnsi="Arial" w:cs="Arial"/>
        </w:rPr>
      </w:pPr>
    </w:p>
    <w:p w14:paraId="752E75E1" w14:textId="091A140A" w:rsidR="00E05F76" w:rsidRPr="00E05F76" w:rsidRDefault="00BB4BB8" w:rsidP="00C7061C">
      <w:pPr>
        <w:pStyle w:val="Titre3"/>
        <w:numPr>
          <w:ilvl w:val="0"/>
          <w:numId w:val="0"/>
        </w:numPr>
        <w:rPr>
          <w:rFonts w:ascii="Arial" w:hAnsi="Arial" w:cs="Arial"/>
          <w:color w:val="auto"/>
        </w:rPr>
      </w:pPr>
      <w:r w:rsidRPr="00E05F76">
        <w:rPr>
          <w:rFonts w:ascii="Arial" w:hAnsi="Arial" w:cs="Arial"/>
        </w:rPr>
        <w:br w:type="page"/>
      </w:r>
    </w:p>
    <w:p w14:paraId="22FB6C5A" w14:textId="026D81DB" w:rsidR="008E07E4" w:rsidRPr="00E05F76" w:rsidRDefault="008E07E4" w:rsidP="00C7061C">
      <w:pPr>
        <w:pStyle w:val="Titre3"/>
        <w:numPr>
          <w:ilvl w:val="0"/>
          <w:numId w:val="0"/>
        </w:numPr>
        <w:rPr>
          <w:rFonts w:ascii="Arial" w:hAnsi="Arial" w:cs="Arial"/>
        </w:rPr>
      </w:pPr>
    </w:p>
    <w:sdt>
      <w:sdtPr>
        <w:rPr>
          <w:rFonts w:ascii="Helvetica 45 Light" w:eastAsia="Times New Roman" w:hAnsi="Helvetica 45 Light" w:cs="Times New Roman"/>
          <w:color w:val="auto"/>
          <w:sz w:val="22"/>
          <w:szCs w:val="24"/>
        </w:rPr>
        <w:id w:val="-1604803280"/>
        <w:docPartObj>
          <w:docPartGallery w:val="Table of Contents"/>
          <w:docPartUnique/>
        </w:docPartObj>
      </w:sdtPr>
      <w:sdtEndPr>
        <w:rPr>
          <w:b/>
          <w:bCs/>
        </w:rPr>
      </w:sdtEndPr>
      <w:sdtContent>
        <w:p w14:paraId="1EFC37FF" w14:textId="023BEE2A" w:rsidR="00545150" w:rsidRDefault="00545150">
          <w:pPr>
            <w:pStyle w:val="En-ttedetabledesmatires"/>
          </w:pPr>
          <w:r>
            <w:t>Table des matières</w:t>
          </w:r>
        </w:p>
        <w:p w14:paraId="1BBCDF5E" w14:textId="77777777" w:rsidR="00535C11" w:rsidRDefault="00545150">
          <w:pPr>
            <w:pStyle w:val="TM1"/>
            <w:tabs>
              <w:tab w:val="left" w:pos="482"/>
              <w:tab w:val="right" w:leader="dot" w:pos="9060"/>
            </w:tabs>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403146172" w:history="1">
            <w:r w:rsidR="00535C11" w:rsidRPr="00992555">
              <w:rPr>
                <w:rStyle w:val="Lienhypertexte"/>
                <w:rFonts w:ascii="Arial" w:hAnsi="Arial" w:cs="Arial"/>
                <w:noProof/>
              </w:rPr>
              <w:t>1.</w:t>
            </w:r>
            <w:r w:rsidR="00535C11">
              <w:rPr>
                <w:rFonts w:asciiTheme="minorHAnsi" w:eastAsiaTheme="minorEastAsia" w:hAnsiTheme="minorHAnsi" w:cstheme="minorBidi"/>
                <w:b w:val="0"/>
                <w:caps w:val="0"/>
                <w:noProof/>
                <w:szCs w:val="22"/>
              </w:rPr>
              <w:tab/>
            </w:r>
            <w:r w:rsidR="00535C11" w:rsidRPr="00992555">
              <w:rPr>
                <w:rStyle w:val="Lienhypertexte"/>
                <w:rFonts w:ascii="Arial" w:hAnsi="Arial" w:cs="Arial"/>
                <w:noProof/>
              </w:rPr>
              <w:t>Architecture</w:t>
            </w:r>
            <w:r w:rsidR="00535C11">
              <w:rPr>
                <w:noProof/>
                <w:webHidden/>
              </w:rPr>
              <w:tab/>
            </w:r>
            <w:r w:rsidR="00535C11">
              <w:rPr>
                <w:noProof/>
                <w:webHidden/>
              </w:rPr>
              <w:fldChar w:fldCharType="begin"/>
            </w:r>
            <w:r w:rsidR="00535C11">
              <w:rPr>
                <w:noProof/>
                <w:webHidden/>
              </w:rPr>
              <w:instrText xml:space="preserve"> PAGEREF _Toc403146172 \h </w:instrText>
            </w:r>
            <w:r w:rsidR="00535C11">
              <w:rPr>
                <w:noProof/>
                <w:webHidden/>
              </w:rPr>
            </w:r>
            <w:r w:rsidR="00535C11">
              <w:rPr>
                <w:noProof/>
                <w:webHidden/>
              </w:rPr>
              <w:fldChar w:fldCharType="separate"/>
            </w:r>
            <w:r w:rsidR="00535C11">
              <w:rPr>
                <w:noProof/>
                <w:webHidden/>
              </w:rPr>
              <w:t>5</w:t>
            </w:r>
            <w:r w:rsidR="00535C11">
              <w:rPr>
                <w:noProof/>
                <w:webHidden/>
              </w:rPr>
              <w:fldChar w:fldCharType="end"/>
            </w:r>
          </w:hyperlink>
        </w:p>
        <w:p w14:paraId="37D1EA72" w14:textId="77777777" w:rsidR="00535C11" w:rsidRDefault="00306F3F">
          <w:pPr>
            <w:pStyle w:val="TM2"/>
            <w:rPr>
              <w:rFonts w:asciiTheme="minorHAnsi" w:eastAsiaTheme="minorEastAsia" w:hAnsiTheme="minorHAnsi" w:cstheme="minorBidi"/>
              <w:noProof/>
              <w:sz w:val="22"/>
              <w:szCs w:val="22"/>
            </w:rPr>
          </w:pPr>
          <w:hyperlink w:anchor="_Toc403146173" w:history="1">
            <w:r w:rsidR="00535C11" w:rsidRPr="00992555">
              <w:rPr>
                <w:rStyle w:val="Lienhypertexte"/>
                <w:rFonts w:ascii="Arial" w:hAnsi="Arial" w:cs="Arial"/>
                <w:noProof/>
              </w:rPr>
              <w:t>1.1.</w:t>
            </w:r>
            <w:r w:rsidR="00535C11">
              <w:rPr>
                <w:rFonts w:asciiTheme="minorHAnsi" w:eastAsiaTheme="minorEastAsia" w:hAnsiTheme="minorHAnsi" w:cstheme="minorBidi"/>
                <w:noProof/>
                <w:sz w:val="22"/>
                <w:szCs w:val="22"/>
              </w:rPr>
              <w:tab/>
            </w:r>
            <w:r w:rsidR="00535C11" w:rsidRPr="00992555">
              <w:rPr>
                <w:rStyle w:val="Lienhypertexte"/>
                <w:rFonts w:ascii="Arial" w:hAnsi="Arial" w:cs="Arial"/>
                <w:noProof/>
              </w:rPr>
              <w:t>Couches n-tiers :</w:t>
            </w:r>
            <w:r w:rsidR="00535C11">
              <w:rPr>
                <w:noProof/>
                <w:webHidden/>
              </w:rPr>
              <w:tab/>
            </w:r>
            <w:r w:rsidR="00535C11">
              <w:rPr>
                <w:noProof/>
                <w:webHidden/>
              </w:rPr>
              <w:fldChar w:fldCharType="begin"/>
            </w:r>
            <w:r w:rsidR="00535C11">
              <w:rPr>
                <w:noProof/>
                <w:webHidden/>
              </w:rPr>
              <w:instrText xml:space="preserve"> PAGEREF _Toc403146173 \h </w:instrText>
            </w:r>
            <w:r w:rsidR="00535C11">
              <w:rPr>
                <w:noProof/>
                <w:webHidden/>
              </w:rPr>
            </w:r>
            <w:r w:rsidR="00535C11">
              <w:rPr>
                <w:noProof/>
                <w:webHidden/>
              </w:rPr>
              <w:fldChar w:fldCharType="separate"/>
            </w:r>
            <w:r w:rsidR="00535C11">
              <w:rPr>
                <w:noProof/>
                <w:webHidden/>
              </w:rPr>
              <w:t>5</w:t>
            </w:r>
            <w:r w:rsidR="00535C11">
              <w:rPr>
                <w:noProof/>
                <w:webHidden/>
              </w:rPr>
              <w:fldChar w:fldCharType="end"/>
            </w:r>
          </w:hyperlink>
        </w:p>
        <w:p w14:paraId="0B1BF454" w14:textId="77777777" w:rsidR="00535C11" w:rsidRDefault="00306F3F">
          <w:pPr>
            <w:pStyle w:val="TM2"/>
            <w:rPr>
              <w:rFonts w:asciiTheme="minorHAnsi" w:eastAsiaTheme="minorEastAsia" w:hAnsiTheme="minorHAnsi" w:cstheme="minorBidi"/>
              <w:noProof/>
              <w:sz w:val="22"/>
              <w:szCs w:val="22"/>
            </w:rPr>
          </w:pPr>
          <w:hyperlink w:anchor="_Toc403146174" w:history="1">
            <w:r w:rsidR="00535C11" w:rsidRPr="00992555">
              <w:rPr>
                <w:rStyle w:val="Lienhypertexte"/>
                <w:rFonts w:ascii="Arial" w:hAnsi="Arial" w:cs="Arial"/>
                <w:noProof/>
              </w:rPr>
              <w:t>1.2.</w:t>
            </w:r>
            <w:r w:rsidR="00535C11">
              <w:rPr>
                <w:rFonts w:asciiTheme="minorHAnsi" w:eastAsiaTheme="minorEastAsia" w:hAnsiTheme="minorHAnsi" w:cstheme="minorBidi"/>
                <w:noProof/>
                <w:sz w:val="22"/>
                <w:szCs w:val="22"/>
              </w:rPr>
              <w:tab/>
            </w:r>
            <w:r w:rsidR="00535C11" w:rsidRPr="00992555">
              <w:rPr>
                <w:rStyle w:val="Lienhypertexte"/>
                <w:rFonts w:ascii="Arial" w:hAnsi="Arial" w:cs="Arial"/>
                <w:noProof/>
              </w:rPr>
              <w:t>Composants :</w:t>
            </w:r>
            <w:r w:rsidR="00535C11">
              <w:rPr>
                <w:noProof/>
                <w:webHidden/>
              </w:rPr>
              <w:tab/>
            </w:r>
            <w:r w:rsidR="00535C11">
              <w:rPr>
                <w:noProof/>
                <w:webHidden/>
              </w:rPr>
              <w:fldChar w:fldCharType="begin"/>
            </w:r>
            <w:r w:rsidR="00535C11">
              <w:rPr>
                <w:noProof/>
                <w:webHidden/>
              </w:rPr>
              <w:instrText xml:space="preserve"> PAGEREF _Toc403146174 \h </w:instrText>
            </w:r>
            <w:r w:rsidR="00535C11">
              <w:rPr>
                <w:noProof/>
                <w:webHidden/>
              </w:rPr>
            </w:r>
            <w:r w:rsidR="00535C11">
              <w:rPr>
                <w:noProof/>
                <w:webHidden/>
              </w:rPr>
              <w:fldChar w:fldCharType="separate"/>
            </w:r>
            <w:r w:rsidR="00535C11">
              <w:rPr>
                <w:noProof/>
                <w:webHidden/>
              </w:rPr>
              <w:t>6</w:t>
            </w:r>
            <w:r w:rsidR="00535C11">
              <w:rPr>
                <w:noProof/>
                <w:webHidden/>
              </w:rPr>
              <w:fldChar w:fldCharType="end"/>
            </w:r>
          </w:hyperlink>
        </w:p>
        <w:p w14:paraId="4A78F6FC" w14:textId="77777777" w:rsidR="00535C11" w:rsidRDefault="00306F3F">
          <w:pPr>
            <w:pStyle w:val="TM3"/>
            <w:tabs>
              <w:tab w:val="left" w:pos="1542"/>
              <w:tab w:val="right" w:leader="dot" w:pos="9060"/>
            </w:tabs>
            <w:rPr>
              <w:rFonts w:asciiTheme="minorHAnsi" w:eastAsiaTheme="minorEastAsia" w:hAnsiTheme="minorHAnsi" w:cstheme="minorBidi"/>
              <w:noProof/>
              <w:sz w:val="22"/>
              <w:szCs w:val="22"/>
            </w:rPr>
          </w:pPr>
          <w:hyperlink w:anchor="_Toc403146175" w:history="1">
            <w:r w:rsidR="00535C11" w:rsidRPr="00992555">
              <w:rPr>
                <w:rStyle w:val="Lienhypertexte"/>
                <w:noProof/>
              </w:rPr>
              <w:t>1.2.1.</w:t>
            </w:r>
            <w:r w:rsidR="00535C11">
              <w:rPr>
                <w:rFonts w:asciiTheme="minorHAnsi" w:eastAsiaTheme="minorEastAsia" w:hAnsiTheme="minorHAnsi" w:cstheme="minorBidi"/>
                <w:noProof/>
                <w:sz w:val="22"/>
                <w:szCs w:val="22"/>
              </w:rPr>
              <w:tab/>
            </w:r>
            <w:r w:rsidR="00535C11" w:rsidRPr="00992555">
              <w:rPr>
                <w:rStyle w:val="Lienhypertexte"/>
                <w:noProof/>
              </w:rPr>
              <w:t>Elasticsearch :</w:t>
            </w:r>
            <w:r w:rsidR="00535C11">
              <w:rPr>
                <w:noProof/>
                <w:webHidden/>
              </w:rPr>
              <w:tab/>
            </w:r>
            <w:r w:rsidR="00535C11">
              <w:rPr>
                <w:noProof/>
                <w:webHidden/>
              </w:rPr>
              <w:fldChar w:fldCharType="begin"/>
            </w:r>
            <w:r w:rsidR="00535C11">
              <w:rPr>
                <w:noProof/>
                <w:webHidden/>
              </w:rPr>
              <w:instrText xml:space="preserve"> PAGEREF _Toc403146175 \h </w:instrText>
            </w:r>
            <w:r w:rsidR="00535C11">
              <w:rPr>
                <w:noProof/>
                <w:webHidden/>
              </w:rPr>
            </w:r>
            <w:r w:rsidR="00535C11">
              <w:rPr>
                <w:noProof/>
                <w:webHidden/>
              </w:rPr>
              <w:fldChar w:fldCharType="separate"/>
            </w:r>
            <w:r w:rsidR="00535C11">
              <w:rPr>
                <w:noProof/>
                <w:webHidden/>
              </w:rPr>
              <w:t>6</w:t>
            </w:r>
            <w:r w:rsidR="00535C11">
              <w:rPr>
                <w:noProof/>
                <w:webHidden/>
              </w:rPr>
              <w:fldChar w:fldCharType="end"/>
            </w:r>
          </w:hyperlink>
        </w:p>
        <w:p w14:paraId="1DA7EB6E" w14:textId="77777777" w:rsidR="00535C11" w:rsidRDefault="00306F3F">
          <w:pPr>
            <w:pStyle w:val="TM3"/>
            <w:tabs>
              <w:tab w:val="left" w:pos="1542"/>
              <w:tab w:val="right" w:leader="dot" w:pos="9060"/>
            </w:tabs>
            <w:rPr>
              <w:rFonts w:asciiTheme="minorHAnsi" w:eastAsiaTheme="minorEastAsia" w:hAnsiTheme="minorHAnsi" w:cstheme="minorBidi"/>
              <w:noProof/>
              <w:sz w:val="22"/>
              <w:szCs w:val="22"/>
            </w:rPr>
          </w:pPr>
          <w:hyperlink w:anchor="_Toc403146176" w:history="1">
            <w:r w:rsidR="00535C11" w:rsidRPr="00992555">
              <w:rPr>
                <w:rStyle w:val="Lienhypertexte"/>
                <w:noProof/>
              </w:rPr>
              <w:t>1.2.2.</w:t>
            </w:r>
            <w:r w:rsidR="00535C11">
              <w:rPr>
                <w:rFonts w:asciiTheme="minorHAnsi" w:eastAsiaTheme="minorEastAsia" w:hAnsiTheme="minorHAnsi" w:cstheme="minorBidi"/>
                <w:noProof/>
                <w:sz w:val="22"/>
                <w:szCs w:val="22"/>
              </w:rPr>
              <w:tab/>
            </w:r>
            <w:r w:rsidR="00535C11" w:rsidRPr="00992555">
              <w:rPr>
                <w:rStyle w:val="Lienhypertexte"/>
                <w:noProof/>
              </w:rPr>
              <w:t>NEST :</w:t>
            </w:r>
            <w:r w:rsidR="00535C11">
              <w:rPr>
                <w:noProof/>
                <w:webHidden/>
              </w:rPr>
              <w:tab/>
            </w:r>
            <w:r w:rsidR="00535C11">
              <w:rPr>
                <w:noProof/>
                <w:webHidden/>
              </w:rPr>
              <w:fldChar w:fldCharType="begin"/>
            </w:r>
            <w:r w:rsidR="00535C11">
              <w:rPr>
                <w:noProof/>
                <w:webHidden/>
              </w:rPr>
              <w:instrText xml:space="preserve"> PAGEREF _Toc403146176 \h </w:instrText>
            </w:r>
            <w:r w:rsidR="00535C11">
              <w:rPr>
                <w:noProof/>
                <w:webHidden/>
              </w:rPr>
            </w:r>
            <w:r w:rsidR="00535C11">
              <w:rPr>
                <w:noProof/>
                <w:webHidden/>
              </w:rPr>
              <w:fldChar w:fldCharType="separate"/>
            </w:r>
            <w:r w:rsidR="00535C11">
              <w:rPr>
                <w:noProof/>
                <w:webHidden/>
              </w:rPr>
              <w:t>6</w:t>
            </w:r>
            <w:r w:rsidR="00535C11">
              <w:rPr>
                <w:noProof/>
                <w:webHidden/>
              </w:rPr>
              <w:fldChar w:fldCharType="end"/>
            </w:r>
          </w:hyperlink>
        </w:p>
        <w:p w14:paraId="4DFF922F" w14:textId="77777777" w:rsidR="00535C11" w:rsidRDefault="00306F3F">
          <w:pPr>
            <w:pStyle w:val="TM3"/>
            <w:tabs>
              <w:tab w:val="left" w:pos="1542"/>
              <w:tab w:val="right" w:leader="dot" w:pos="9060"/>
            </w:tabs>
            <w:rPr>
              <w:rFonts w:asciiTheme="minorHAnsi" w:eastAsiaTheme="minorEastAsia" w:hAnsiTheme="minorHAnsi" w:cstheme="minorBidi"/>
              <w:noProof/>
              <w:sz w:val="22"/>
              <w:szCs w:val="22"/>
            </w:rPr>
          </w:pPr>
          <w:hyperlink w:anchor="_Toc403146177" w:history="1">
            <w:r w:rsidR="00535C11" w:rsidRPr="00992555">
              <w:rPr>
                <w:rStyle w:val="Lienhypertexte"/>
                <w:noProof/>
              </w:rPr>
              <w:t>1.2.3.</w:t>
            </w:r>
            <w:r w:rsidR="00535C11">
              <w:rPr>
                <w:rFonts w:asciiTheme="minorHAnsi" w:eastAsiaTheme="minorEastAsia" w:hAnsiTheme="minorHAnsi" w:cstheme="minorBidi"/>
                <w:noProof/>
                <w:sz w:val="22"/>
                <w:szCs w:val="22"/>
              </w:rPr>
              <w:tab/>
            </w:r>
            <w:r w:rsidR="00535C11" w:rsidRPr="00992555">
              <w:rPr>
                <w:rStyle w:val="Lienhypertexte"/>
                <w:noProof/>
              </w:rPr>
              <w:t>AutoMapper :</w:t>
            </w:r>
            <w:r w:rsidR="00535C11">
              <w:rPr>
                <w:noProof/>
                <w:webHidden/>
              </w:rPr>
              <w:tab/>
            </w:r>
            <w:r w:rsidR="00535C11">
              <w:rPr>
                <w:noProof/>
                <w:webHidden/>
              </w:rPr>
              <w:fldChar w:fldCharType="begin"/>
            </w:r>
            <w:r w:rsidR="00535C11">
              <w:rPr>
                <w:noProof/>
                <w:webHidden/>
              </w:rPr>
              <w:instrText xml:space="preserve"> PAGEREF _Toc403146177 \h </w:instrText>
            </w:r>
            <w:r w:rsidR="00535C11">
              <w:rPr>
                <w:noProof/>
                <w:webHidden/>
              </w:rPr>
            </w:r>
            <w:r w:rsidR="00535C11">
              <w:rPr>
                <w:noProof/>
                <w:webHidden/>
              </w:rPr>
              <w:fldChar w:fldCharType="separate"/>
            </w:r>
            <w:r w:rsidR="00535C11">
              <w:rPr>
                <w:noProof/>
                <w:webHidden/>
              </w:rPr>
              <w:t>7</w:t>
            </w:r>
            <w:r w:rsidR="00535C11">
              <w:rPr>
                <w:noProof/>
                <w:webHidden/>
              </w:rPr>
              <w:fldChar w:fldCharType="end"/>
            </w:r>
          </w:hyperlink>
        </w:p>
        <w:p w14:paraId="267CB502" w14:textId="0B829843" w:rsidR="0000366E" w:rsidRPr="00D05C5D" w:rsidRDefault="00545150" w:rsidP="00D05C5D">
          <w:r>
            <w:rPr>
              <w:b/>
              <w:bCs/>
            </w:rPr>
            <w:fldChar w:fldCharType="end"/>
          </w:r>
        </w:p>
      </w:sdtContent>
    </w:sdt>
    <w:p w14:paraId="22FB6C86" w14:textId="6F597C3D" w:rsidR="00B665EE" w:rsidRPr="00C40610" w:rsidRDefault="00515E0F" w:rsidP="00054F1E">
      <w:pPr>
        <w:pStyle w:val="Titre1"/>
        <w:rPr>
          <w:rFonts w:ascii="Arial" w:hAnsi="Arial" w:cs="Arial"/>
        </w:rPr>
      </w:pPr>
      <w:bookmarkStart w:id="1" w:name="_Toc403146172"/>
      <w:r>
        <w:rPr>
          <w:rFonts w:ascii="Arial" w:hAnsi="Arial" w:cs="Arial"/>
        </w:rPr>
        <w:lastRenderedPageBreak/>
        <w:t>Architecture</w:t>
      </w:r>
      <w:bookmarkEnd w:id="1"/>
    </w:p>
    <w:p w14:paraId="47BDFD93" w14:textId="26910AAA" w:rsidR="00FE7244" w:rsidRDefault="00515E0F" w:rsidP="000B6E21">
      <w:pPr>
        <w:pStyle w:val="Titre2"/>
        <w:rPr>
          <w:rFonts w:ascii="Arial" w:hAnsi="Arial" w:cs="Arial"/>
        </w:rPr>
      </w:pPr>
      <w:bookmarkStart w:id="2" w:name="_Toc403146173"/>
      <w:r>
        <w:rPr>
          <w:rFonts w:ascii="Arial" w:hAnsi="Arial" w:cs="Arial"/>
        </w:rPr>
        <w:t>Couches n-tiers</w:t>
      </w:r>
      <w:r w:rsidR="00351E60">
        <w:rPr>
          <w:rFonts w:ascii="Arial" w:hAnsi="Arial" w:cs="Arial"/>
        </w:rPr>
        <w:t> :</w:t>
      </w:r>
      <w:bookmarkEnd w:id="2"/>
    </w:p>
    <w:p w14:paraId="1F7DA485" w14:textId="6B99C9C2" w:rsidR="00BC7273" w:rsidRDefault="00BC7273" w:rsidP="000B6E21">
      <w:pPr>
        <w:rPr>
          <w:noProof/>
        </w:rPr>
      </w:pPr>
    </w:p>
    <w:p w14:paraId="28E1B414" w14:textId="2183FD4E" w:rsidR="00BC7273" w:rsidRDefault="00C97446">
      <w:pPr>
        <w:spacing w:before="0" w:after="0"/>
        <w:jc w:val="left"/>
        <w:rPr>
          <w:noProof/>
        </w:rPr>
      </w:pPr>
      <w:bookmarkStart w:id="3" w:name="_GoBack"/>
      <w:r w:rsidRPr="00C97446">
        <w:drawing>
          <wp:inline distT="0" distB="0" distL="0" distR="0" wp14:anchorId="7A6A7934" wp14:editId="11EA05C7">
            <wp:extent cx="7376454" cy="4511225"/>
            <wp:effectExtent l="381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414176" cy="4534295"/>
                    </a:xfrm>
                    <a:prstGeom prst="rect">
                      <a:avLst/>
                    </a:prstGeom>
                    <a:noFill/>
                    <a:ln>
                      <a:noFill/>
                    </a:ln>
                  </pic:spPr>
                </pic:pic>
              </a:graphicData>
            </a:graphic>
          </wp:inline>
        </w:drawing>
      </w:r>
      <w:bookmarkEnd w:id="3"/>
      <w:r w:rsidR="00BC7273">
        <w:rPr>
          <w:noProof/>
        </w:rPr>
        <w:br w:type="page"/>
      </w:r>
    </w:p>
    <w:p w14:paraId="7D9F1B88" w14:textId="27914D7D" w:rsidR="009E3872" w:rsidRDefault="009E3872" w:rsidP="009E3872">
      <w:pPr>
        <w:pStyle w:val="Titre2"/>
        <w:rPr>
          <w:rFonts w:ascii="Arial" w:hAnsi="Arial" w:cs="Arial"/>
        </w:rPr>
      </w:pPr>
      <w:bookmarkStart w:id="4" w:name="_Toc403146174"/>
      <w:r>
        <w:rPr>
          <w:rFonts w:ascii="Arial" w:hAnsi="Arial" w:cs="Arial"/>
        </w:rPr>
        <w:lastRenderedPageBreak/>
        <w:t>Composants :</w:t>
      </w:r>
      <w:bookmarkEnd w:id="4"/>
    </w:p>
    <w:p w14:paraId="27ABE01A" w14:textId="4A6CDFFA" w:rsidR="009E3872" w:rsidRDefault="009E3872" w:rsidP="009E3872">
      <w:pPr>
        <w:pStyle w:val="Titre3"/>
      </w:pPr>
      <w:bookmarkStart w:id="5" w:name="_Toc403146175"/>
      <w:r>
        <w:t>Elasticsearch :</w:t>
      </w:r>
      <w:bookmarkEnd w:id="5"/>
    </w:p>
    <w:p w14:paraId="37230225" w14:textId="77838B74" w:rsidR="007954AA" w:rsidRDefault="00EE2D80" w:rsidP="007954AA">
      <w:pPr>
        <w:pStyle w:val="Titre4"/>
      </w:pPr>
      <w:r>
        <w:t>Avantage</w:t>
      </w:r>
      <w:r w:rsidR="009E3872">
        <w:t> :</w:t>
      </w:r>
    </w:p>
    <w:p w14:paraId="37570189" w14:textId="156B5FF6" w:rsidR="00B1611D" w:rsidRPr="00B1611D" w:rsidRDefault="00B1611D" w:rsidP="00B1611D">
      <w:pPr>
        <w:ind w:firstLine="708"/>
      </w:pPr>
      <w:r w:rsidRPr="00B1611D">
        <w:t>Nous avons choisis d</w:t>
      </w:r>
      <w:r w:rsidRPr="00B1611D">
        <w:rPr>
          <w:rFonts w:hint="cs"/>
        </w:rPr>
        <w:t>’</w:t>
      </w:r>
      <w:r w:rsidRPr="00B1611D">
        <w:t>utiliser ElasticSearch pour la vitesse de recherche qu</w:t>
      </w:r>
      <w:r w:rsidRPr="00B1611D">
        <w:rPr>
          <w:rFonts w:hint="cs"/>
        </w:rPr>
        <w:t>’</w:t>
      </w:r>
      <w:r>
        <w:t xml:space="preserve">il </w:t>
      </w:r>
      <w:r w:rsidRPr="00B1611D">
        <w:t>apporte et les diff</w:t>
      </w:r>
      <w:r w:rsidRPr="00B1611D">
        <w:rPr>
          <w:rFonts w:hint="cs"/>
        </w:rPr>
        <w:t>é</w:t>
      </w:r>
      <w:r w:rsidRPr="00B1611D">
        <w:t>rents filtres et analyseurs (nGram et G</w:t>
      </w:r>
      <w:r w:rsidRPr="00B1611D">
        <w:rPr>
          <w:rFonts w:hint="cs"/>
        </w:rPr>
        <w:t>é</w:t>
      </w:r>
      <w:r w:rsidRPr="00B1611D">
        <w:t>olocalisation par exemple).</w:t>
      </w:r>
      <w:r>
        <w:t xml:space="preserve"> </w:t>
      </w:r>
      <w:r w:rsidRPr="00B1611D">
        <w:t>Elasticsearch a aussi l</w:t>
      </w:r>
      <w:r w:rsidRPr="00B1611D">
        <w:rPr>
          <w:rFonts w:hint="cs"/>
        </w:rPr>
        <w:t>’</w:t>
      </w:r>
      <w:r w:rsidRPr="00B1611D">
        <w:t>avantage de s</w:t>
      </w:r>
      <w:r w:rsidRPr="00B1611D">
        <w:rPr>
          <w:rFonts w:hint="cs"/>
        </w:rPr>
        <w:t>’</w:t>
      </w:r>
      <w:r w:rsidRPr="00B1611D">
        <w:t>attaquer via une API REST, et est interfac</w:t>
      </w:r>
      <w:r w:rsidRPr="00B1611D">
        <w:rPr>
          <w:rFonts w:hint="cs"/>
        </w:rPr>
        <w:t>é</w:t>
      </w:r>
      <w:r w:rsidRPr="00B1611D">
        <w:t xml:space="preserve"> avec</w:t>
      </w:r>
      <w:r>
        <w:t xml:space="preserve"> </w:t>
      </w:r>
      <w:r w:rsidRPr="00B1611D">
        <w:t>le framework .NET par le package haut niveau NEST ou le package bas niveau</w:t>
      </w:r>
      <w:r>
        <w:t xml:space="preserve"> </w:t>
      </w:r>
      <w:r w:rsidRPr="00B1611D">
        <w:t>Elasticsearch.Net. Elasticsearch est de plus en plus utilis</w:t>
      </w:r>
      <w:r w:rsidRPr="00B1611D">
        <w:rPr>
          <w:rFonts w:hint="cs"/>
        </w:rPr>
        <w:t>é</w:t>
      </w:r>
      <w:r w:rsidRPr="00B1611D">
        <w:t xml:space="preserve"> dans le monde et par les</w:t>
      </w:r>
      <w:r>
        <w:t xml:space="preserve"> </w:t>
      </w:r>
      <w:r w:rsidRPr="00B1611D">
        <w:t>plus grandes entreprises. C</w:t>
      </w:r>
      <w:r w:rsidRPr="00B1611D">
        <w:rPr>
          <w:rFonts w:hint="cs"/>
        </w:rPr>
        <w:t>’</w:t>
      </w:r>
      <w:r w:rsidRPr="00B1611D">
        <w:t>est une technologie qui permet de traiter un nombre</w:t>
      </w:r>
      <w:r>
        <w:t xml:space="preserve"> </w:t>
      </w:r>
      <w:r w:rsidRPr="00B1611D">
        <w:t>important de donn</w:t>
      </w:r>
      <w:r w:rsidRPr="00B1611D">
        <w:rPr>
          <w:rFonts w:hint="cs"/>
        </w:rPr>
        <w:t>é</w:t>
      </w:r>
      <w:r w:rsidRPr="00B1611D">
        <w:t>es tr</w:t>
      </w:r>
      <w:r w:rsidRPr="00B1611D">
        <w:rPr>
          <w:rFonts w:hint="cs"/>
        </w:rPr>
        <w:t>è</w:t>
      </w:r>
      <w:r w:rsidRPr="00B1611D">
        <w:t>s rapidement, les utilisations sont nombreuses dans le</w:t>
      </w:r>
      <w:r>
        <w:t xml:space="preserve"> </w:t>
      </w:r>
      <w:r w:rsidRPr="00B1611D">
        <w:t>domaine du Big Data.</w:t>
      </w:r>
    </w:p>
    <w:p w14:paraId="213105FF" w14:textId="00EE4782" w:rsidR="0092749B" w:rsidRPr="0092749B" w:rsidRDefault="00B1611D" w:rsidP="00B1611D">
      <w:pPr>
        <w:ind w:firstLine="708"/>
      </w:pPr>
      <w:r w:rsidRPr="00B1611D">
        <w:t>Elasticsearch est facilement d</w:t>
      </w:r>
      <w:r w:rsidRPr="00B1611D">
        <w:rPr>
          <w:rFonts w:hint="cs"/>
        </w:rPr>
        <w:t>é</w:t>
      </w:r>
      <w:r w:rsidRPr="00B1611D">
        <w:t>ployable et scalable pour accepter une mont</w:t>
      </w:r>
      <w:r w:rsidRPr="00B1611D">
        <w:rPr>
          <w:rFonts w:hint="cs"/>
        </w:rPr>
        <w:t>é</w:t>
      </w:r>
      <w:r w:rsidRPr="00B1611D">
        <w:t>e en</w:t>
      </w:r>
      <w:r>
        <w:t xml:space="preserve"> </w:t>
      </w:r>
      <w:r w:rsidRPr="00B1611D">
        <w:t xml:space="preserve">charge. Son </w:t>
      </w:r>
      <w:r>
        <w:t>a</w:t>
      </w:r>
      <w:r w:rsidRPr="00B1611D">
        <w:t xml:space="preserve">rchitecture en cluster nous permet de faire grandir notre infrastructure </w:t>
      </w:r>
      <w:r w:rsidRPr="00B1611D">
        <w:rPr>
          <w:rFonts w:hint="cs"/>
        </w:rPr>
        <w:t>à</w:t>
      </w:r>
      <w:r>
        <w:t xml:space="preserve"> </w:t>
      </w:r>
      <w:r w:rsidRPr="00B1611D">
        <w:t>volont</w:t>
      </w:r>
      <w:r w:rsidRPr="00B1611D">
        <w:rPr>
          <w:rFonts w:hint="cs"/>
        </w:rPr>
        <w:t>é</w:t>
      </w:r>
      <w:r w:rsidRPr="00B1611D">
        <w:t>, juste en rajoutant des nodes sur des nouveaux serveurs.</w:t>
      </w:r>
    </w:p>
    <w:p w14:paraId="13B8CC08" w14:textId="2089DE0C" w:rsidR="00CB7EF1" w:rsidRDefault="00CB7EF1" w:rsidP="00CB7EF1">
      <w:pPr>
        <w:pStyle w:val="Titre4"/>
      </w:pPr>
      <w:r>
        <w:t>Mise en place :</w:t>
      </w:r>
    </w:p>
    <w:p w14:paraId="6698EDD1" w14:textId="2063894B" w:rsidR="007C6B99" w:rsidRDefault="00FC671F" w:rsidP="0092749B">
      <w:r>
        <w:t xml:space="preserve">Afin d’installer Elasticsearch il faut au préalable avoir la version 6 de JAVA. Afin de vérifier si cette dernière est bien </w:t>
      </w:r>
      <w:r w:rsidR="00461464">
        <w:t>installée</w:t>
      </w:r>
      <w:r>
        <w:t xml:space="preserve">, </w:t>
      </w:r>
      <w:r w:rsidR="00782325">
        <w:t>pour cela, il suffit d’</w:t>
      </w:r>
      <w:r w:rsidR="00F92CDE">
        <w:t>exécuter</w:t>
      </w:r>
      <w:r>
        <w:t xml:space="preserve"> la commande suivant :</w:t>
      </w:r>
    </w:p>
    <w:p w14:paraId="090A9DED" w14:textId="77777777" w:rsidR="00FC671F" w:rsidRDefault="00FC671F" w:rsidP="00FC671F">
      <w:pPr>
        <w:pStyle w:val="PrformatHTML"/>
        <w:rPr>
          <w:rStyle w:val="CodeHTML"/>
        </w:rPr>
      </w:pPr>
      <w:r>
        <w:rPr>
          <w:rStyle w:val="CodeHTML"/>
        </w:rPr>
        <w:t>$ java -version</w:t>
      </w:r>
    </w:p>
    <w:p w14:paraId="7759382E" w14:textId="77777777" w:rsidR="00FC671F" w:rsidRDefault="00FC671F" w:rsidP="00FC671F">
      <w:pPr>
        <w:pStyle w:val="PrformatHTML"/>
        <w:rPr>
          <w:rStyle w:val="CodeHTML"/>
        </w:rPr>
      </w:pPr>
      <w:r>
        <w:rPr>
          <w:rStyle w:val="CodeHTML"/>
        </w:rPr>
        <w:t>java version "1.6.0_25"</w:t>
      </w:r>
    </w:p>
    <w:p w14:paraId="34CD278F" w14:textId="77777777" w:rsidR="00FC671F" w:rsidRDefault="00FC671F" w:rsidP="00FC671F">
      <w:pPr>
        <w:pStyle w:val="PrformatHTML"/>
        <w:rPr>
          <w:rStyle w:val="CodeHTML"/>
        </w:rPr>
      </w:pPr>
      <w:r>
        <w:rPr>
          <w:rStyle w:val="CodeHTML"/>
        </w:rPr>
        <w:t>Java(TM) SE Runtime Environment (build 1.6.0_25-b06)</w:t>
      </w:r>
    </w:p>
    <w:p w14:paraId="76ADD19B" w14:textId="77777777" w:rsidR="00FC671F" w:rsidRDefault="00FC671F" w:rsidP="0092749B"/>
    <w:p w14:paraId="037CA67D" w14:textId="642D650A" w:rsidR="00461464" w:rsidRDefault="00461464" w:rsidP="0092749B">
      <w:r>
        <w:t>Ensuite il faut télécharger Elasticsearch à l’adresse suivante :</w:t>
      </w:r>
    </w:p>
    <w:p w14:paraId="3C8A1F61" w14:textId="4E33B080" w:rsidR="00461464" w:rsidRDefault="00306F3F" w:rsidP="0092749B">
      <w:hyperlink r:id="rId14" w:history="1">
        <w:r w:rsidR="00374483" w:rsidRPr="0094612D">
          <w:rPr>
            <w:rStyle w:val="Lienhypertexte"/>
          </w:rPr>
          <w:t>http://www.elasticsearch.org/download/</w:t>
        </w:r>
      </w:hyperlink>
    </w:p>
    <w:p w14:paraId="059C3009" w14:textId="77777777" w:rsidR="00374483" w:rsidRDefault="00374483" w:rsidP="0092749B"/>
    <w:p w14:paraId="567DBE55" w14:textId="7A0911EF" w:rsidR="00374483" w:rsidRDefault="00374483" w:rsidP="0092749B">
      <w:r>
        <w:t>Une fois téléchargée, il faut la décompresser.</w:t>
      </w:r>
      <w:r w:rsidR="0073524A">
        <w:t xml:space="preserve"> Pour démarrer e</w:t>
      </w:r>
      <w:r>
        <w:t>lasticsearch, il faut lancer le script elasticsearch (elasticsearch.bat sous windows) qui se situe dans le dossier /bin</w:t>
      </w:r>
      <w:r w:rsidR="00E01661">
        <w:t>.</w:t>
      </w:r>
    </w:p>
    <w:p w14:paraId="4EE60753" w14:textId="77777777" w:rsidR="00E01661" w:rsidRDefault="00E01661" w:rsidP="0092749B"/>
    <w:p w14:paraId="329D2A58" w14:textId="52D74953" w:rsidR="00E01661" w:rsidRDefault="00E01661" w:rsidP="0092749B">
      <w:r>
        <w:t>Pour vérifier si elasticsearch est bien lancé, il faut ouvrir le fichier elasticsearch.log situé dans le dossier /logs et vérifier que la dernière ligne indique started</w:t>
      </w:r>
      <w:r w:rsidR="00CF2456">
        <w:t>.</w:t>
      </w:r>
    </w:p>
    <w:p w14:paraId="2FCD8279" w14:textId="6D780022" w:rsidR="0073524A" w:rsidRDefault="00AE3689" w:rsidP="0092749B">
      <w:r>
        <w:t xml:space="preserve">Une autre méthode pour voir si elasticsearch est bien lancé, il suffit de rentrer dans la barre d’adresse de son navigateur : </w:t>
      </w:r>
      <w:hyperlink r:id="rId15" w:history="1">
        <w:r w:rsidR="0073524A" w:rsidRPr="0094612D">
          <w:rPr>
            <w:rStyle w:val="Lienhypertexte"/>
          </w:rPr>
          <w:t>http://localhost:9200/</w:t>
        </w:r>
      </w:hyperlink>
    </w:p>
    <w:p w14:paraId="2FAA0E84" w14:textId="477ACA5F" w:rsidR="0073524A" w:rsidRDefault="0073524A" w:rsidP="0092749B">
      <w:r>
        <w:t xml:space="preserve">Si elasticsearch est bien lancé, le navigateur affichera une page ressemblant à cela : </w:t>
      </w:r>
    </w:p>
    <w:p w14:paraId="57BBDE0C" w14:textId="77777777" w:rsidR="0073524A" w:rsidRDefault="0073524A" w:rsidP="0073524A">
      <w:pPr>
        <w:pStyle w:val="PrformatHTML"/>
        <w:rPr>
          <w:rStyle w:val="CodeHTML"/>
        </w:rPr>
      </w:pPr>
      <w:r>
        <w:rPr>
          <w:rStyle w:val="CodeHTML"/>
        </w:rPr>
        <w:t>{</w:t>
      </w:r>
    </w:p>
    <w:p w14:paraId="5D42477A" w14:textId="77777777" w:rsidR="0073524A" w:rsidRDefault="0073524A" w:rsidP="0073524A">
      <w:pPr>
        <w:pStyle w:val="PrformatHTML"/>
        <w:rPr>
          <w:rStyle w:val="CodeHTML"/>
        </w:rPr>
      </w:pPr>
      <w:r>
        <w:rPr>
          <w:rStyle w:val="CodeHTML"/>
        </w:rPr>
        <w:t xml:space="preserve">    "ok": true,</w:t>
      </w:r>
    </w:p>
    <w:p w14:paraId="52BCFA59" w14:textId="77777777" w:rsidR="0073524A" w:rsidRDefault="0073524A" w:rsidP="0073524A">
      <w:pPr>
        <w:pStyle w:val="PrformatHTML"/>
        <w:rPr>
          <w:rStyle w:val="CodeHTML"/>
        </w:rPr>
      </w:pPr>
      <w:r>
        <w:rPr>
          <w:rStyle w:val="CodeHTML"/>
        </w:rPr>
        <w:t xml:space="preserve">    "status": 200,</w:t>
      </w:r>
    </w:p>
    <w:p w14:paraId="36DCF8CE" w14:textId="77777777" w:rsidR="0073524A" w:rsidRDefault="0073524A" w:rsidP="0073524A">
      <w:pPr>
        <w:pStyle w:val="PrformatHTML"/>
        <w:rPr>
          <w:rStyle w:val="CodeHTML"/>
        </w:rPr>
      </w:pPr>
      <w:r>
        <w:rPr>
          <w:rStyle w:val="CodeHTML"/>
        </w:rPr>
        <w:t xml:space="preserve">    "name": "Elsie-Dee",</w:t>
      </w:r>
    </w:p>
    <w:p w14:paraId="5641D3D2" w14:textId="77777777" w:rsidR="0073524A" w:rsidRDefault="0073524A" w:rsidP="0073524A">
      <w:pPr>
        <w:pStyle w:val="PrformatHTML"/>
        <w:rPr>
          <w:rStyle w:val="CodeHTML"/>
        </w:rPr>
      </w:pPr>
      <w:r>
        <w:rPr>
          <w:rStyle w:val="CodeHTML"/>
        </w:rPr>
        <w:t xml:space="preserve">    "version": {</w:t>
      </w:r>
    </w:p>
    <w:p w14:paraId="36680917" w14:textId="77777777" w:rsidR="0073524A" w:rsidRDefault="0073524A" w:rsidP="0073524A">
      <w:pPr>
        <w:pStyle w:val="PrformatHTML"/>
        <w:rPr>
          <w:rStyle w:val="CodeHTML"/>
        </w:rPr>
      </w:pPr>
      <w:r>
        <w:rPr>
          <w:rStyle w:val="CodeHTML"/>
        </w:rPr>
        <w:t xml:space="preserve">        "number": "0.19.11",</w:t>
      </w:r>
    </w:p>
    <w:p w14:paraId="50317D1D" w14:textId="77777777" w:rsidR="0073524A" w:rsidRDefault="0073524A" w:rsidP="0073524A">
      <w:pPr>
        <w:pStyle w:val="PrformatHTML"/>
        <w:rPr>
          <w:rStyle w:val="CodeHTML"/>
        </w:rPr>
      </w:pPr>
      <w:r>
        <w:rPr>
          <w:rStyle w:val="CodeHTML"/>
        </w:rPr>
        <w:t xml:space="preserve">        "snapshot_build": false</w:t>
      </w:r>
    </w:p>
    <w:p w14:paraId="15999F80" w14:textId="77777777" w:rsidR="0073524A" w:rsidRDefault="0073524A" w:rsidP="0073524A">
      <w:pPr>
        <w:pStyle w:val="PrformatHTML"/>
        <w:rPr>
          <w:rStyle w:val="CodeHTML"/>
        </w:rPr>
      </w:pPr>
      <w:r>
        <w:rPr>
          <w:rStyle w:val="CodeHTML"/>
        </w:rPr>
        <w:t xml:space="preserve">    },</w:t>
      </w:r>
    </w:p>
    <w:p w14:paraId="41889C6F" w14:textId="77777777" w:rsidR="0073524A" w:rsidRDefault="0073524A" w:rsidP="0073524A">
      <w:pPr>
        <w:pStyle w:val="PrformatHTML"/>
        <w:rPr>
          <w:rStyle w:val="CodeHTML"/>
        </w:rPr>
      </w:pPr>
      <w:r>
        <w:rPr>
          <w:rStyle w:val="CodeHTML"/>
        </w:rPr>
        <w:t xml:space="preserve">    "tagline": "You Know, for Search"</w:t>
      </w:r>
    </w:p>
    <w:p w14:paraId="7F13DAAD" w14:textId="52E3D6D0" w:rsidR="0073524A" w:rsidRDefault="0073524A" w:rsidP="0073524A">
      <w:pPr>
        <w:pStyle w:val="PrformatHTML"/>
        <w:rPr>
          <w:rStyle w:val="CodeHTML"/>
        </w:rPr>
      </w:pPr>
      <w:r>
        <w:rPr>
          <w:rStyle w:val="CodeHTML"/>
        </w:rPr>
        <w:t>}</w:t>
      </w:r>
    </w:p>
    <w:p w14:paraId="0D50D780" w14:textId="77777777" w:rsidR="0069138E" w:rsidRDefault="0069138E" w:rsidP="0073524A">
      <w:pPr>
        <w:pStyle w:val="PrformatHTML"/>
        <w:rPr>
          <w:rStyle w:val="CodeHTML"/>
        </w:rPr>
      </w:pPr>
    </w:p>
    <w:p w14:paraId="3EF4C158" w14:textId="521598E5" w:rsidR="00C65E16" w:rsidRDefault="00CB7EF1" w:rsidP="0094524A">
      <w:pPr>
        <w:pStyle w:val="Titre4"/>
      </w:pPr>
      <w:r>
        <w:lastRenderedPageBreak/>
        <w:t>Exemple :</w:t>
      </w:r>
    </w:p>
    <w:p w14:paraId="7EEB0DA6" w14:textId="77777777" w:rsidR="0094524A" w:rsidRPr="0094524A" w:rsidRDefault="0094524A" w:rsidP="0094524A"/>
    <w:p w14:paraId="24C18BE1" w14:textId="1990A1E4" w:rsidR="00701195" w:rsidRDefault="00701195" w:rsidP="00701195">
      <w:pPr>
        <w:pStyle w:val="Titre3"/>
      </w:pPr>
      <w:bookmarkStart w:id="6" w:name="_Toc403146176"/>
      <w:r>
        <w:t>NEST :</w:t>
      </w:r>
      <w:bookmarkEnd w:id="6"/>
    </w:p>
    <w:p w14:paraId="30200D48" w14:textId="77777777" w:rsidR="00701195" w:rsidRDefault="00701195" w:rsidP="00701195">
      <w:pPr>
        <w:pStyle w:val="Titre4"/>
      </w:pPr>
      <w:r>
        <w:t>Avantage :</w:t>
      </w:r>
    </w:p>
    <w:p w14:paraId="44D1FED5" w14:textId="31E27C05" w:rsidR="00C65E16" w:rsidRPr="00F73EB0" w:rsidRDefault="00701195" w:rsidP="00F73EB0">
      <w:pPr>
        <w:autoSpaceDE w:val="0"/>
        <w:autoSpaceDN w:val="0"/>
        <w:adjustRightInd w:val="0"/>
        <w:spacing w:before="0" w:after="0"/>
        <w:ind w:firstLine="708"/>
        <w:jc w:val="left"/>
        <w:rPr>
          <w:rFonts w:cs="ArialMT"/>
        </w:rPr>
      </w:pPr>
      <w:r w:rsidRPr="00F73EB0">
        <w:rPr>
          <w:rFonts w:cs="ArialMT"/>
        </w:rPr>
        <w:t>Nous avons choisis d’utiliser NEST car c’est le package haut niveau pour utiliser Elasticsearch avec le framework .NET. NEST jouis d’une documentation fournie et est utilisée par un grand nombre de développeurs.</w:t>
      </w:r>
    </w:p>
    <w:p w14:paraId="19890403" w14:textId="4BBAFA4C" w:rsidR="00F73EB0" w:rsidRDefault="00F73EB0" w:rsidP="00F73EB0">
      <w:pPr>
        <w:pStyle w:val="Titre4"/>
      </w:pPr>
      <w:r>
        <w:t>Installation :</w:t>
      </w:r>
    </w:p>
    <w:p w14:paraId="5F210A20" w14:textId="6D387125" w:rsidR="00F73EB0" w:rsidRDefault="001D2132" w:rsidP="00F73EB0">
      <w:r>
        <w:t>Pour installer NEST dans son projet, il suffit d’o</w:t>
      </w:r>
      <w:r w:rsidR="00F73EB0" w:rsidRPr="00F73EB0">
        <w:t>uvrir la console du Manageur de package</w:t>
      </w:r>
      <w:r w:rsidR="00664220">
        <w:t xml:space="preserve"> dans V</w:t>
      </w:r>
      <w:r w:rsidR="00F73EB0" w:rsidRPr="00F73EB0">
        <w:t xml:space="preserve">isual </w:t>
      </w:r>
      <w:r w:rsidR="00664220">
        <w:t>S</w:t>
      </w:r>
      <w:r w:rsidR="00F73EB0" w:rsidRPr="00F73EB0">
        <w:t>tudio et faire co</w:t>
      </w:r>
      <w:r w:rsidR="00504C26">
        <w:t>m</w:t>
      </w:r>
      <w:r w:rsidR="00F73EB0" w:rsidRPr="00F73EB0">
        <w:t>mande </w:t>
      </w:r>
      <w:r>
        <w:t>la commande suivante</w:t>
      </w:r>
      <w:r w:rsidR="00F73EB0" w:rsidRPr="00F73EB0">
        <w:t>:</w:t>
      </w:r>
    </w:p>
    <w:p w14:paraId="517AD2E4" w14:textId="2B2D80E7" w:rsidR="00F73EB0" w:rsidRPr="00F73EB0" w:rsidRDefault="00F73EB0" w:rsidP="00F73EB0">
      <w:r>
        <w:rPr>
          <w:noProof/>
        </w:rPr>
        <w:drawing>
          <wp:inline distT="0" distB="0" distL="0" distR="0" wp14:anchorId="65DF6600" wp14:editId="2D93DD84">
            <wp:extent cx="2333625" cy="3714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33625" cy="371475"/>
                    </a:xfrm>
                    <a:prstGeom prst="rect">
                      <a:avLst/>
                    </a:prstGeom>
                    <a:noFill/>
                    <a:ln>
                      <a:noFill/>
                    </a:ln>
                  </pic:spPr>
                </pic:pic>
              </a:graphicData>
            </a:graphic>
          </wp:inline>
        </w:drawing>
      </w:r>
    </w:p>
    <w:p w14:paraId="39334907" w14:textId="3B86CB02" w:rsidR="00535C11" w:rsidRDefault="00535C11" w:rsidP="00535C11">
      <w:pPr>
        <w:pStyle w:val="Titre4"/>
      </w:pPr>
      <w:r>
        <w:t>Exemple :</w:t>
      </w:r>
    </w:p>
    <w:p w14:paraId="51566CBC" w14:textId="77777777" w:rsidR="00535C11" w:rsidRDefault="00535C11" w:rsidP="00535C11">
      <w:r w:rsidRPr="00F73EB0">
        <w:t>Pour s’y</w:t>
      </w:r>
      <w:r>
        <w:t xml:space="preserve"> connecter : </w:t>
      </w:r>
    </w:p>
    <w:p w14:paraId="7B963BFD" w14:textId="77777777" w:rsidR="00535C11" w:rsidRDefault="00535C11" w:rsidP="00535C11">
      <w:r>
        <w:rPr>
          <w:noProof/>
        </w:rPr>
        <w:drawing>
          <wp:inline distT="0" distB="0" distL="0" distR="0" wp14:anchorId="4D8854FE" wp14:editId="02316653">
            <wp:extent cx="3857625" cy="20002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7625" cy="2000250"/>
                    </a:xfrm>
                    <a:prstGeom prst="rect">
                      <a:avLst/>
                    </a:prstGeom>
                    <a:noFill/>
                    <a:ln>
                      <a:noFill/>
                    </a:ln>
                  </pic:spPr>
                </pic:pic>
              </a:graphicData>
            </a:graphic>
          </wp:inline>
        </w:drawing>
      </w:r>
    </w:p>
    <w:p w14:paraId="6DEB32BF" w14:textId="77777777" w:rsidR="00535C11" w:rsidRPr="00664220" w:rsidRDefault="00535C11" w:rsidP="00664220"/>
    <w:p w14:paraId="7BDDEAA2" w14:textId="6E9AE048" w:rsidR="00D05C5D" w:rsidRDefault="00D07F8D" w:rsidP="00D05C5D">
      <w:pPr>
        <w:pStyle w:val="Titre3"/>
      </w:pPr>
      <w:bookmarkStart w:id="7" w:name="_Toc403146177"/>
      <w:r>
        <w:t>AutoMapper :</w:t>
      </w:r>
      <w:bookmarkEnd w:id="7"/>
    </w:p>
    <w:p w14:paraId="0B7F3ECB" w14:textId="77777777" w:rsidR="00D05C5D" w:rsidRDefault="00D05C5D" w:rsidP="00D05C5D">
      <w:pPr>
        <w:pStyle w:val="Titre4"/>
      </w:pPr>
      <w:r>
        <w:t>Avantage :</w:t>
      </w:r>
    </w:p>
    <w:p w14:paraId="2B98A1A0" w14:textId="77777777" w:rsidR="00D05C5D" w:rsidRDefault="00D05C5D" w:rsidP="00D05C5D">
      <w:pPr>
        <w:pStyle w:val="Titre4"/>
      </w:pPr>
      <w:r>
        <w:t>Mise en place :</w:t>
      </w:r>
    </w:p>
    <w:p w14:paraId="0C567A66" w14:textId="4BE1DBB5" w:rsidR="009E3872" w:rsidRPr="009E3872" w:rsidRDefault="00D05C5D" w:rsidP="00457BD6">
      <w:pPr>
        <w:pStyle w:val="Titre4"/>
      </w:pPr>
      <w:r>
        <w:t>Exemple :</w:t>
      </w:r>
    </w:p>
    <w:p w14:paraId="321D3E2F" w14:textId="77777777" w:rsidR="009E3872" w:rsidRDefault="009E3872" w:rsidP="000B6E21">
      <w:pPr>
        <w:rPr>
          <w:noProof/>
        </w:rPr>
      </w:pPr>
    </w:p>
    <w:sectPr w:rsidR="009E3872" w:rsidSect="000B6E21">
      <w:headerReference w:type="default" r:id="rId18"/>
      <w:footerReference w:type="default" r:id="rId19"/>
      <w:headerReference w:type="first" r:id="rId20"/>
      <w:footerReference w:type="first" r:id="rId21"/>
      <w:type w:val="continuous"/>
      <w:pgSz w:w="11906" w:h="16838" w:code="9"/>
      <w:pgMar w:top="1418" w:right="1418" w:bottom="1418" w:left="1418" w:header="567" w:footer="283" w:gutter="0"/>
      <w:cols w:space="708"/>
      <w:formProt w:val="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9760A" w14:textId="77777777" w:rsidR="00306F3F" w:rsidRDefault="00306F3F">
      <w:r>
        <w:separator/>
      </w:r>
    </w:p>
  </w:endnote>
  <w:endnote w:type="continuationSeparator" w:id="0">
    <w:p w14:paraId="6674E84E" w14:textId="77777777" w:rsidR="00306F3F" w:rsidRDefault="00306F3F">
      <w:r>
        <w:continuationSeparator/>
      </w:r>
    </w:p>
  </w:endnote>
  <w:endnote w:type="continuationNotice" w:id="1">
    <w:p w14:paraId="75B61E87" w14:textId="77777777" w:rsidR="00306F3F" w:rsidRDefault="00306F3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45 Light">
    <w:altName w:val="Corbel"/>
    <w:charset w:val="00"/>
    <w:family w:val="swiss"/>
    <w:pitch w:val="variable"/>
    <w:sig w:usb0="00000001" w:usb1="5000204A"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Gra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embedRegular r:id="rId1" w:subsetted="1" w:fontKey="{D80D3004-9909-4797-90E0-BCF4E52EF559}"/>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5" w:type="dxa"/>
      <w:tblLayout w:type="fixed"/>
      <w:tblCellMar>
        <w:top w:w="57" w:type="dxa"/>
      </w:tblCellMar>
      <w:tblLook w:val="0000" w:firstRow="0" w:lastRow="0" w:firstColumn="0" w:lastColumn="0" w:noHBand="0" w:noVBand="0"/>
    </w:tblPr>
    <w:tblGrid>
      <w:gridCol w:w="2638"/>
      <w:gridCol w:w="4400"/>
      <w:gridCol w:w="2127"/>
    </w:tblGrid>
    <w:tr w:rsidR="00013EAC" w:rsidRPr="00E64CAC" w14:paraId="22FB6DC5" w14:textId="77777777" w:rsidTr="00D96B4D">
      <w:trPr>
        <w:cantSplit/>
        <w:trHeight w:val="567"/>
      </w:trPr>
      <w:tc>
        <w:tcPr>
          <w:tcW w:w="2638" w:type="dxa"/>
        </w:tcPr>
        <w:p w14:paraId="22FB6DC2" w14:textId="7CDF6D6A" w:rsidR="00013EAC" w:rsidRPr="00E64CAC" w:rsidRDefault="00013EAC" w:rsidP="00B939A0">
          <w:pPr>
            <w:pStyle w:val="Pieddepage"/>
            <w:spacing w:after="0"/>
            <w:rPr>
              <w:sz w:val="16"/>
              <w:szCs w:val="16"/>
            </w:rPr>
          </w:pPr>
        </w:p>
      </w:tc>
      <w:tc>
        <w:tcPr>
          <w:tcW w:w="4400" w:type="dxa"/>
        </w:tcPr>
        <w:p w14:paraId="22FB6DC3" w14:textId="1D20569F" w:rsidR="00AC7FEA" w:rsidRPr="00E64CAC" w:rsidRDefault="00AC7FEA" w:rsidP="00AC7FEA">
          <w:pPr>
            <w:pStyle w:val="Pieddepage"/>
            <w:tabs>
              <w:tab w:val="clear" w:pos="4536"/>
            </w:tabs>
            <w:ind w:left="-218"/>
            <w:jc w:val="center"/>
            <w:rPr>
              <w:rFonts w:cs="Arial"/>
            </w:rPr>
          </w:pPr>
          <w:r>
            <w:rPr>
              <w:rFonts w:cs="Arial"/>
            </w:rPr>
            <w:t>YOUP_Recherche</w:t>
          </w:r>
        </w:p>
      </w:tc>
      <w:tc>
        <w:tcPr>
          <w:tcW w:w="2127" w:type="dxa"/>
        </w:tcPr>
        <w:p w14:paraId="22FB6DC4" w14:textId="77777777" w:rsidR="00013EAC" w:rsidRPr="00E64CAC" w:rsidRDefault="00013EAC" w:rsidP="00D96B4D">
          <w:pPr>
            <w:pStyle w:val="Pieddepage"/>
            <w:tabs>
              <w:tab w:val="left" w:pos="1911"/>
            </w:tabs>
            <w:jc w:val="right"/>
            <w:rPr>
              <w:rFonts w:cs="Arial"/>
            </w:rPr>
          </w:pPr>
          <w:r w:rsidRPr="00E64CAC">
            <w:rPr>
              <w:rFonts w:cs="Arial"/>
            </w:rPr>
            <w:fldChar w:fldCharType="begin"/>
          </w:r>
          <w:r w:rsidRPr="00E64CAC">
            <w:rPr>
              <w:rFonts w:cs="Arial"/>
            </w:rPr>
            <w:instrText xml:space="preserve"> PAGE </w:instrText>
          </w:r>
          <w:r w:rsidRPr="00E64CAC">
            <w:rPr>
              <w:rFonts w:cs="Arial"/>
            </w:rPr>
            <w:fldChar w:fldCharType="separate"/>
          </w:r>
          <w:r w:rsidR="00C97446">
            <w:rPr>
              <w:rFonts w:cs="Arial"/>
              <w:noProof/>
            </w:rPr>
            <w:t>5</w:t>
          </w:r>
          <w:r w:rsidRPr="00E64CAC">
            <w:rPr>
              <w:rFonts w:cs="Arial"/>
            </w:rPr>
            <w:fldChar w:fldCharType="end"/>
          </w:r>
          <w:r w:rsidRPr="00E64CAC">
            <w:rPr>
              <w:rFonts w:cs="Arial"/>
            </w:rPr>
            <w:t xml:space="preserve"> </w:t>
          </w:r>
          <w:r>
            <w:rPr>
              <w:rFonts w:cs="Arial"/>
            </w:rPr>
            <w:t>/</w:t>
          </w:r>
          <w:r w:rsidRPr="00E64CAC">
            <w:rPr>
              <w:rFonts w:cs="Arial"/>
            </w:rPr>
            <w:t xml:space="preserve"> </w:t>
          </w:r>
          <w:r w:rsidRPr="00E64CAC">
            <w:rPr>
              <w:rFonts w:cs="Arial"/>
            </w:rPr>
            <w:fldChar w:fldCharType="begin"/>
          </w:r>
          <w:r w:rsidRPr="00E64CAC">
            <w:rPr>
              <w:rFonts w:cs="Arial"/>
            </w:rPr>
            <w:instrText xml:space="preserve"> NUMPAGES </w:instrText>
          </w:r>
          <w:r w:rsidRPr="00E64CAC">
            <w:rPr>
              <w:rFonts w:cs="Arial"/>
            </w:rPr>
            <w:fldChar w:fldCharType="separate"/>
          </w:r>
          <w:r w:rsidR="00C97446">
            <w:rPr>
              <w:rFonts w:cs="Arial"/>
              <w:noProof/>
            </w:rPr>
            <w:t>7</w:t>
          </w:r>
          <w:r w:rsidRPr="00E64CAC">
            <w:rPr>
              <w:rFonts w:cs="Arial"/>
            </w:rPr>
            <w:fldChar w:fldCharType="end"/>
          </w:r>
        </w:p>
      </w:tc>
    </w:tr>
  </w:tbl>
  <w:p w14:paraId="22FB6DC6" w14:textId="56EE4063" w:rsidR="00013EAC" w:rsidRDefault="00013EA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65" w:type="dxa"/>
      <w:tblLayout w:type="fixed"/>
      <w:tblCellMar>
        <w:top w:w="57" w:type="dxa"/>
      </w:tblCellMar>
      <w:tblLook w:val="0000" w:firstRow="0" w:lastRow="0" w:firstColumn="0" w:lastColumn="0" w:noHBand="0" w:noVBand="0"/>
    </w:tblPr>
    <w:tblGrid>
      <w:gridCol w:w="6178"/>
      <w:gridCol w:w="2987"/>
    </w:tblGrid>
    <w:tr w:rsidR="00013EAC" w:rsidRPr="00E64CAC" w14:paraId="0D02D675" w14:textId="77777777" w:rsidTr="00013EAC">
      <w:trPr>
        <w:cantSplit/>
        <w:trHeight w:val="567"/>
      </w:trPr>
      <w:tc>
        <w:tcPr>
          <w:tcW w:w="4400" w:type="dxa"/>
        </w:tcPr>
        <w:p w14:paraId="229205B4" w14:textId="5000B063" w:rsidR="00013EAC" w:rsidRPr="00E64CAC" w:rsidRDefault="00AC7FEA" w:rsidP="00103083">
          <w:pPr>
            <w:pStyle w:val="Pieddepage"/>
            <w:tabs>
              <w:tab w:val="clear" w:pos="4536"/>
            </w:tabs>
            <w:ind w:left="-218"/>
            <w:jc w:val="center"/>
            <w:rPr>
              <w:rFonts w:cs="Arial"/>
            </w:rPr>
          </w:pPr>
          <w:r>
            <w:rPr>
              <w:rFonts w:cs="Arial"/>
            </w:rPr>
            <w:t xml:space="preserve">                                                                                 </w:t>
          </w:r>
          <w:r w:rsidR="000B6E21">
            <w:rPr>
              <w:rFonts w:cs="Arial"/>
            </w:rPr>
            <w:t>YOUP</w:t>
          </w:r>
          <w:r>
            <w:rPr>
              <w:rFonts w:cs="Arial"/>
            </w:rPr>
            <w:t>_Recherche</w:t>
          </w:r>
        </w:p>
      </w:tc>
      <w:tc>
        <w:tcPr>
          <w:tcW w:w="2127" w:type="dxa"/>
        </w:tcPr>
        <w:p w14:paraId="56F1958B" w14:textId="77777777" w:rsidR="00013EAC" w:rsidRPr="00E64CAC" w:rsidRDefault="00013EAC" w:rsidP="00103083">
          <w:pPr>
            <w:pStyle w:val="Pieddepage"/>
            <w:tabs>
              <w:tab w:val="left" w:pos="1911"/>
            </w:tabs>
            <w:jc w:val="right"/>
            <w:rPr>
              <w:rFonts w:cs="Arial"/>
            </w:rPr>
          </w:pPr>
          <w:r w:rsidRPr="00E64CAC">
            <w:rPr>
              <w:rFonts w:cs="Arial"/>
            </w:rPr>
            <w:fldChar w:fldCharType="begin"/>
          </w:r>
          <w:r w:rsidRPr="00E64CAC">
            <w:rPr>
              <w:rFonts w:cs="Arial"/>
            </w:rPr>
            <w:instrText xml:space="preserve"> PAGE </w:instrText>
          </w:r>
          <w:r w:rsidRPr="00E64CAC">
            <w:rPr>
              <w:rFonts w:cs="Arial"/>
            </w:rPr>
            <w:fldChar w:fldCharType="separate"/>
          </w:r>
          <w:r w:rsidR="00C97446">
            <w:rPr>
              <w:rFonts w:cs="Arial"/>
              <w:noProof/>
            </w:rPr>
            <w:t>1</w:t>
          </w:r>
          <w:r w:rsidRPr="00E64CAC">
            <w:rPr>
              <w:rFonts w:cs="Arial"/>
            </w:rPr>
            <w:fldChar w:fldCharType="end"/>
          </w:r>
          <w:r w:rsidRPr="00E64CAC">
            <w:rPr>
              <w:rFonts w:cs="Arial"/>
            </w:rPr>
            <w:t xml:space="preserve"> </w:t>
          </w:r>
          <w:r>
            <w:rPr>
              <w:rFonts w:cs="Arial"/>
            </w:rPr>
            <w:t>/</w:t>
          </w:r>
          <w:r w:rsidRPr="00E64CAC">
            <w:rPr>
              <w:rFonts w:cs="Arial"/>
            </w:rPr>
            <w:t xml:space="preserve"> </w:t>
          </w:r>
          <w:r w:rsidRPr="00E64CAC">
            <w:rPr>
              <w:rFonts w:cs="Arial"/>
            </w:rPr>
            <w:fldChar w:fldCharType="begin"/>
          </w:r>
          <w:r w:rsidRPr="00E64CAC">
            <w:rPr>
              <w:rFonts w:cs="Arial"/>
            </w:rPr>
            <w:instrText xml:space="preserve"> NUMPAGES </w:instrText>
          </w:r>
          <w:r w:rsidRPr="00E64CAC">
            <w:rPr>
              <w:rFonts w:cs="Arial"/>
            </w:rPr>
            <w:fldChar w:fldCharType="separate"/>
          </w:r>
          <w:r w:rsidR="00C97446">
            <w:rPr>
              <w:rFonts w:cs="Arial"/>
              <w:noProof/>
            </w:rPr>
            <w:t>7</w:t>
          </w:r>
          <w:r w:rsidRPr="00E64CAC">
            <w:rPr>
              <w:rFonts w:cs="Arial"/>
            </w:rPr>
            <w:fldChar w:fldCharType="end"/>
          </w:r>
        </w:p>
      </w:tc>
    </w:tr>
  </w:tbl>
  <w:p w14:paraId="67785BC3" w14:textId="77777777" w:rsidR="00013EAC" w:rsidRDefault="00013EA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074DB" w14:textId="77777777" w:rsidR="00306F3F" w:rsidRDefault="00306F3F">
      <w:r>
        <w:separator/>
      </w:r>
    </w:p>
  </w:footnote>
  <w:footnote w:type="continuationSeparator" w:id="0">
    <w:p w14:paraId="357FDDC4" w14:textId="77777777" w:rsidR="00306F3F" w:rsidRDefault="00306F3F">
      <w:r>
        <w:continuationSeparator/>
      </w:r>
    </w:p>
  </w:footnote>
  <w:footnote w:type="continuationNotice" w:id="1">
    <w:p w14:paraId="046F1F74" w14:textId="77777777" w:rsidR="00306F3F" w:rsidRDefault="00306F3F">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Look w:val="0000" w:firstRow="0" w:lastRow="0" w:firstColumn="0" w:lastColumn="0" w:noHBand="0" w:noVBand="0"/>
    </w:tblPr>
    <w:tblGrid>
      <w:gridCol w:w="2376"/>
      <w:gridCol w:w="6804"/>
    </w:tblGrid>
    <w:tr w:rsidR="00013EAC" w14:paraId="22FB6DC0" w14:textId="77777777" w:rsidTr="00D96B4D">
      <w:trPr>
        <w:cantSplit/>
        <w:trHeight w:val="851"/>
      </w:trPr>
      <w:tc>
        <w:tcPr>
          <w:tcW w:w="2376" w:type="dxa"/>
          <w:vAlign w:val="bottom"/>
        </w:tcPr>
        <w:p w14:paraId="22FB6DBC" w14:textId="27CA3E9C" w:rsidR="00013EAC" w:rsidRDefault="00013EAC" w:rsidP="00D96B4D">
          <w:pPr>
            <w:pStyle w:val="En-tte"/>
            <w:spacing w:after="20"/>
          </w:pPr>
        </w:p>
      </w:tc>
      <w:tc>
        <w:tcPr>
          <w:tcW w:w="6804" w:type="dxa"/>
          <w:vAlign w:val="center"/>
        </w:tcPr>
        <w:p w14:paraId="22FB6DBD" w14:textId="5655185F" w:rsidR="00013EAC" w:rsidRPr="00B939A0" w:rsidRDefault="004A5EB1" w:rsidP="00D96B4D">
          <w:pPr>
            <w:pStyle w:val="En-tte"/>
            <w:spacing w:after="20"/>
            <w:jc w:val="right"/>
            <w:rPr>
              <w:sz w:val="20"/>
              <w:szCs w:val="20"/>
            </w:rPr>
          </w:pPr>
          <w:fldSimple w:instr=" DOCPROPERTY &quot;Title&quot; \* MERGEFORMAT ">
            <w:r w:rsidR="00013EAC" w:rsidRPr="00CE4C98">
              <w:rPr>
                <w:bCs/>
                <w:sz w:val="20"/>
                <w:szCs w:val="20"/>
              </w:rPr>
              <w:t xml:space="preserve">Dossier </w:t>
            </w:r>
            <w:r w:rsidR="00013EAC" w:rsidRPr="00CE4C98">
              <w:rPr>
                <w:sz w:val="20"/>
                <w:szCs w:val="20"/>
              </w:rPr>
              <w:t xml:space="preserve">de Spécification Fonctionnelle du module </w:t>
            </w:r>
          </w:fldSimple>
          <w:r w:rsidR="009600F0">
            <w:rPr>
              <w:sz w:val="20"/>
              <w:szCs w:val="20"/>
            </w:rPr>
            <w:t>Recherche</w:t>
          </w:r>
        </w:p>
        <w:p w14:paraId="22FB6DBE" w14:textId="678E80EB" w:rsidR="00013EAC" w:rsidRPr="00B939A0" w:rsidRDefault="00013EAC" w:rsidP="00D96B4D">
          <w:pPr>
            <w:pStyle w:val="En-tte"/>
            <w:spacing w:after="20"/>
            <w:jc w:val="right"/>
            <w:rPr>
              <w:sz w:val="20"/>
              <w:szCs w:val="20"/>
            </w:rPr>
          </w:pPr>
          <w:r>
            <w:t>0.1</w:t>
          </w:r>
        </w:p>
        <w:p w14:paraId="22FB6DBF" w14:textId="181D7675" w:rsidR="00013EAC" w:rsidRPr="00B939A0" w:rsidRDefault="004A5EB1" w:rsidP="00D96B4D">
          <w:pPr>
            <w:pStyle w:val="En-tte"/>
            <w:spacing w:after="20"/>
            <w:jc w:val="right"/>
            <w:rPr>
              <w:sz w:val="20"/>
              <w:szCs w:val="20"/>
            </w:rPr>
          </w:pPr>
          <w:fldSimple w:instr=" DOCPROPERTY  Client  \* MERGEFORMAT ">
            <w:r w:rsidR="00013EAC" w:rsidRPr="00CE4C98">
              <w:rPr>
                <w:sz w:val="20"/>
                <w:szCs w:val="20"/>
              </w:rPr>
              <w:t>CCS</w:t>
            </w:r>
          </w:fldSimple>
        </w:p>
      </w:tc>
    </w:tr>
  </w:tbl>
  <w:p w14:paraId="22FB6DC1" w14:textId="0F54F1F3" w:rsidR="00013EAC" w:rsidRPr="00F71622" w:rsidRDefault="00013EAC" w:rsidP="002161B2">
    <w:pPr>
      <w:pStyle w:val="En-tte"/>
      <w:tabs>
        <w:tab w:val="clear" w:pos="4536"/>
        <w:tab w:val="clear" w:pos="9072"/>
        <w:tab w:val="left" w:pos="355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Look w:val="0000" w:firstRow="0" w:lastRow="0" w:firstColumn="0" w:lastColumn="0" w:noHBand="0" w:noVBand="0"/>
    </w:tblPr>
    <w:tblGrid>
      <w:gridCol w:w="9180"/>
    </w:tblGrid>
    <w:tr w:rsidR="00013EAC" w:rsidRPr="00B939A0" w14:paraId="63AEED4F" w14:textId="77777777" w:rsidTr="00013EAC">
      <w:trPr>
        <w:cantSplit/>
        <w:trHeight w:val="851"/>
      </w:trPr>
      <w:tc>
        <w:tcPr>
          <w:tcW w:w="6804" w:type="dxa"/>
          <w:vAlign w:val="center"/>
        </w:tcPr>
        <w:p w14:paraId="1439C028" w14:textId="63AE00C2" w:rsidR="00013EAC" w:rsidRPr="00B939A0" w:rsidRDefault="004A5EB1" w:rsidP="00103083">
          <w:pPr>
            <w:pStyle w:val="En-tte"/>
            <w:spacing w:after="20"/>
            <w:jc w:val="right"/>
            <w:rPr>
              <w:sz w:val="20"/>
              <w:szCs w:val="20"/>
            </w:rPr>
          </w:pPr>
          <w:fldSimple w:instr=" DOCPROPERTY &quot;Title&quot; \* MERGEFORMAT ">
            <w:r w:rsidR="000B6E21">
              <w:rPr>
                <w:bCs/>
                <w:sz w:val="20"/>
                <w:szCs w:val="20"/>
              </w:rPr>
              <w:t>Document d'Architecture</w:t>
            </w:r>
            <w:r w:rsidR="00013EAC" w:rsidRPr="00CE4C98">
              <w:rPr>
                <w:sz w:val="20"/>
                <w:szCs w:val="20"/>
              </w:rPr>
              <w:t xml:space="preserve"> du module </w:t>
            </w:r>
          </w:fldSimple>
          <w:r w:rsidR="009600F0">
            <w:rPr>
              <w:sz w:val="20"/>
              <w:szCs w:val="20"/>
            </w:rPr>
            <w:t>Recherche</w:t>
          </w:r>
        </w:p>
        <w:p w14:paraId="068D7F20" w14:textId="77777777" w:rsidR="00013EAC" w:rsidRPr="00B939A0" w:rsidRDefault="00013EAC" w:rsidP="00103083">
          <w:pPr>
            <w:pStyle w:val="En-tte"/>
            <w:spacing w:after="20"/>
            <w:jc w:val="right"/>
            <w:rPr>
              <w:sz w:val="20"/>
              <w:szCs w:val="20"/>
            </w:rPr>
          </w:pPr>
          <w:r>
            <w:t>0.1</w:t>
          </w:r>
        </w:p>
        <w:p w14:paraId="7D5291C3" w14:textId="77777777" w:rsidR="00013EAC" w:rsidRPr="00B939A0" w:rsidRDefault="004A5EB1" w:rsidP="00103083">
          <w:pPr>
            <w:pStyle w:val="En-tte"/>
            <w:spacing w:after="20"/>
            <w:jc w:val="right"/>
            <w:rPr>
              <w:sz w:val="20"/>
              <w:szCs w:val="20"/>
            </w:rPr>
          </w:pPr>
          <w:fldSimple w:instr=" DOCPROPERTY  Client  \* MERGEFORMAT ">
            <w:r w:rsidR="00013EAC" w:rsidRPr="00CE4C98">
              <w:rPr>
                <w:sz w:val="20"/>
                <w:szCs w:val="20"/>
              </w:rPr>
              <w:t>CCS</w:t>
            </w:r>
          </w:fldSimple>
        </w:p>
      </w:tc>
    </w:tr>
  </w:tbl>
  <w:p w14:paraId="7833249E" w14:textId="77777777" w:rsidR="00013EAC" w:rsidRDefault="00013EA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B78ACB4"/>
    <w:lvl w:ilvl="0">
      <w:start w:val="1"/>
      <w:numFmt w:val="decimal"/>
      <w:lvlText w:val="%1."/>
      <w:lvlJc w:val="left"/>
      <w:pPr>
        <w:tabs>
          <w:tab w:val="num" w:pos="1492"/>
        </w:tabs>
        <w:ind w:left="1492" w:hanging="360"/>
      </w:pPr>
    </w:lvl>
  </w:abstractNum>
  <w:abstractNum w:abstractNumId="1">
    <w:nsid w:val="FFFFFF7D"/>
    <w:multiLevelType w:val="singleLevel"/>
    <w:tmpl w:val="99BAFCA4"/>
    <w:lvl w:ilvl="0">
      <w:start w:val="1"/>
      <w:numFmt w:val="decimal"/>
      <w:lvlText w:val="%1."/>
      <w:lvlJc w:val="left"/>
      <w:pPr>
        <w:tabs>
          <w:tab w:val="num" w:pos="1209"/>
        </w:tabs>
        <w:ind w:left="1209" w:hanging="360"/>
      </w:pPr>
    </w:lvl>
  </w:abstractNum>
  <w:abstractNum w:abstractNumId="2">
    <w:nsid w:val="FFFFFF7E"/>
    <w:multiLevelType w:val="singleLevel"/>
    <w:tmpl w:val="2C7E2ACC"/>
    <w:lvl w:ilvl="0">
      <w:start w:val="1"/>
      <w:numFmt w:val="decimal"/>
      <w:lvlText w:val="%1."/>
      <w:lvlJc w:val="left"/>
      <w:pPr>
        <w:tabs>
          <w:tab w:val="num" w:pos="926"/>
        </w:tabs>
        <w:ind w:left="926" w:hanging="360"/>
      </w:pPr>
    </w:lvl>
  </w:abstractNum>
  <w:abstractNum w:abstractNumId="3">
    <w:nsid w:val="FFFFFF7F"/>
    <w:multiLevelType w:val="singleLevel"/>
    <w:tmpl w:val="257ECFBA"/>
    <w:lvl w:ilvl="0">
      <w:start w:val="1"/>
      <w:numFmt w:val="decimal"/>
      <w:lvlText w:val="%1."/>
      <w:lvlJc w:val="left"/>
      <w:pPr>
        <w:tabs>
          <w:tab w:val="num" w:pos="643"/>
        </w:tabs>
        <w:ind w:left="643" w:hanging="360"/>
      </w:pPr>
    </w:lvl>
  </w:abstractNum>
  <w:abstractNum w:abstractNumId="4">
    <w:nsid w:val="FFFFFF80"/>
    <w:multiLevelType w:val="singleLevel"/>
    <w:tmpl w:val="2352525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1643E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9E7B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E54B6C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8A0DFE"/>
    <w:lvl w:ilvl="0">
      <w:start w:val="1"/>
      <w:numFmt w:val="decimal"/>
      <w:lvlText w:val="%1."/>
      <w:lvlJc w:val="left"/>
      <w:pPr>
        <w:tabs>
          <w:tab w:val="num" w:pos="360"/>
        </w:tabs>
        <w:ind w:left="360" w:hanging="360"/>
      </w:pPr>
    </w:lvl>
  </w:abstractNum>
  <w:abstractNum w:abstractNumId="9">
    <w:nsid w:val="FFFFFF89"/>
    <w:multiLevelType w:val="singleLevel"/>
    <w:tmpl w:val="E4AE7CDA"/>
    <w:lvl w:ilvl="0">
      <w:start w:val="1"/>
      <w:numFmt w:val="bullet"/>
      <w:lvlText w:val=""/>
      <w:lvlJc w:val="left"/>
      <w:pPr>
        <w:tabs>
          <w:tab w:val="num" w:pos="360"/>
        </w:tabs>
        <w:ind w:left="360" w:hanging="360"/>
      </w:pPr>
      <w:rPr>
        <w:rFonts w:ascii="Symbol" w:hAnsi="Symbol" w:hint="default"/>
      </w:rPr>
    </w:lvl>
  </w:abstractNum>
  <w:abstractNum w:abstractNumId="10">
    <w:nsid w:val="0384033B"/>
    <w:multiLevelType w:val="hybridMultilevel"/>
    <w:tmpl w:val="9DE015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6326EA1"/>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06516E92"/>
    <w:multiLevelType w:val="hybridMultilevel"/>
    <w:tmpl w:val="A6B633F4"/>
    <w:lvl w:ilvl="0" w:tplc="A394E2B0">
      <w:start w:val="1"/>
      <w:numFmt w:val="bullet"/>
      <w:lvlText w:val=""/>
      <w:lvlJc w:val="left"/>
      <w:pPr>
        <w:ind w:left="1996" w:hanging="360"/>
      </w:pPr>
      <w:rPr>
        <w:rFonts w:ascii="Symbol" w:hAnsi="Symbol" w:hint="default"/>
      </w:rPr>
    </w:lvl>
    <w:lvl w:ilvl="1" w:tplc="040C0003" w:tentative="1">
      <w:start w:val="1"/>
      <w:numFmt w:val="bullet"/>
      <w:lvlText w:val="o"/>
      <w:lvlJc w:val="left"/>
      <w:pPr>
        <w:ind w:left="2716" w:hanging="360"/>
      </w:pPr>
      <w:rPr>
        <w:rFonts w:ascii="Courier New" w:hAnsi="Courier New" w:cs="Courier New" w:hint="default"/>
      </w:rPr>
    </w:lvl>
    <w:lvl w:ilvl="2" w:tplc="040C0005" w:tentative="1">
      <w:start w:val="1"/>
      <w:numFmt w:val="bullet"/>
      <w:lvlText w:val=""/>
      <w:lvlJc w:val="left"/>
      <w:pPr>
        <w:ind w:left="3436" w:hanging="360"/>
      </w:pPr>
      <w:rPr>
        <w:rFonts w:ascii="Wingdings" w:hAnsi="Wingdings" w:hint="default"/>
      </w:rPr>
    </w:lvl>
    <w:lvl w:ilvl="3" w:tplc="040C0001" w:tentative="1">
      <w:start w:val="1"/>
      <w:numFmt w:val="bullet"/>
      <w:lvlText w:val=""/>
      <w:lvlJc w:val="left"/>
      <w:pPr>
        <w:ind w:left="4156" w:hanging="360"/>
      </w:pPr>
      <w:rPr>
        <w:rFonts w:ascii="Symbol" w:hAnsi="Symbol" w:hint="default"/>
      </w:rPr>
    </w:lvl>
    <w:lvl w:ilvl="4" w:tplc="040C0003" w:tentative="1">
      <w:start w:val="1"/>
      <w:numFmt w:val="bullet"/>
      <w:lvlText w:val="o"/>
      <w:lvlJc w:val="left"/>
      <w:pPr>
        <w:ind w:left="4876" w:hanging="360"/>
      </w:pPr>
      <w:rPr>
        <w:rFonts w:ascii="Courier New" w:hAnsi="Courier New" w:cs="Courier New" w:hint="default"/>
      </w:rPr>
    </w:lvl>
    <w:lvl w:ilvl="5" w:tplc="040C0005" w:tentative="1">
      <w:start w:val="1"/>
      <w:numFmt w:val="bullet"/>
      <w:lvlText w:val=""/>
      <w:lvlJc w:val="left"/>
      <w:pPr>
        <w:ind w:left="5596" w:hanging="360"/>
      </w:pPr>
      <w:rPr>
        <w:rFonts w:ascii="Wingdings" w:hAnsi="Wingdings" w:hint="default"/>
      </w:rPr>
    </w:lvl>
    <w:lvl w:ilvl="6" w:tplc="040C0001" w:tentative="1">
      <w:start w:val="1"/>
      <w:numFmt w:val="bullet"/>
      <w:lvlText w:val=""/>
      <w:lvlJc w:val="left"/>
      <w:pPr>
        <w:ind w:left="6316" w:hanging="360"/>
      </w:pPr>
      <w:rPr>
        <w:rFonts w:ascii="Symbol" w:hAnsi="Symbol" w:hint="default"/>
      </w:rPr>
    </w:lvl>
    <w:lvl w:ilvl="7" w:tplc="040C0003" w:tentative="1">
      <w:start w:val="1"/>
      <w:numFmt w:val="bullet"/>
      <w:lvlText w:val="o"/>
      <w:lvlJc w:val="left"/>
      <w:pPr>
        <w:ind w:left="7036" w:hanging="360"/>
      </w:pPr>
      <w:rPr>
        <w:rFonts w:ascii="Courier New" w:hAnsi="Courier New" w:cs="Courier New" w:hint="default"/>
      </w:rPr>
    </w:lvl>
    <w:lvl w:ilvl="8" w:tplc="040C0005" w:tentative="1">
      <w:start w:val="1"/>
      <w:numFmt w:val="bullet"/>
      <w:lvlText w:val=""/>
      <w:lvlJc w:val="left"/>
      <w:pPr>
        <w:ind w:left="7756" w:hanging="360"/>
      </w:pPr>
      <w:rPr>
        <w:rFonts w:ascii="Wingdings" w:hAnsi="Wingdings" w:hint="default"/>
      </w:rPr>
    </w:lvl>
  </w:abstractNum>
  <w:abstractNum w:abstractNumId="13">
    <w:nsid w:val="06C15181"/>
    <w:multiLevelType w:val="hybridMultilevel"/>
    <w:tmpl w:val="AE8CAB98"/>
    <w:lvl w:ilvl="0" w:tplc="30DCD1A2">
      <w:start w:val="1"/>
      <w:numFmt w:val="bullet"/>
      <w:lvlText w:val="-"/>
      <w:lvlJc w:val="left"/>
      <w:pPr>
        <w:ind w:left="720" w:hanging="360"/>
      </w:pPr>
      <w:rPr>
        <w:rFonts w:ascii="Helvetica 45 Light" w:eastAsia="Times New Roman" w:hAnsi="Helvetica 45 Ligh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8C4753A"/>
    <w:multiLevelType w:val="multilevel"/>
    <w:tmpl w:val="B7ACC4EE"/>
    <w:name w:val="Orange"/>
    <w:lvl w:ilvl="0">
      <w:start w:val="1"/>
      <w:numFmt w:val="decimal"/>
      <w:lvlText w:val="%1."/>
      <w:lvlJc w:val="left"/>
      <w:pPr>
        <w:tabs>
          <w:tab w:val="num" w:pos="36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2.%1.%3."/>
      <w:lvlJc w:val="left"/>
      <w:pPr>
        <w:tabs>
          <w:tab w:val="num" w:pos="1418"/>
        </w:tabs>
        <w:ind w:left="1418" w:hanging="1418"/>
      </w:pPr>
      <w:rPr>
        <w:rFonts w:hint="default"/>
      </w:rPr>
    </w:lvl>
    <w:lvl w:ilvl="3">
      <w:start w:val="1"/>
      <w:numFmt w:val="decimal"/>
      <w:lvlText w:val="%3.%1.%2.%4."/>
      <w:lvlJc w:val="left"/>
      <w:pPr>
        <w:tabs>
          <w:tab w:val="num" w:pos="1440"/>
        </w:tabs>
        <w:ind w:left="1440" w:hanging="1440"/>
      </w:pPr>
      <w:rPr>
        <w:rFonts w:hint="default"/>
      </w:rPr>
    </w:lvl>
    <w:lvl w:ilvl="4">
      <w:start w:val="1"/>
      <w:numFmt w:val="decimal"/>
      <w:lvlText w:val="%4.%1.%2.%3.%5."/>
      <w:lvlJc w:val="left"/>
      <w:pPr>
        <w:tabs>
          <w:tab w:val="num" w:pos="1797"/>
        </w:tabs>
        <w:ind w:left="1797" w:hanging="1797"/>
      </w:pPr>
      <w:rPr>
        <w:rFonts w:hint="default"/>
      </w:rPr>
    </w:lvl>
    <w:lvl w:ilvl="5">
      <w:start w:val="1"/>
      <w:numFmt w:val="upperLetter"/>
      <w:lvlText w:val="Annexe %6."/>
      <w:lvlJc w:val="left"/>
      <w:pPr>
        <w:tabs>
          <w:tab w:val="num" w:pos="1797"/>
        </w:tabs>
        <w:ind w:left="1797" w:hanging="1797"/>
      </w:pPr>
      <w:rPr>
        <w:rFonts w:hint="default"/>
      </w:rPr>
    </w:lvl>
    <w:lvl w:ilvl="6">
      <w:start w:val="1"/>
      <w:numFmt w:val="decimal"/>
      <w:lvlText w:val="Annexe %6.%7."/>
      <w:lvlJc w:val="left"/>
      <w:pPr>
        <w:tabs>
          <w:tab w:val="num" w:pos="1797"/>
        </w:tabs>
        <w:ind w:left="1797" w:hanging="1797"/>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0B5B5364"/>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nsid w:val="0C1B20DB"/>
    <w:multiLevelType w:val="hybridMultilevel"/>
    <w:tmpl w:val="B52A9650"/>
    <w:lvl w:ilvl="0" w:tplc="CE1ED076">
      <w:start w:val="1"/>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nsid w:val="0EB1504A"/>
    <w:multiLevelType w:val="hybridMultilevel"/>
    <w:tmpl w:val="84EE4820"/>
    <w:lvl w:ilvl="0" w:tplc="1C7645A0">
      <w:start w:val="1"/>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8">
    <w:nsid w:val="0FA96F0C"/>
    <w:multiLevelType w:val="singleLevel"/>
    <w:tmpl w:val="DB4451F2"/>
    <w:lvl w:ilvl="0">
      <w:start w:val="1"/>
      <w:numFmt w:val="bullet"/>
      <w:pStyle w:val="Listepuces"/>
      <w:lvlText w:val=""/>
      <w:lvlJc w:val="left"/>
      <w:pPr>
        <w:tabs>
          <w:tab w:val="num" w:pos="360"/>
        </w:tabs>
        <w:ind w:left="360" w:hanging="360"/>
      </w:pPr>
      <w:rPr>
        <w:rFonts w:ascii="Symbol" w:hAnsi="Symbol" w:hint="default"/>
      </w:rPr>
    </w:lvl>
  </w:abstractNum>
  <w:abstractNum w:abstractNumId="19">
    <w:nsid w:val="13542658"/>
    <w:multiLevelType w:val="multilevel"/>
    <w:tmpl w:val="DBF26904"/>
    <w:lvl w:ilvl="0">
      <w:start w:val="1"/>
      <w:numFmt w:val="decimal"/>
      <w:pStyle w:val="Titre1"/>
      <w:lvlText w:val="%1."/>
      <w:lvlJc w:val="left"/>
      <w:pPr>
        <w:tabs>
          <w:tab w:val="num" w:pos="360"/>
        </w:tabs>
        <w:ind w:left="357" w:hanging="357"/>
      </w:pPr>
      <w:rPr>
        <w:rFonts w:hint="default"/>
      </w:rPr>
    </w:lvl>
    <w:lvl w:ilvl="1">
      <w:start w:val="1"/>
      <w:numFmt w:val="decimal"/>
      <w:pStyle w:val="Titre2"/>
      <w:lvlText w:val="%1.%2."/>
      <w:lvlJc w:val="left"/>
      <w:pPr>
        <w:tabs>
          <w:tab w:val="num" w:pos="720"/>
        </w:tabs>
        <w:ind w:left="720" w:hanging="720"/>
      </w:pPr>
      <w:rPr>
        <w:rFonts w:hint="default"/>
      </w:rPr>
    </w:lvl>
    <w:lvl w:ilvl="2">
      <w:start w:val="1"/>
      <w:numFmt w:val="decimal"/>
      <w:pStyle w:val="Titre3"/>
      <w:lvlText w:val="%1.%2.%3."/>
      <w:lvlJc w:val="left"/>
      <w:pPr>
        <w:tabs>
          <w:tab w:val="num" w:pos="1134"/>
        </w:tabs>
        <w:ind w:left="1134" w:hanging="1134"/>
      </w:pPr>
      <w:rPr>
        <w:rFonts w:hint="default"/>
      </w:rPr>
    </w:lvl>
    <w:lvl w:ilvl="3">
      <w:start w:val="1"/>
      <w:numFmt w:val="decimal"/>
      <w:pStyle w:val="Titre4"/>
      <w:lvlText w:val="%1.%2.%3.%4."/>
      <w:lvlJc w:val="left"/>
      <w:pPr>
        <w:tabs>
          <w:tab w:val="num" w:pos="1418"/>
        </w:tabs>
        <w:ind w:left="1418" w:hanging="1418"/>
      </w:pPr>
      <w:rPr>
        <w:rFonts w:hint="default"/>
      </w:rPr>
    </w:lvl>
    <w:lvl w:ilvl="4">
      <w:start w:val="1"/>
      <w:numFmt w:val="decimal"/>
      <w:pStyle w:val="Titre5"/>
      <w:lvlText w:val="%1.%2.%3.%4.%5."/>
      <w:lvlJc w:val="left"/>
      <w:pPr>
        <w:tabs>
          <w:tab w:val="num" w:pos="1588"/>
        </w:tabs>
        <w:ind w:left="1588" w:hanging="1588"/>
      </w:pPr>
      <w:rPr>
        <w:rFonts w:hint="default"/>
      </w:rPr>
    </w:lvl>
    <w:lvl w:ilvl="5">
      <w:start w:val="1"/>
      <w:numFmt w:val="upperLetter"/>
      <w:pStyle w:val="AnnexeA-ITLbs"/>
      <w:lvlText w:val="Annexe %6."/>
      <w:lvlJc w:val="left"/>
      <w:pPr>
        <w:tabs>
          <w:tab w:val="num" w:pos="2438"/>
        </w:tabs>
        <w:ind w:left="2438" w:hanging="2438"/>
      </w:pPr>
      <w:rPr>
        <w:rFonts w:hint="default"/>
      </w:rPr>
    </w:lvl>
    <w:lvl w:ilvl="6">
      <w:start w:val="1"/>
      <w:numFmt w:val="decimal"/>
      <w:pStyle w:val="AnnexeA1-AQL-OBS"/>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14147637"/>
    <w:multiLevelType w:val="hybridMultilevel"/>
    <w:tmpl w:val="3112F8DE"/>
    <w:lvl w:ilvl="0" w:tplc="FFFFFFFF">
      <w:numFmt w:val="none"/>
      <w:pStyle w:val="Liste2V"/>
      <w:lvlText w:val=""/>
      <w:lvlJc w:val="left"/>
      <w:pPr>
        <w:tabs>
          <w:tab w:val="num" w:pos="360"/>
        </w:tabs>
        <w:ind w:left="0" w:firstLine="0"/>
      </w:pPr>
      <w:rPr>
        <w:rFonts w:ascii="Wingdings" w:hAnsi="Wingding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0DCCC7A2">
      <w:numFmt w:val="bullet"/>
      <w:lvlText w:val=""/>
      <w:lvlJc w:val="left"/>
      <w:pPr>
        <w:tabs>
          <w:tab w:val="num" w:pos="4500"/>
        </w:tabs>
        <w:ind w:left="4500" w:hanging="360"/>
      </w:pPr>
      <w:rPr>
        <w:rFonts w:ascii="Symbol" w:eastAsia="Times New Roman" w:hAnsi="Symbol" w:cs="Times New Roman" w:hint="default"/>
      </w:rPr>
    </w:lvl>
    <w:lvl w:ilvl="6" w:tplc="EF74F836">
      <w:numFmt w:val="bullet"/>
      <w:lvlText w:val="-"/>
      <w:lvlJc w:val="left"/>
      <w:pPr>
        <w:tabs>
          <w:tab w:val="num" w:pos="5040"/>
        </w:tabs>
        <w:ind w:left="5040" w:hanging="360"/>
      </w:pPr>
      <w:rPr>
        <w:rFonts w:ascii="Verdana" w:eastAsia="Times New Roman" w:hAnsi="Verdana" w:cs="Times New Roman" w:hint="default"/>
      </w:r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19003E63"/>
    <w:multiLevelType w:val="hybridMultilevel"/>
    <w:tmpl w:val="7CDC6EBC"/>
    <w:lvl w:ilvl="0" w:tplc="0B620D2A">
      <w:start w:val="1"/>
      <w:numFmt w:val="bullet"/>
      <w:lvlText w:val="-"/>
      <w:lvlJc w:val="left"/>
      <w:pPr>
        <w:ind w:left="720" w:hanging="360"/>
      </w:pPr>
      <w:rPr>
        <w:rFonts w:ascii="Helvetica 45 Light" w:eastAsia="Times New Roman" w:hAnsi="Helvetica 45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A0028F9"/>
    <w:multiLevelType w:val="hybridMultilevel"/>
    <w:tmpl w:val="7B22359C"/>
    <w:lvl w:ilvl="0" w:tplc="C9AC4FBE">
      <w:start w:val="1"/>
      <w:numFmt w:val="decimal"/>
      <w:pStyle w:val="TitreFigure"/>
      <w:lvlText w:val="figure n° %1:"/>
      <w:lvlJc w:val="center"/>
      <w:pPr>
        <w:ind w:left="360" w:hanging="360"/>
      </w:pPr>
      <w:rPr>
        <w:rFonts w:ascii="Helvetica 45 Light" w:hAnsi="Helvetica 45 Light" w:cs="Times New Roman" w:hint="default"/>
        <w:b w:val="0"/>
        <w:bCs w:val="0"/>
        <w:i w:val="0"/>
        <w:iCs w:val="0"/>
        <w:caps w:val="0"/>
        <w:smallCaps w:val="0"/>
        <w:strike w:val="0"/>
        <w:dstrike w:val="0"/>
        <w:vanish w:val="0"/>
        <w:color w:val="auto"/>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nsid w:val="214643F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1FD20D3"/>
    <w:multiLevelType w:val="hybridMultilevel"/>
    <w:tmpl w:val="F9F25812"/>
    <w:lvl w:ilvl="0" w:tplc="AAD2E90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2598794C"/>
    <w:multiLevelType w:val="hybridMultilevel"/>
    <w:tmpl w:val="64F483D2"/>
    <w:lvl w:ilvl="0" w:tplc="79DA205A">
      <w:start w:val="1"/>
      <w:numFmt w:val="bullet"/>
      <w:pStyle w:val="Pucesniv3"/>
      <w:lvlText w:val="-"/>
      <w:lvlJc w:val="left"/>
      <w:pPr>
        <w:tabs>
          <w:tab w:val="num" w:pos="1755"/>
        </w:tabs>
        <w:ind w:left="978" w:firstLine="156"/>
      </w:pPr>
      <w:rPr>
        <w:rFonts w:ascii="Arial" w:hAnsi="Arial" w:hint="default"/>
        <w:b/>
        <w:i w:val="0"/>
        <w:caps w:val="0"/>
        <w:strike w:val="0"/>
        <w:dstrike w:val="0"/>
        <w:vanish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271100F1"/>
    <w:multiLevelType w:val="hybridMultilevel"/>
    <w:tmpl w:val="807ED860"/>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2E8977B8"/>
    <w:multiLevelType w:val="hybridMultilevel"/>
    <w:tmpl w:val="39889204"/>
    <w:lvl w:ilvl="0" w:tplc="CE1ED076">
      <w:start w:val="1"/>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8">
    <w:nsid w:val="30A31D19"/>
    <w:multiLevelType w:val="hybridMultilevel"/>
    <w:tmpl w:val="475E3008"/>
    <w:lvl w:ilvl="0" w:tplc="C5668410">
      <w:start w:val="1"/>
      <w:numFmt w:val="decimal"/>
      <w:pStyle w:val="TitreTableau"/>
      <w:lvlText w:val="tableau n°%1: "/>
      <w:lvlJc w:val="center"/>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auto"/>
        <w:spacing w:val="0"/>
        <w:w w:val="0"/>
        <w:kern w:val="0"/>
        <w:position w:val="0"/>
        <w:sz w:val="20"/>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nsid w:val="376B4EBC"/>
    <w:multiLevelType w:val="multilevel"/>
    <w:tmpl w:val="C25245A4"/>
    <w:lvl w:ilvl="0">
      <w:start w:val="1"/>
      <w:numFmt w:val="decimal"/>
      <w:lvlText w:val="Tableau n°%1: "/>
      <w:lvlJc w:val="center"/>
      <w:pPr>
        <w:tabs>
          <w:tab w:val="num" w:pos="0"/>
        </w:tabs>
        <w:ind w:left="0" w:firstLine="0"/>
      </w:pPr>
      <w:rPr>
        <w:rFonts w:ascii="Arial" w:hAnsi="Arial" w:hint="default"/>
        <w:b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D9952DB"/>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1">
    <w:nsid w:val="46C706A0"/>
    <w:multiLevelType w:val="hybridMultilevel"/>
    <w:tmpl w:val="A33EFF54"/>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2">
    <w:nsid w:val="476071D5"/>
    <w:multiLevelType w:val="hybridMultilevel"/>
    <w:tmpl w:val="1390D7D8"/>
    <w:lvl w:ilvl="0" w:tplc="3C003DD2">
      <w:start w:val="1"/>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900550A"/>
    <w:multiLevelType w:val="hybridMultilevel"/>
    <w:tmpl w:val="88EE8B06"/>
    <w:lvl w:ilvl="0" w:tplc="99B40C7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4FF22FD3"/>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50297446"/>
    <w:multiLevelType w:val="hybridMultilevel"/>
    <w:tmpl w:val="EAC8BC00"/>
    <w:lvl w:ilvl="0" w:tplc="AEE28078">
      <w:start w:val="16"/>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1957805"/>
    <w:multiLevelType w:val="multilevel"/>
    <w:tmpl w:val="C25245A4"/>
    <w:lvl w:ilvl="0">
      <w:start w:val="1"/>
      <w:numFmt w:val="decimal"/>
      <w:lvlText w:val="Tableau n°%1: "/>
      <w:lvlJc w:val="center"/>
      <w:pPr>
        <w:tabs>
          <w:tab w:val="num" w:pos="0"/>
        </w:tabs>
        <w:ind w:left="0" w:firstLine="0"/>
      </w:pPr>
      <w:rPr>
        <w:rFonts w:ascii="Arial" w:hAnsi="Arial" w:hint="default"/>
        <w:b w:val="0"/>
        <w:i w:val="0"/>
        <w:color w:val="auto"/>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3430A6D"/>
    <w:multiLevelType w:val="hybridMultilevel"/>
    <w:tmpl w:val="FF5617DA"/>
    <w:lvl w:ilvl="0" w:tplc="A3103FAC">
      <w:start w:val="1"/>
      <w:numFmt w:val="bullet"/>
      <w:lvlText w:val="-"/>
      <w:lvlJc w:val="left"/>
      <w:pPr>
        <w:ind w:left="720" w:hanging="360"/>
      </w:pPr>
      <w:rPr>
        <w:rFonts w:ascii="Helvetica 45 Light" w:eastAsia="Times New Roman" w:hAnsi="Helvetica 45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4DC4C90"/>
    <w:multiLevelType w:val="hybridMultilevel"/>
    <w:tmpl w:val="3D789CCA"/>
    <w:lvl w:ilvl="0" w:tplc="BE148DEC">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56041F03"/>
    <w:multiLevelType w:val="hybridMultilevel"/>
    <w:tmpl w:val="70027B56"/>
    <w:lvl w:ilvl="0" w:tplc="DDDE21F0">
      <w:start w:val="43"/>
      <w:numFmt w:val="bullet"/>
      <w:pStyle w:val="Pucesniv4"/>
      <w:lvlText w:val="-"/>
      <w:lvlJc w:val="left"/>
      <w:pPr>
        <w:tabs>
          <w:tab w:val="num" w:pos="1928"/>
        </w:tabs>
        <w:ind w:left="1928" w:hanging="397"/>
      </w:pPr>
      <w:rPr>
        <w:rFonts w:ascii="Arial Gras" w:hAnsi="Arial Gras" w:hint="default"/>
        <w:b/>
        <w:i w:val="0"/>
        <w:caps w:val="0"/>
        <w:strike w:val="0"/>
        <w:dstrike w:val="0"/>
        <w:vanish w:val="0"/>
        <w:color w:val="FF66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562471D5"/>
    <w:multiLevelType w:val="hybridMultilevel"/>
    <w:tmpl w:val="B14A034E"/>
    <w:lvl w:ilvl="0" w:tplc="89F85AA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6786F01"/>
    <w:multiLevelType w:val="hybridMultilevel"/>
    <w:tmpl w:val="A0AA0B5E"/>
    <w:lvl w:ilvl="0" w:tplc="CE1ED076">
      <w:start w:val="1"/>
      <w:numFmt w:val="bullet"/>
      <w:lvlText w:val="-"/>
      <w:lvlJc w:val="left"/>
      <w:pPr>
        <w:ind w:left="1776" w:hanging="360"/>
      </w:pPr>
      <w:rPr>
        <w:rFonts w:ascii="Arial" w:eastAsia="Times New Roman" w:hAnsi="Arial" w:cs="Aria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2">
    <w:nsid w:val="58D65AF5"/>
    <w:multiLevelType w:val="hybridMultilevel"/>
    <w:tmpl w:val="228CB51A"/>
    <w:lvl w:ilvl="0" w:tplc="A0F0C28A">
      <w:start w:val="1"/>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5E3619DA"/>
    <w:multiLevelType w:val="hybridMultilevel"/>
    <w:tmpl w:val="D5E432E6"/>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5E663786"/>
    <w:multiLevelType w:val="hybridMultilevel"/>
    <w:tmpl w:val="7D24733C"/>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64554EF7"/>
    <w:multiLevelType w:val="hybridMultilevel"/>
    <w:tmpl w:val="FFD075F8"/>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650E209C"/>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7">
    <w:nsid w:val="678E0F14"/>
    <w:multiLevelType w:val="hybridMultilevel"/>
    <w:tmpl w:val="35767EF0"/>
    <w:lvl w:ilvl="0" w:tplc="2B664B2E">
      <w:start w:val="1"/>
      <w:numFmt w:val="bullet"/>
      <w:lvlText w:val=""/>
      <w:lvlJc w:val="left"/>
      <w:pPr>
        <w:tabs>
          <w:tab w:val="num" w:pos="720"/>
        </w:tabs>
        <w:ind w:left="720" w:hanging="360"/>
      </w:pPr>
      <w:rPr>
        <w:rFonts w:ascii="Wingdings" w:hAnsi="Wingdings" w:hint="default"/>
        <w:color w:val="FF660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6E417BD2"/>
    <w:multiLevelType w:val="hybridMultilevel"/>
    <w:tmpl w:val="FE3E39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7101747A"/>
    <w:multiLevelType w:val="hybridMultilevel"/>
    <w:tmpl w:val="DF9013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73401BF1"/>
    <w:multiLevelType w:val="hybridMultilevel"/>
    <w:tmpl w:val="B024E206"/>
    <w:lvl w:ilvl="0" w:tplc="FAEA9B56">
      <w:start w:val="1"/>
      <w:numFmt w:val="bullet"/>
      <w:pStyle w:val="Pucesniv1"/>
      <w:lvlText w:val=""/>
      <w:lvlJc w:val="left"/>
      <w:pPr>
        <w:tabs>
          <w:tab w:val="num" w:pos="717"/>
        </w:tabs>
        <w:ind w:left="717" w:hanging="360"/>
      </w:pPr>
      <w:rPr>
        <w:rFonts w:ascii="Wingdings" w:hAnsi="Wingdings" w:hint="default"/>
        <w:color w:val="FF6600"/>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73862E5E"/>
    <w:multiLevelType w:val="multilevel"/>
    <w:tmpl w:val="C45C96EE"/>
    <w:lvl w:ilvl="0">
      <w:start w:val="1"/>
      <w:numFmt w:val="decimal"/>
      <w:lvlText w:val="Figure n° %1:"/>
      <w:lvlJc w:val="center"/>
      <w:pPr>
        <w:tabs>
          <w:tab w:val="num" w:pos="0"/>
        </w:tabs>
        <w:ind w:left="0" w:firstLine="0"/>
      </w:pPr>
      <w:rPr>
        <w:rFonts w:ascii="Arial" w:hAnsi="Arial" w:hint="default"/>
        <w:b w:val="0"/>
        <w:i w:val="0"/>
        <w:caps w:val="0"/>
        <w:strike w:val="0"/>
        <w:dstrike w:val="0"/>
        <w:vanish w:val="0"/>
        <w:color w:val="auto"/>
        <w:sz w:val="2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77CD3B7B"/>
    <w:multiLevelType w:val="hybridMultilevel"/>
    <w:tmpl w:val="6BE4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784C571E"/>
    <w:multiLevelType w:val="hybridMultilevel"/>
    <w:tmpl w:val="CE9271F4"/>
    <w:lvl w:ilvl="0" w:tplc="E9FE6F00">
      <w:start w:val="1"/>
      <w:numFmt w:val="bullet"/>
      <w:pStyle w:val="Pucesniv2"/>
      <w:lvlText w:val=""/>
      <w:lvlJc w:val="left"/>
      <w:pPr>
        <w:tabs>
          <w:tab w:val="num" w:pos="1074"/>
        </w:tabs>
        <w:ind w:left="1074" w:hanging="360"/>
      </w:pPr>
      <w:rPr>
        <w:rFonts w:ascii="Wingdings" w:hAnsi="Wingdings" w:hint="default"/>
        <w:caps w:val="0"/>
        <w:strike w:val="0"/>
        <w:dstrike w:val="0"/>
        <w:vanish w:val="0"/>
        <w:color w:val="80808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C0003" w:tentative="1">
      <w:start w:val="1"/>
      <w:numFmt w:val="bullet"/>
      <w:lvlText w:val="o"/>
      <w:lvlJc w:val="left"/>
      <w:pPr>
        <w:tabs>
          <w:tab w:val="num" w:pos="1133"/>
        </w:tabs>
        <w:ind w:left="1133" w:hanging="360"/>
      </w:pPr>
      <w:rPr>
        <w:rFonts w:ascii="Courier New" w:hAnsi="Courier New" w:cs="Courier New" w:hint="default"/>
      </w:rPr>
    </w:lvl>
    <w:lvl w:ilvl="2" w:tplc="040C0005" w:tentative="1">
      <w:start w:val="1"/>
      <w:numFmt w:val="bullet"/>
      <w:lvlText w:val=""/>
      <w:lvlJc w:val="left"/>
      <w:pPr>
        <w:tabs>
          <w:tab w:val="num" w:pos="1853"/>
        </w:tabs>
        <w:ind w:left="1853" w:hanging="360"/>
      </w:pPr>
      <w:rPr>
        <w:rFonts w:ascii="Wingdings" w:hAnsi="Wingdings" w:hint="default"/>
      </w:rPr>
    </w:lvl>
    <w:lvl w:ilvl="3" w:tplc="040C0001" w:tentative="1">
      <w:start w:val="1"/>
      <w:numFmt w:val="bullet"/>
      <w:lvlText w:val=""/>
      <w:lvlJc w:val="left"/>
      <w:pPr>
        <w:tabs>
          <w:tab w:val="num" w:pos="2573"/>
        </w:tabs>
        <w:ind w:left="2573" w:hanging="360"/>
      </w:pPr>
      <w:rPr>
        <w:rFonts w:ascii="Symbol" w:hAnsi="Symbol" w:hint="default"/>
      </w:rPr>
    </w:lvl>
    <w:lvl w:ilvl="4" w:tplc="040C0003" w:tentative="1">
      <w:start w:val="1"/>
      <w:numFmt w:val="bullet"/>
      <w:lvlText w:val="o"/>
      <w:lvlJc w:val="left"/>
      <w:pPr>
        <w:tabs>
          <w:tab w:val="num" w:pos="3293"/>
        </w:tabs>
        <w:ind w:left="3293" w:hanging="360"/>
      </w:pPr>
      <w:rPr>
        <w:rFonts w:ascii="Courier New" w:hAnsi="Courier New" w:cs="Courier New" w:hint="default"/>
      </w:rPr>
    </w:lvl>
    <w:lvl w:ilvl="5" w:tplc="040C0005" w:tentative="1">
      <w:start w:val="1"/>
      <w:numFmt w:val="bullet"/>
      <w:lvlText w:val=""/>
      <w:lvlJc w:val="left"/>
      <w:pPr>
        <w:tabs>
          <w:tab w:val="num" w:pos="4013"/>
        </w:tabs>
        <w:ind w:left="4013" w:hanging="360"/>
      </w:pPr>
      <w:rPr>
        <w:rFonts w:ascii="Wingdings" w:hAnsi="Wingdings" w:hint="default"/>
      </w:rPr>
    </w:lvl>
    <w:lvl w:ilvl="6" w:tplc="040C0001" w:tentative="1">
      <w:start w:val="1"/>
      <w:numFmt w:val="bullet"/>
      <w:lvlText w:val=""/>
      <w:lvlJc w:val="left"/>
      <w:pPr>
        <w:tabs>
          <w:tab w:val="num" w:pos="4733"/>
        </w:tabs>
        <w:ind w:left="4733" w:hanging="360"/>
      </w:pPr>
      <w:rPr>
        <w:rFonts w:ascii="Symbol" w:hAnsi="Symbol" w:hint="default"/>
      </w:rPr>
    </w:lvl>
    <w:lvl w:ilvl="7" w:tplc="040C0003" w:tentative="1">
      <w:start w:val="1"/>
      <w:numFmt w:val="bullet"/>
      <w:lvlText w:val="o"/>
      <w:lvlJc w:val="left"/>
      <w:pPr>
        <w:tabs>
          <w:tab w:val="num" w:pos="5453"/>
        </w:tabs>
        <w:ind w:left="5453" w:hanging="360"/>
      </w:pPr>
      <w:rPr>
        <w:rFonts w:ascii="Courier New" w:hAnsi="Courier New" w:cs="Courier New" w:hint="default"/>
      </w:rPr>
    </w:lvl>
    <w:lvl w:ilvl="8" w:tplc="040C0005" w:tentative="1">
      <w:start w:val="1"/>
      <w:numFmt w:val="bullet"/>
      <w:lvlText w:val=""/>
      <w:lvlJc w:val="left"/>
      <w:pPr>
        <w:tabs>
          <w:tab w:val="num" w:pos="6173"/>
        </w:tabs>
        <w:ind w:left="6173" w:hanging="360"/>
      </w:pPr>
      <w:rPr>
        <w:rFonts w:ascii="Wingdings" w:hAnsi="Wingdings" w:hint="default"/>
      </w:rPr>
    </w:lvl>
  </w:abstractNum>
  <w:abstractNum w:abstractNumId="54">
    <w:nsid w:val="7D8E0B06"/>
    <w:multiLevelType w:val="hybridMultilevel"/>
    <w:tmpl w:val="657494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7D91798F"/>
    <w:multiLevelType w:val="multilevel"/>
    <w:tmpl w:val="74D44998"/>
    <w:lvl w:ilvl="0">
      <w:start w:val="1"/>
      <w:numFmt w:val="decimal"/>
      <w:lvlText w:val="%1."/>
      <w:lvlJc w:val="left"/>
      <w:pPr>
        <w:tabs>
          <w:tab w:val="num" w:pos="360"/>
        </w:tabs>
        <w:ind w:left="357" w:hanging="357"/>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588"/>
        </w:tabs>
        <w:ind w:left="1588" w:hanging="1588"/>
      </w:pPr>
      <w:rPr>
        <w:rFonts w:hint="default"/>
      </w:rPr>
    </w:lvl>
    <w:lvl w:ilvl="5">
      <w:start w:val="1"/>
      <w:numFmt w:val="upperLetter"/>
      <w:lvlText w:val="Annexe %6."/>
      <w:lvlJc w:val="left"/>
      <w:pPr>
        <w:tabs>
          <w:tab w:val="num" w:pos="2438"/>
        </w:tabs>
        <w:ind w:left="2438" w:hanging="2438"/>
      </w:pPr>
      <w:rPr>
        <w:rFonts w:hint="default"/>
      </w:rPr>
    </w:lvl>
    <w:lvl w:ilvl="6">
      <w:start w:val="1"/>
      <w:numFmt w:val="decimal"/>
      <w:lvlText w:val="%6.%7."/>
      <w:lvlJc w:val="left"/>
      <w:pPr>
        <w:tabs>
          <w:tab w:val="num" w:pos="1134"/>
        </w:tabs>
        <w:ind w:left="1134" w:hanging="1134"/>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50"/>
  </w:num>
  <w:num w:numId="2">
    <w:abstractNumId w:val="53"/>
  </w:num>
  <w:num w:numId="3">
    <w:abstractNumId w:val="25"/>
  </w:num>
  <w:num w:numId="4">
    <w:abstractNumId w:val="19"/>
  </w:num>
  <w:num w:numId="5">
    <w:abstractNumId w:val="28"/>
  </w:num>
  <w:num w:numId="6">
    <w:abstractNumId w:val="22"/>
  </w:num>
  <w:num w:numId="7">
    <w:abstractNumId w:val="39"/>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34"/>
  </w:num>
  <w:num w:numId="19">
    <w:abstractNumId w:val="23"/>
  </w:num>
  <w:num w:numId="20">
    <w:abstractNumId w:val="51"/>
  </w:num>
  <w:num w:numId="21">
    <w:abstractNumId w:val="55"/>
  </w:num>
  <w:num w:numId="22">
    <w:abstractNumId w:val="15"/>
  </w:num>
  <w:num w:numId="23">
    <w:abstractNumId w:val="30"/>
  </w:num>
  <w:num w:numId="24">
    <w:abstractNumId w:val="46"/>
  </w:num>
  <w:num w:numId="25">
    <w:abstractNumId w:val="11"/>
  </w:num>
  <w:num w:numId="26">
    <w:abstractNumId w:val="20"/>
  </w:num>
  <w:num w:numId="27">
    <w:abstractNumId w:val="26"/>
  </w:num>
  <w:num w:numId="28">
    <w:abstractNumId w:val="43"/>
  </w:num>
  <w:num w:numId="29">
    <w:abstractNumId w:val="36"/>
  </w:num>
  <w:num w:numId="30">
    <w:abstractNumId w:val="29"/>
  </w:num>
  <w:num w:numId="31">
    <w:abstractNumId w:val="47"/>
  </w:num>
  <w:num w:numId="32">
    <w:abstractNumId w:val="44"/>
  </w:num>
  <w:num w:numId="33">
    <w:abstractNumId w:val="33"/>
  </w:num>
  <w:num w:numId="34">
    <w:abstractNumId w:val="18"/>
  </w:num>
  <w:num w:numId="35">
    <w:abstractNumId w:val="12"/>
  </w:num>
  <w:num w:numId="36">
    <w:abstractNumId w:val="35"/>
  </w:num>
  <w:num w:numId="37">
    <w:abstractNumId w:val="52"/>
  </w:num>
  <w:num w:numId="38">
    <w:abstractNumId w:val="54"/>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7"/>
  </w:num>
  <w:num w:numId="45">
    <w:abstractNumId w:val="16"/>
  </w:num>
  <w:num w:numId="46">
    <w:abstractNumId w:val="41"/>
  </w:num>
  <w:num w:numId="47">
    <w:abstractNumId w:val="27"/>
  </w:num>
  <w:num w:numId="48">
    <w:abstractNumId w:val="42"/>
  </w:num>
  <w:num w:numId="49">
    <w:abstractNumId w:val="21"/>
  </w:num>
  <w:num w:numId="50">
    <w:abstractNumId w:val="38"/>
  </w:num>
  <w:num w:numId="51">
    <w:abstractNumId w:val="32"/>
  </w:num>
  <w:num w:numId="52">
    <w:abstractNumId w:val="13"/>
  </w:num>
  <w:num w:numId="53">
    <w:abstractNumId w:val="17"/>
  </w:num>
  <w:num w:numId="54">
    <w:abstractNumId w:val="31"/>
  </w:num>
  <w:num w:numId="55">
    <w:abstractNumId w:val="49"/>
  </w:num>
  <w:num w:numId="56">
    <w:abstractNumId w:val="10"/>
  </w:num>
  <w:num w:numId="57">
    <w:abstractNumId w:val="48"/>
  </w:num>
  <w:num w:numId="58">
    <w:abstractNumId w:val="24"/>
  </w:num>
  <w:num w:numId="59">
    <w:abstractNumId w:val="40"/>
  </w:num>
  <w:num w:numId="60">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TrueTypeFonts/>
  <w:saveSubsetFont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A2"/>
    <w:rsid w:val="0000366E"/>
    <w:rsid w:val="00003932"/>
    <w:rsid w:val="00004F81"/>
    <w:rsid w:val="00006024"/>
    <w:rsid w:val="00007C39"/>
    <w:rsid w:val="000135A9"/>
    <w:rsid w:val="00013EAC"/>
    <w:rsid w:val="00017698"/>
    <w:rsid w:val="00020D8A"/>
    <w:rsid w:val="000217DC"/>
    <w:rsid w:val="00022407"/>
    <w:rsid w:val="00022B39"/>
    <w:rsid w:val="000273FA"/>
    <w:rsid w:val="00027EF8"/>
    <w:rsid w:val="0003200C"/>
    <w:rsid w:val="000359BA"/>
    <w:rsid w:val="00035E2C"/>
    <w:rsid w:val="000406BA"/>
    <w:rsid w:val="00042464"/>
    <w:rsid w:val="00042DEB"/>
    <w:rsid w:val="0004387D"/>
    <w:rsid w:val="000503C4"/>
    <w:rsid w:val="00052FEC"/>
    <w:rsid w:val="0005395F"/>
    <w:rsid w:val="00054D44"/>
    <w:rsid w:val="00054F1E"/>
    <w:rsid w:val="000556CD"/>
    <w:rsid w:val="000657B3"/>
    <w:rsid w:val="000766ED"/>
    <w:rsid w:val="00076DB3"/>
    <w:rsid w:val="00082415"/>
    <w:rsid w:val="00082FF7"/>
    <w:rsid w:val="0008669C"/>
    <w:rsid w:val="00086F4A"/>
    <w:rsid w:val="0009096E"/>
    <w:rsid w:val="000955E3"/>
    <w:rsid w:val="00096033"/>
    <w:rsid w:val="00097337"/>
    <w:rsid w:val="000A1286"/>
    <w:rsid w:val="000A6B75"/>
    <w:rsid w:val="000A7FE0"/>
    <w:rsid w:val="000B0304"/>
    <w:rsid w:val="000B0DC2"/>
    <w:rsid w:val="000B0E5B"/>
    <w:rsid w:val="000B6D58"/>
    <w:rsid w:val="000B6E21"/>
    <w:rsid w:val="000C3DCE"/>
    <w:rsid w:val="000D0194"/>
    <w:rsid w:val="000D20AE"/>
    <w:rsid w:val="000D20F8"/>
    <w:rsid w:val="000D26A7"/>
    <w:rsid w:val="000D3DD5"/>
    <w:rsid w:val="000D7B7F"/>
    <w:rsid w:val="000E0890"/>
    <w:rsid w:val="000E0EFC"/>
    <w:rsid w:val="000E31A6"/>
    <w:rsid w:val="000E442B"/>
    <w:rsid w:val="000E503E"/>
    <w:rsid w:val="000F4928"/>
    <w:rsid w:val="000F629D"/>
    <w:rsid w:val="000F7064"/>
    <w:rsid w:val="000F7802"/>
    <w:rsid w:val="00103083"/>
    <w:rsid w:val="00103B5D"/>
    <w:rsid w:val="001046C9"/>
    <w:rsid w:val="00107302"/>
    <w:rsid w:val="001073B8"/>
    <w:rsid w:val="00107479"/>
    <w:rsid w:val="00112EB1"/>
    <w:rsid w:val="00117ED9"/>
    <w:rsid w:val="00122300"/>
    <w:rsid w:val="001232BF"/>
    <w:rsid w:val="001263A3"/>
    <w:rsid w:val="00131910"/>
    <w:rsid w:val="001371F5"/>
    <w:rsid w:val="00141D95"/>
    <w:rsid w:val="0015370D"/>
    <w:rsid w:val="00162C2C"/>
    <w:rsid w:val="00165B46"/>
    <w:rsid w:val="001668EA"/>
    <w:rsid w:val="00172A6B"/>
    <w:rsid w:val="001772E8"/>
    <w:rsid w:val="00182077"/>
    <w:rsid w:val="00183A1D"/>
    <w:rsid w:val="0019196E"/>
    <w:rsid w:val="00193DF8"/>
    <w:rsid w:val="001A1493"/>
    <w:rsid w:val="001A255C"/>
    <w:rsid w:val="001A2DA7"/>
    <w:rsid w:val="001A4063"/>
    <w:rsid w:val="001B1111"/>
    <w:rsid w:val="001B7D08"/>
    <w:rsid w:val="001C4B78"/>
    <w:rsid w:val="001C57F8"/>
    <w:rsid w:val="001C659F"/>
    <w:rsid w:val="001D0599"/>
    <w:rsid w:val="001D2132"/>
    <w:rsid w:val="001D3CF8"/>
    <w:rsid w:val="001D6EF6"/>
    <w:rsid w:val="001D7151"/>
    <w:rsid w:val="001D7250"/>
    <w:rsid w:val="001E02E0"/>
    <w:rsid w:val="001E0C3E"/>
    <w:rsid w:val="001E3623"/>
    <w:rsid w:val="001E45F5"/>
    <w:rsid w:val="001F01D9"/>
    <w:rsid w:val="001F15EA"/>
    <w:rsid w:val="002034F6"/>
    <w:rsid w:val="00204779"/>
    <w:rsid w:val="00206C33"/>
    <w:rsid w:val="002133E7"/>
    <w:rsid w:val="002137F8"/>
    <w:rsid w:val="00214590"/>
    <w:rsid w:val="0021487E"/>
    <w:rsid w:val="00215252"/>
    <w:rsid w:val="002161B2"/>
    <w:rsid w:val="002203AF"/>
    <w:rsid w:val="0022120C"/>
    <w:rsid w:val="00221AD4"/>
    <w:rsid w:val="00224C3C"/>
    <w:rsid w:val="002400F9"/>
    <w:rsid w:val="00240E77"/>
    <w:rsid w:val="00241E7D"/>
    <w:rsid w:val="002427D3"/>
    <w:rsid w:val="00244D0E"/>
    <w:rsid w:val="00245B25"/>
    <w:rsid w:val="00255426"/>
    <w:rsid w:val="00272CEE"/>
    <w:rsid w:val="00272D48"/>
    <w:rsid w:val="00287974"/>
    <w:rsid w:val="00287C57"/>
    <w:rsid w:val="002949CC"/>
    <w:rsid w:val="00297E30"/>
    <w:rsid w:val="002A257C"/>
    <w:rsid w:val="002A4344"/>
    <w:rsid w:val="002B2685"/>
    <w:rsid w:val="002B5F13"/>
    <w:rsid w:val="002B798D"/>
    <w:rsid w:val="002C5F9F"/>
    <w:rsid w:val="002C6315"/>
    <w:rsid w:val="002D058D"/>
    <w:rsid w:val="002D0F13"/>
    <w:rsid w:val="002D4022"/>
    <w:rsid w:val="002E1C32"/>
    <w:rsid w:val="002E3757"/>
    <w:rsid w:val="002E4824"/>
    <w:rsid w:val="002E6710"/>
    <w:rsid w:val="002E745A"/>
    <w:rsid w:val="002F47C6"/>
    <w:rsid w:val="002F4C8E"/>
    <w:rsid w:val="002F5586"/>
    <w:rsid w:val="002F662B"/>
    <w:rsid w:val="00306F3F"/>
    <w:rsid w:val="00316B92"/>
    <w:rsid w:val="00320E2E"/>
    <w:rsid w:val="003215CB"/>
    <w:rsid w:val="00321E4B"/>
    <w:rsid w:val="00322D36"/>
    <w:rsid w:val="003242DB"/>
    <w:rsid w:val="003256C2"/>
    <w:rsid w:val="0032705A"/>
    <w:rsid w:val="00333701"/>
    <w:rsid w:val="00340F2D"/>
    <w:rsid w:val="003426DC"/>
    <w:rsid w:val="00344B71"/>
    <w:rsid w:val="00351E60"/>
    <w:rsid w:val="00352115"/>
    <w:rsid w:val="00354CDD"/>
    <w:rsid w:val="003560AB"/>
    <w:rsid w:val="003729ED"/>
    <w:rsid w:val="003730B1"/>
    <w:rsid w:val="00374483"/>
    <w:rsid w:val="0037742A"/>
    <w:rsid w:val="00391EBB"/>
    <w:rsid w:val="0039596D"/>
    <w:rsid w:val="003969BC"/>
    <w:rsid w:val="00396DCC"/>
    <w:rsid w:val="003A022F"/>
    <w:rsid w:val="003A02EC"/>
    <w:rsid w:val="003A0AE8"/>
    <w:rsid w:val="003A0F51"/>
    <w:rsid w:val="003A5B1F"/>
    <w:rsid w:val="003B76C5"/>
    <w:rsid w:val="003C22F9"/>
    <w:rsid w:val="003C28F8"/>
    <w:rsid w:val="003C329C"/>
    <w:rsid w:val="003C51E9"/>
    <w:rsid w:val="003D210D"/>
    <w:rsid w:val="003D261B"/>
    <w:rsid w:val="003D31C2"/>
    <w:rsid w:val="003D4318"/>
    <w:rsid w:val="003D4C40"/>
    <w:rsid w:val="003D5EE3"/>
    <w:rsid w:val="003D7315"/>
    <w:rsid w:val="003E1261"/>
    <w:rsid w:val="003E304A"/>
    <w:rsid w:val="003E4B69"/>
    <w:rsid w:val="003E74A7"/>
    <w:rsid w:val="003F3CEA"/>
    <w:rsid w:val="003F5135"/>
    <w:rsid w:val="003F7066"/>
    <w:rsid w:val="00400B73"/>
    <w:rsid w:val="00401604"/>
    <w:rsid w:val="00402167"/>
    <w:rsid w:val="00407327"/>
    <w:rsid w:val="0041446C"/>
    <w:rsid w:val="0042275F"/>
    <w:rsid w:val="00424FE7"/>
    <w:rsid w:val="004260E3"/>
    <w:rsid w:val="0043003E"/>
    <w:rsid w:val="00437FF9"/>
    <w:rsid w:val="004436F4"/>
    <w:rsid w:val="00445C6E"/>
    <w:rsid w:val="004505F4"/>
    <w:rsid w:val="00450D06"/>
    <w:rsid w:val="00451DD5"/>
    <w:rsid w:val="00457EBB"/>
    <w:rsid w:val="00461464"/>
    <w:rsid w:val="00461634"/>
    <w:rsid w:val="00461B3A"/>
    <w:rsid w:val="004634F9"/>
    <w:rsid w:val="00464E40"/>
    <w:rsid w:val="00471310"/>
    <w:rsid w:val="00473766"/>
    <w:rsid w:val="00474A55"/>
    <w:rsid w:val="00475E9F"/>
    <w:rsid w:val="004778E3"/>
    <w:rsid w:val="00485495"/>
    <w:rsid w:val="00493B7C"/>
    <w:rsid w:val="00494ECB"/>
    <w:rsid w:val="004A3836"/>
    <w:rsid w:val="004A3F0A"/>
    <w:rsid w:val="004A5403"/>
    <w:rsid w:val="004A5778"/>
    <w:rsid w:val="004A5EB1"/>
    <w:rsid w:val="004B2CB6"/>
    <w:rsid w:val="004B4D21"/>
    <w:rsid w:val="004B50D5"/>
    <w:rsid w:val="004B5C86"/>
    <w:rsid w:val="004B6465"/>
    <w:rsid w:val="004C30C6"/>
    <w:rsid w:val="004C31C0"/>
    <w:rsid w:val="004C42D8"/>
    <w:rsid w:val="004C4501"/>
    <w:rsid w:val="004C4EC8"/>
    <w:rsid w:val="004C5707"/>
    <w:rsid w:val="004C6212"/>
    <w:rsid w:val="004C78C6"/>
    <w:rsid w:val="004D01F4"/>
    <w:rsid w:val="004D07DB"/>
    <w:rsid w:val="004D4329"/>
    <w:rsid w:val="004D6620"/>
    <w:rsid w:val="004D6A1C"/>
    <w:rsid w:val="004E01C3"/>
    <w:rsid w:val="004E28B8"/>
    <w:rsid w:val="004E3D2D"/>
    <w:rsid w:val="004F07DE"/>
    <w:rsid w:val="004F0D47"/>
    <w:rsid w:val="004F1AC0"/>
    <w:rsid w:val="00503A52"/>
    <w:rsid w:val="00504C26"/>
    <w:rsid w:val="00507016"/>
    <w:rsid w:val="0051006D"/>
    <w:rsid w:val="005120CC"/>
    <w:rsid w:val="00514B3B"/>
    <w:rsid w:val="00515E0F"/>
    <w:rsid w:val="00516441"/>
    <w:rsid w:val="00516F7A"/>
    <w:rsid w:val="00521BB7"/>
    <w:rsid w:val="005266FE"/>
    <w:rsid w:val="00530C9D"/>
    <w:rsid w:val="005348F0"/>
    <w:rsid w:val="00535C11"/>
    <w:rsid w:val="00545150"/>
    <w:rsid w:val="00545238"/>
    <w:rsid w:val="00545CBA"/>
    <w:rsid w:val="005501BF"/>
    <w:rsid w:val="005526A7"/>
    <w:rsid w:val="005532D7"/>
    <w:rsid w:val="005564C2"/>
    <w:rsid w:val="0056246D"/>
    <w:rsid w:val="005662CD"/>
    <w:rsid w:val="005713E7"/>
    <w:rsid w:val="00571D15"/>
    <w:rsid w:val="005730C9"/>
    <w:rsid w:val="00573B3C"/>
    <w:rsid w:val="00573FBA"/>
    <w:rsid w:val="0057457B"/>
    <w:rsid w:val="005746F9"/>
    <w:rsid w:val="005762F0"/>
    <w:rsid w:val="00576469"/>
    <w:rsid w:val="00577093"/>
    <w:rsid w:val="00586A7F"/>
    <w:rsid w:val="00590E01"/>
    <w:rsid w:val="00591F53"/>
    <w:rsid w:val="00593C05"/>
    <w:rsid w:val="005967C1"/>
    <w:rsid w:val="005A2F17"/>
    <w:rsid w:val="005A6D74"/>
    <w:rsid w:val="005A784F"/>
    <w:rsid w:val="005B0B49"/>
    <w:rsid w:val="005B3081"/>
    <w:rsid w:val="005B5B41"/>
    <w:rsid w:val="005B6BBE"/>
    <w:rsid w:val="005B7F9D"/>
    <w:rsid w:val="005C0628"/>
    <w:rsid w:val="005C1326"/>
    <w:rsid w:val="005C193C"/>
    <w:rsid w:val="005C2D84"/>
    <w:rsid w:val="005C45A3"/>
    <w:rsid w:val="005C516E"/>
    <w:rsid w:val="005C66E1"/>
    <w:rsid w:val="005D16DF"/>
    <w:rsid w:val="005D2A40"/>
    <w:rsid w:val="005D3CE3"/>
    <w:rsid w:val="005D50A2"/>
    <w:rsid w:val="005E0BF5"/>
    <w:rsid w:val="005E19A6"/>
    <w:rsid w:val="005E484F"/>
    <w:rsid w:val="005E69CF"/>
    <w:rsid w:val="005F64EC"/>
    <w:rsid w:val="006000D0"/>
    <w:rsid w:val="00601CF7"/>
    <w:rsid w:val="00602C81"/>
    <w:rsid w:val="006039D2"/>
    <w:rsid w:val="00603EE9"/>
    <w:rsid w:val="0061145B"/>
    <w:rsid w:val="006132FB"/>
    <w:rsid w:val="006159F7"/>
    <w:rsid w:val="006263E2"/>
    <w:rsid w:val="00630E58"/>
    <w:rsid w:val="006311E6"/>
    <w:rsid w:val="0063179C"/>
    <w:rsid w:val="00633CDC"/>
    <w:rsid w:val="00643CFA"/>
    <w:rsid w:val="00650B59"/>
    <w:rsid w:val="0065612C"/>
    <w:rsid w:val="00657948"/>
    <w:rsid w:val="00664220"/>
    <w:rsid w:val="00665E95"/>
    <w:rsid w:val="00671308"/>
    <w:rsid w:val="00671A63"/>
    <w:rsid w:val="0067281E"/>
    <w:rsid w:val="00680B5C"/>
    <w:rsid w:val="00682B9A"/>
    <w:rsid w:val="0068388D"/>
    <w:rsid w:val="0069138E"/>
    <w:rsid w:val="006917C1"/>
    <w:rsid w:val="00692588"/>
    <w:rsid w:val="00697669"/>
    <w:rsid w:val="006A1AB6"/>
    <w:rsid w:val="006A437A"/>
    <w:rsid w:val="006A5A9E"/>
    <w:rsid w:val="006A7CC5"/>
    <w:rsid w:val="006B0157"/>
    <w:rsid w:val="006B07DB"/>
    <w:rsid w:val="006B0CA5"/>
    <w:rsid w:val="006B2C9A"/>
    <w:rsid w:val="006B3E5E"/>
    <w:rsid w:val="006B4812"/>
    <w:rsid w:val="006C069B"/>
    <w:rsid w:val="006C2D9F"/>
    <w:rsid w:val="006C4C9F"/>
    <w:rsid w:val="006D47B0"/>
    <w:rsid w:val="006D49B1"/>
    <w:rsid w:val="006D6C15"/>
    <w:rsid w:val="006D7733"/>
    <w:rsid w:val="006E1C8D"/>
    <w:rsid w:val="006E390A"/>
    <w:rsid w:val="006F1016"/>
    <w:rsid w:val="006F1432"/>
    <w:rsid w:val="006F64C5"/>
    <w:rsid w:val="007000A9"/>
    <w:rsid w:val="007004A2"/>
    <w:rsid w:val="00701195"/>
    <w:rsid w:val="0070130A"/>
    <w:rsid w:val="00704586"/>
    <w:rsid w:val="00705537"/>
    <w:rsid w:val="007065D0"/>
    <w:rsid w:val="00715D09"/>
    <w:rsid w:val="00716375"/>
    <w:rsid w:val="00720276"/>
    <w:rsid w:val="0072279B"/>
    <w:rsid w:val="007268A2"/>
    <w:rsid w:val="00726ACC"/>
    <w:rsid w:val="007330A8"/>
    <w:rsid w:val="00733320"/>
    <w:rsid w:val="0073524A"/>
    <w:rsid w:val="00744B9F"/>
    <w:rsid w:val="00747418"/>
    <w:rsid w:val="007508C0"/>
    <w:rsid w:val="00750D5C"/>
    <w:rsid w:val="007519A0"/>
    <w:rsid w:val="00757E40"/>
    <w:rsid w:val="007601A4"/>
    <w:rsid w:val="00763E4D"/>
    <w:rsid w:val="007658A8"/>
    <w:rsid w:val="00766C4B"/>
    <w:rsid w:val="007708AA"/>
    <w:rsid w:val="00771F57"/>
    <w:rsid w:val="007735DC"/>
    <w:rsid w:val="00780423"/>
    <w:rsid w:val="00781D32"/>
    <w:rsid w:val="00782325"/>
    <w:rsid w:val="00785118"/>
    <w:rsid w:val="00787FB9"/>
    <w:rsid w:val="00792353"/>
    <w:rsid w:val="00794165"/>
    <w:rsid w:val="007954AA"/>
    <w:rsid w:val="00795AB7"/>
    <w:rsid w:val="007A2E5C"/>
    <w:rsid w:val="007A445B"/>
    <w:rsid w:val="007B03E0"/>
    <w:rsid w:val="007B0C94"/>
    <w:rsid w:val="007B0EF5"/>
    <w:rsid w:val="007B31A6"/>
    <w:rsid w:val="007B3C73"/>
    <w:rsid w:val="007B4296"/>
    <w:rsid w:val="007B4894"/>
    <w:rsid w:val="007C502B"/>
    <w:rsid w:val="007C6B99"/>
    <w:rsid w:val="007D14F4"/>
    <w:rsid w:val="007D194B"/>
    <w:rsid w:val="007D5F9F"/>
    <w:rsid w:val="007D638F"/>
    <w:rsid w:val="007D66DB"/>
    <w:rsid w:val="007E742C"/>
    <w:rsid w:val="007F0836"/>
    <w:rsid w:val="007F09CC"/>
    <w:rsid w:val="007F2EC2"/>
    <w:rsid w:val="007F3AB5"/>
    <w:rsid w:val="007F5D4A"/>
    <w:rsid w:val="008105FA"/>
    <w:rsid w:val="00811DCB"/>
    <w:rsid w:val="00817DD7"/>
    <w:rsid w:val="00821B3D"/>
    <w:rsid w:val="0083495B"/>
    <w:rsid w:val="0083518E"/>
    <w:rsid w:val="0083547E"/>
    <w:rsid w:val="00840672"/>
    <w:rsid w:val="00844E43"/>
    <w:rsid w:val="00845F52"/>
    <w:rsid w:val="0084679A"/>
    <w:rsid w:val="00847872"/>
    <w:rsid w:val="0085121F"/>
    <w:rsid w:val="008608F7"/>
    <w:rsid w:val="008623B2"/>
    <w:rsid w:val="00863617"/>
    <w:rsid w:val="00865C0B"/>
    <w:rsid w:val="00865E1C"/>
    <w:rsid w:val="008669DF"/>
    <w:rsid w:val="0088002E"/>
    <w:rsid w:val="0088218C"/>
    <w:rsid w:val="00882ACC"/>
    <w:rsid w:val="00882B20"/>
    <w:rsid w:val="00882BF7"/>
    <w:rsid w:val="008830D4"/>
    <w:rsid w:val="00886B5D"/>
    <w:rsid w:val="0089134F"/>
    <w:rsid w:val="00893AE2"/>
    <w:rsid w:val="00895D53"/>
    <w:rsid w:val="0089691E"/>
    <w:rsid w:val="008A1397"/>
    <w:rsid w:val="008A272D"/>
    <w:rsid w:val="008A4E63"/>
    <w:rsid w:val="008A60D3"/>
    <w:rsid w:val="008A66DE"/>
    <w:rsid w:val="008B15A8"/>
    <w:rsid w:val="008B6BD0"/>
    <w:rsid w:val="008C03B8"/>
    <w:rsid w:val="008C446C"/>
    <w:rsid w:val="008C6BDF"/>
    <w:rsid w:val="008D18A7"/>
    <w:rsid w:val="008D3C29"/>
    <w:rsid w:val="008D5892"/>
    <w:rsid w:val="008D66C8"/>
    <w:rsid w:val="008D703D"/>
    <w:rsid w:val="008E06B0"/>
    <w:rsid w:val="008E07E4"/>
    <w:rsid w:val="008E731B"/>
    <w:rsid w:val="008F1E83"/>
    <w:rsid w:val="008F374C"/>
    <w:rsid w:val="008F6DE2"/>
    <w:rsid w:val="00910AFF"/>
    <w:rsid w:val="009122E4"/>
    <w:rsid w:val="009127B3"/>
    <w:rsid w:val="0091310C"/>
    <w:rsid w:val="00916357"/>
    <w:rsid w:val="009168A0"/>
    <w:rsid w:val="009207BA"/>
    <w:rsid w:val="00924477"/>
    <w:rsid w:val="00925AE2"/>
    <w:rsid w:val="0092749B"/>
    <w:rsid w:val="00930C73"/>
    <w:rsid w:val="00930EFC"/>
    <w:rsid w:val="00931D6C"/>
    <w:rsid w:val="00933F86"/>
    <w:rsid w:val="00935FDB"/>
    <w:rsid w:val="00937256"/>
    <w:rsid w:val="00941EB6"/>
    <w:rsid w:val="0094233E"/>
    <w:rsid w:val="00943439"/>
    <w:rsid w:val="0094524A"/>
    <w:rsid w:val="00947421"/>
    <w:rsid w:val="00947F60"/>
    <w:rsid w:val="0095015A"/>
    <w:rsid w:val="00950AB5"/>
    <w:rsid w:val="00951912"/>
    <w:rsid w:val="00951ADC"/>
    <w:rsid w:val="009531D9"/>
    <w:rsid w:val="00953BC5"/>
    <w:rsid w:val="00953E02"/>
    <w:rsid w:val="009576B1"/>
    <w:rsid w:val="009600F0"/>
    <w:rsid w:val="009610C1"/>
    <w:rsid w:val="00961F0F"/>
    <w:rsid w:val="009656FA"/>
    <w:rsid w:val="009662C6"/>
    <w:rsid w:val="00966BA3"/>
    <w:rsid w:val="00972833"/>
    <w:rsid w:val="00974262"/>
    <w:rsid w:val="00974BB0"/>
    <w:rsid w:val="00976A95"/>
    <w:rsid w:val="00991BCD"/>
    <w:rsid w:val="00992995"/>
    <w:rsid w:val="00993AC4"/>
    <w:rsid w:val="009A08FA"/>
    <w:rsid w:val="009B5272"/>
    <w:rsid w:val="009B5587"/>
    <w:rsid w:val="009B6814"/>
    <w:rsid w:val="009B7CDB"/>
    <w:rsid w:val="009C16A0"/>
    <w:rsid w:val="009C1B83"/>
    <w:rsid w:val="009C4814"/>
    <w:rsid w:val="009C58F9"/>
    <w:rsid w:val="009C7715"/>
    <w:rsid w:val="009C7E4F"/>
    <w:rsid w:val="009D0BAC"/>
    <w:rsid w:val="009D0D7C"/>
    <w:rsid w:val="009D16A6"/>
    <w:rsid w:val="009D36AC"/>
    <w:rsid w:val="009D3C44"/>
    <w:rsid w:val="009D5465"/>
    <w:rsid w:val="009E279F"/>
    <w:rsid w:val="009E3872"/>
    <w:rsid w:val="009E4708"/>
    <w:rsid w:val="009F01F8"/>
    <w:rsid w:val="009F1521"/>
    <w:rsid w:val="009F5A7D"/>
    <w:rsid w:val="009F6470"/>
    <w:rsid w:val="009F67B0"/>
    <w:rsid w:val="00A0410B"/>
    <w:rsid w:val="00A05182"/>
    <w:rsid w:val="00A05F25"/>
    <w:rsid w:val="00A110E1"/>
    <w:rsid w:val="00A135E3"/>
    <w:rsid w:val="00A13620"/>
    <w:rsid w:val="00A13C54"/>
    <w:rsid w:val="00A15C74"/>
    <w:rsid w:val="00A311D7"/>
    <w:rsid w:val="00A31634"/>
    <w:rsid w:val="00A40452"/>
    <w:rsid w:val="00A4070E"/>
    <w:rsid w:val="00A44950"/>
    <w:rsid w:val="00A52AD0"/>
    <w:rsid w:val="00A55614"/>
    <w:rsid w:val="00A614BE"/>
    <w:rsid w:val="00A7169C"/>
    <w:rsid w:val="00A726C0"/>
    <w:rsid w:val="00A73CCD"/>
    <w:rsid w:val="00A75AA2"/>
    <w:rsid w:val="00A77F9E"/>
    <w:rsid w:val="00A81330"/>
    <w:rsid w:val="00A83833"/>
    <w:rsid w:val="00A84093"/>
    <w:rsid w:val="00A84A46"/>
    <w:rsid w:val="00A85254"/>
    <w:rsid w:val="00A85A72"/>
    <w:rsid w:val="00A93B04"/>
    <w:rsid w:val="00AA016A"/>
    <w:rsid w:val="00AA506D"/>
    <w:rsid w:val="00AA6792"/>
    <w:rsid w:val="00AB1488"/>
    <w:rsid w:val="00AB5AA4"/>
    <w:rsid w:val="00AC0000"/>
    <w:rsid w:val="00AC1BE2"/>
    <w:rsid w:val="00AC26B6"/>
    <w:rsid w:val="00AC5D5B"/>
    <w:rsid w:val="00AC78EF"/>
    <w:rsid w:val="00AC7FEA"/>
    <w:rsid w:val="00AD255E"/>
    <w:rsid w:val="00AD4BD3"/>
    <w:rsid w:val="00AD62A9"/>
    <w:rsid w:val="00AD73AE"/>
    <w:rsid w:val="00AE3689"/>
    <w:rsid w:val="00AE5588"/>
    <w:rsid w:val="00AE6ABC"/>
    <w:rsid w:val="00AE6D68"/>
    <w:rsid w:val="00AE741B"/>
    <w:rsid w:val="00AF000E"/>
    <w:rsid w:val="00AF30EC"/>
    <w:rsid w:val="00AF36F9"/>
    <w:rsid w:val="00AF3D7F"/>
    <w:rsid w:val="00AF6DBA"/>
    <w:rsid w:val="00AF796B"/>
    <w:rsid w:val="00AF7F8E"/>
    <w:rsid w:val="00B0047C"/>
    <w:rsid w:val="00B0409B"/>
    <w:rsid w:val="00B05856"/>
    <w:rsid w:val="00B07606"/>
    <w:rsid w:val="00B15665"/>
    <w:rsid w:val="00B157FA"/>
    <w:rsid w:val="00B1611D"/>
    <w:rsid w:val="00B17F13"/>
    <w:rsid w:val="00B21110"/>
    <w:rsid w:val="00B23543"/>
    <w:rsid w:val="00B235BC"/>
    <w:rsid w:val="00B252DC"/>
    <w:rsid w:val="00B25B2F"/>
    <w:rsid w:val="00B27BA2"/>
    <w:rsid w:val="00B33C0A"/>
    <w:rsid w:val="00B34598"/>
    <w:rsid w:val="00B406F8"/>
    <w:rsid w:val="00B41089"/>
    <w:rsid w:val="00B44343"/>
    <w:rsid w:val="00B444B9"/>
    <w:rsid w:val="00B44F74"/>
    <w:rsid w:val="00B4680D"/>
    <w:rsid w:val="00B47DDD"/>
    <w:rsid w:val="00B50F74"/>
    <w:rsid w:val="00B54704"/>
    <w:rsid w:val="00B665EE"/>
    <w:rsid w:val="00B66BFE"/>
    <w:rsid w:val="00B71CA5"/>
    <w:rsid w:val="00B7449A"/>
    <w:rsid w:val="00B75E8F"/>
    <w:rsid w:val="00B77F4E"/>
    <w:rsid w:val="00B86FD0"/>
    <w:rsid w:val="00B877EF"/>
    <w:rsid w:val="00B91A7B"/>
    <w:rsid w:val="00B939A0"/>
    <w:rsid w:val="00B941A3"/>
    <w:rsid w:val="00B96800"/>
    <w:rsid w:val="00BA0C0D"/>
    <w:rsid w:val="00BA3969"/>
    <w:rsid w:val="00BB48A7"/>
    <w:rsid w:val="00BB4BB8"/>
    <w:rsid w:val="00BB63AB"/>
    <w:rsid w:val="00BB7195"/>
    <w:rsid w:val="00BB73FE"/>
    <w:rsid w:val="00BC5E9E"/>
    <w:rsid w:val="00BC628F"/>
    <w:rsid w:val="00BC7273"/>
    <w:rsid w:val="00BD63E3"/>
    <w:rsid w:val="00BD64E3"/>
    <w:rsid w:val="00BD6775"/>
    <w:rsid w:val="00BE1B0B"/>
    <w:rsid w:val="00BE58BC"/>
    <w:rsid w:val="00BF257C"/>
    <w:rsid w:val="00BF281F"/>
    <w:rsid w:val="00BF3ABE"/>
    <w:rsid w:val="00BF4DDC"/>
    <w:rsid w:val="00C0527D"/>
    <w:rsid w:val="00C068A2"/>
    <w:rsid w:val="00C1091D"/>
    <w:rsid w:val="00C11D39"/>
    <w:rsid w:val="00C14128"/>
    <w:rsid w:val="00C20ED1"/>
    <w:rsid w:val="00C25053"/>
    <w:rsid w:val="00C25317"/>
    <w:rsid w:val="00C25BB6"/>
    <w:rsid w:val="00C27F47"/>
    <w:rsid w:val="00C315AD"/>
    <w:rsid w:val="00C31629"/>
    <w:rsid w:val="00C33F50"/>
    <w:rsid w:val="00C355F9"/>
    <w:rsid w:val="00C400A9"/>
    <w:rsid w:val="00C40610"/>
    <w:rsid w:val="00C42130"/>
    <w:rsid w:val="00C430B2"/>
    <w:rsid w:val="00C43220"/>
    <w:rsid w:val="00C45500"/>
    <w:rsid w:val="00C5032F"/>
    <w:rsid w:val="00C559EC"/>
    <w:rsid w:val="00C63965"/>
    <w:rsid w:val="00C65E16"/>
    <w:rsid w:val="00C65F0A"/>
    <w:rsid w:val="00C7061C"/>
    <w:rsid w:val="00C70FAF"/>
    <w:rsid w:val="00C748BF"/>
    <w:rsid w:val="00C74D57"/>
    <w:rsid w:val="00C87617"/>
    <w:rsid w:val="00C97446"/>
    <w:rsid w:val="00C9784D"/>
    <w:rsid w:val="00CA4B9E"/>
    <w:rsid w:val="00CB09F9"/>
    <w:rsid w:val="00CB1239"/>
    <w:rsid w:val="00CB1E75"/>
    <w:rsid w:val="00CB1EE1"/>
    <w:rsid w:val="00CB4D30"/>
    <w:rsid w:val="00CB7EF1"/>
    <w:rsid w:val="00CC252D"/>
    <w:rsid w:val="00CC350D"/>
    <w:rsid w:val="00CC460C"/>
    <w:rsid w:val="00CC4BFB"/>
    <w:rsid w:val="00CC535C"/>
    <w:rsid w:val="00CD5C2F"/>
    <w:rsid w:val="00CE39EF"/>
    <w:rsid w:val="00CE497E"/>
    <w:rsid w:val="00CE4C98"/>
    <w:rsid w:val="00CE6B6F"/>
    <w:rsid w:val="00CE79D8"/>
    <w:rsid w:val="00CF2456"/>
    <w:rsid w:val="00CF5720"/>
    <w:rsid w:val="00D01E3E"/>
    <w:rsid w:val="00D02A16"/>
    <w:rsid w:val="00D04421"/>
    <w:rsid w:val="00D05C5D"/>
    <w:rsid w:val="00D05E89"/>
    <w:rsid w:val="00D07F8D"/>
    <w:rsid w:val="00D11005"/>
    <w:rsid w:val="00D110DB"/>
    <w:rsid w:val="00D144CE"/>
    <w:rsid w:val="00D15FAC"/>
    <w:rsid w:val="00D17CF5"/>
    <w:rsid w:val="00D20A85"/>
    <w:rsid w:val="00D220F3"/>
    <w:rsid w:val="00D264E7"/>
    <w:rsid w:val="00D311B5"/>
    <w:rsid w:val="00D31E3A"/>
    <w:rsid w:val="00D329C4"/>
    <w:rsid w:val="00D3563E"/>
    <w:rsid w:val="00D36DDA"/>
    <w:rsid w:val="00D40B7E"/>
    <w:rsid w:val="00D41B11"/>
    <w:rsid w:val="00D4735E"/>
    <w:rsid w:val="00D5018B"/>
    <w:rsid w:val="00D52BA8"/>
    <w:rsid w:val="00D56BF3"/>
    <w:rsid w:val="00D653AD"/>
    <w:rsid w:val="00D65B98"/>
    <w:rsid w:val="00D66117"/>
    <w:rsid w:val="00D73E29"/>
    <w:rsid w:val="00D73E69"/>
    <w:rsid w:val="00D77353"/>
    <w:rsid w:val="00D77E96"/>
    <w:rsid w:val="00D80861"/>
    <w:rsid w:val="00D82426"/>
    <w:rsid w:val="00D82DC5"/>
    <w:rsid w:val="00D84B36"/>
    <w:rsid w:val="00D84EB3"/>
    <w:rsid w:val="00D93E66"/>
    <w:rsid w:val="00D95505"/>
    <w:rsid w:val="00D96B4D"/>
    <w:rsid w:val="00DA2685"/>
    <w:rsid w:val="00DA3965"/>
    <w:rsid w:val="00DA461B"/>
    <w:rsid w:val="00DB00F8"/>
    <w:rsid w:val="00DB2538"/>
    <w:rsid w:val="00DB3C47"/>
    <w:rsid w:val="00DB7420"/>
    <w:rsid w:val="00DB78EC"/>
    <w:rsid w:val="00DC0ED9"/>
    <w:rsid w:val="00DD0218"/>
    <w:rsid w:val="00DD5727"/>
    <w:rsid w:val="00DD7A75"/>
    <w:rsid w:val="00DE0DE1"/>
    <w:rsid w:val="00DE13A0"/>
    <w:rsid w:val="00DE264D"/>
    <w:rsid w:val="00DE4241"/>
    <w:rsid w:val="00DE56DC"/>
    <w:rsid w:val="00DE59A8"/>
    <w:rsid w:val="00DE5B06"/>
    <w:rsid w:val="00DF0FF7"/>
    <w:rsid w:val="00DF32FF"/>
    <w:rsid w:val="00DF5087"/>
    <w:rsid w:val="00DF6F0C"/>
    <w:rsid w:val="00E01661"/>
    <w:rsid w:val="00E0242E"/>
    <w:rsid w:val="00E04232"/>
    <w:rsid w:val="00E05F76"/>
    <w:rsid w:val="00E142B5"/>
    <w:rsid w:val="00E16103"/>
    <w:rsid w:val="00E2138F"/>
    <w:rsid w:val="00E21C27"/>
    <w:rsid w:val="00E23095"/>
    <w:rsid w:val="00E233B8"/>
    <w:rsid w:val="00E340E3"/>
    <w:rsid w:val="00E408D5"/>
    <w:rsid w:val="00E41DC1"/>
    <w:rsid w:val="00E423A2"/>
    <w:rsid w:val="00E426CE"/>
    <w:rsid w:val="00E45118"/>
    <w:rsid w:val="00E45D82"/>
    <w:rsid w:val="00E5090B"/>
    <w:rsid w:val="00E535F6"/>
    <w:rsid w:val="00E53F4E"/>
    <w:rsid w:val="00E54D4C"/>
    <w:rsid w:val="00E63FA7"/>
    <w:rsid w:val="00E652C4"/>
    <w:rsid w:val="00E65AD6"/>
    <w:rsid w:val="00E66449"/>
    <w:rsid w:val="00E66D63"/>
    <w:rsid w:val="00E6720D"/>
    <w:rsid w:val="00E6775F"/>
    <w:rsid w:val="00E702E7"/>
    <w:rsid w:val="00E70BB9"/>
    <w:rsid w:val="00E70D0B"/>
    <w:rsid w:val="00E74182"/>
    <w:rsid w:val="00E77FD8"/>
    <w:rsid w:val="00E802B9"/>
    <w:rsid w:val="00E83364"/>
    <w:rsid w:val="00E96790"/>
    <w:rsid w:val="00E96DBD"/>
    <w:rsid w:val="00EA4499"/>
    <w:rsid w:val="00EB2EFA"/>
    <w:rsid w:val="00EB31B6"/>
    <w:rsid w:val="00EB43CB"/>
    <w:rsid w:val="00EB44EF"/>
    <w:rsid w:val="00EB4D02"/>
    <w:rsid w:val="00EB694D"/>
    <w:rsid w:val="00ED1627"/>
    <w:rsid w:val="00ED1AC7"/>
    <w:rsid w:val="00ED5538"/>
    <w:rsid w:val="00ED6400"/>
    <w:rsid w:val="00EE0B9D"/>
    <w:rsid w:val="00EE0E96"/>
    <w:rsid w:val="00EE0F1D"/>
    <w:rsid w:val="00EE2D80"/>
    <w:rsid w:val="00EE6DA6"/>
    <w:rsid w:val="00EE7577"/>
    <w:rsid w:val="00EF1F4C"/>
    <w:rsid w:val="00EF2078"/>
    <w:rsid w:val="00EF5D93"/>
    <w:rsid w:val="00EF6AAF"/>
    <w:rsid w:val="00F010F4"/>
    <w:rsid w:val="00F0767E"/>
    <w:rsid w:val="00F076F7"/>
    <w:rsid w:val="00F114A0"/>
    <w:rsid w:val="00F15E88"/>
    <w:rsid w:val="00F17AB3"/>
    <w:rsid w:val="00F23031"/>
    <w:rsid w:val="00F23387"/>
    <w:rsid w:val="00F23A4F"/>
    <w:rsid w:val="00F23F21"/>
    <w:rsid w:val="00F24A52"/>
    <w:rsid w:val="00F355AA"/>
    <w:rsid w:val="00F379D8"/>
    <w:rsid w:val="00F43522"/>
    <w:rsid w:val="00F43D4E"/>
    <w:rsid w:val="00F46139"/>
    <w:rsid w:val="00F46A55"/>
    <w:rsid w:val="00F5349C"/>
    <w:rsid w:val="00F5383E"/>
    <w:rsid w:val="00F53DBD"/>
    <w:rsid w:val="00F558D8"/>
    <w:rsid w:val="00F559FF"/>
    <w:rsid w:val="00F55DC3"/>
    <w:rsid w:val="00F56593"/>
    <w:rsid w:val="00F610DE"/>
    <w:rsid w:val="00F61A74"/>
    <w:rsid w:val="00F652BB"/>
    <w:rsid w:val="00F70A2C"/>
    <w:rsid w:val="00F71622"/>
    <w:rsid w:val="00F73EB0"/>
    <w:rsid w:val="00F75F25"/>
    <w:rsid w:val="00F774FF"/>
    <w:rsid w:val="00F77683"/>
    <w:rsid w:val="00F8139C"/>
    <w:rsid w:val="00F92CDE"/>
    <w:rsid w:val="00F9551F"/>
    <w:rsid w:val="00F9580D"/>
    <w:rsid w:val="00F960F9"/>
    <w:rsid w:val="00F965C5"/>
    <w:rsid w:val="00FA01E9"/>
    <w:rsid w:val="00FA08D7"/>
    <w:rsid w:val="00FA311D"/>
    <w:rsid w:val="00FA3314"/>
    <w:rsid w:val="00FA6029"/>
    <w:rsid w:val="00FA6CCE"/>
    <w:rsid w:val="00FB4A80"/>
    <w:rsid w:val="00FB5970"/>
    <w:rsid w:val="00FB723E"/>
    <w:rsid w:val="00FC0E6E"/>
    <w:rsid w:val="00FC1236"/>
    <w:rsid w:val="00FC351C"/>
    <w:rsid w:val="00FC3BE1"/>
    <w:rsid w:val="00FC536A"/>
    <w:rsid w:val="00FC5CE1"/>
    <w:rsid w:val="00FC60A9"/>
    <w:rsid w:val="00FC671F"/>
    <w:rsid w:val="00FD2BE6"/>
    <w:rsid w:val="00FD5272"/>
    <w:rsid w:val="00FD5436"/>
    <w:rsid w:val="00FE4516"/>
    <w:rsid w:val="00FE5615"/>
    <w:rsid w:val="00FE610A"/>
    <w:rsid w:val="00FE7011"/>
    <w:rsid w:val="00FE7244"/>
    <w:rsid w:val="00FE7BDB"/>
    <w:rsid w:val="00FF19A3"/>
    <w:rsid w:val="00FF61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FB6BE2"/>
  <w15:docId w15:val="{E917E92F-7BA8-42BD-8FD7-1D219A8C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81F"/>
    <w:pPr>
      <w:spacing w:before="60" w:after="60"/>
      <w:jc w:val="both"/>
    </w:pPr>
    <w:rPr>
      <w:rFonts w:ascii="Helvetica 45 Light" w:hAnsi="Helvetica 45 Light"/>
      <w:sz w:val="22"/>
      <w:szCs w:val="24"/>
    </w:rPr>
  </w:style>
  <w:style w:type="paragraph" w:styleId="Titre1">
    <w:name w:val="heading 1"/>
    <w:basedOn w:val="Normal"/>
    <w:next w:val="Normal"/>
    <w:link w:val="Titre1Car"/>
    <w:qFormat/>
    <w:rsid w:val="00BF281F"/>
    <w:pPr>
      <w:keepNext/>
      <w:pageBreakBefore/>
      <w:numPr>
        <w:numId w:val="4"/>
      </w:numPr>
      <w:spacing w:before="720" w:after="240"/>
      <w:jc w:val="left"/>
      <w:outlineLvl w:val="0"/>
    </w:pPr>
    <w:rPr>
      <w:color w:val="FF6600"/>
      <w:sz w:val="36"/>
      <w:szCs w:val="36"/>
    </w:rPr>
  </w:style>
  <w:style w:type="paragraph" w:styleId="Titre2">
    <w:name w:val="heading 2"/>
    <w:basedOn w:val="Titre1"/>
    <w:next w:val="Normal"/>
    <w:link w:val="Titre2Car"/>
    <w:autoRedefine/>
    <w:qFormat/>
    <w:rsid w:val="00D96B4D"/>
    <w:pPr>
      <w:pageBreakBefore w:val="0"/>
      <w:numPr>
        <w:ilvl w:val="1"/>
      </w:numPr>
      <w:tabs>
        <w:tab w:val="clear" w:pos="720"/>
      </w:tabs>
      <w:spacing w:before="240" w:after="120"/>
      <w:ind w:left="709" w:hanging="709"/>
      <w:jc w:val="both"/>
      <w:outlineLvl w:val="1"/>
    </w:pPr>
    <w:rPr>
      <w:sz w:val="32"/>
      <w:szCs w:val="32"/>
    </w:rPr>
  </w:style>
  <w:style w:type="paragraph" w:styleId="Titre3">
    <w:name w:val="heading 3"/>
    <w:basedOn w:val="Titre2"/>
    <w:next w:val="Normal"/>
    <w:autoRedefine/>
    <w:qFormat/>
    <w:rsid w:val="00BF281F"/>
    <w:pPr>
      <w:numPr>
        <w:ilvl w:val="2"/>
      </w:numPr>
      <w:outlineLvl w:val="2"/>
    </w:pPr>
    <w:rPr>
      <w:sz w:val="28"/>
      <w:szCs w:val="28"/>
    </w:rPr>
  </w:style>
  <w:style w:type="paragraph" w:styleId="Titre4">
    <w:name w:val="heading 4"/>
    <w:basedOn w:val="Titre2"/>
    <w:next w:val="Normal"/>
    <w:link w:val="Titre4Car"/>
    <w:qFormat/>
    <w:rsid w:val="00BF281F"/>
    <w:pPr>
      <w:numPr>
        <w:ilvl w:val="3"/>
      </w:numPr>
      <w:outlineLvl w:val="3"/>
    </w:pPr>
    <w:rPr>
      <w:sz w:val="24"/>
      <w:szCs w:val="24"/>
    </w:rPr>
  </w:style>
  <w:style w:type="paragraph" w:styleId="Titre5">
    <w:name w:val="heading 5"/>
    <w:basedOn w:val="Titre4"/>
    <w:next w:val="Normal"/>
    <w:qFormat/>
    <w:rsid w:val="00BF281F"/>
    <w:pPr>
      <w:numPr>
        <w:ilvl w:val="4"/>
      </w:numPr>
      <w:outlineLvl w:val="4"/>
    </w:pPr>
  </w:style>
  <w:style w:type="paragraph" w:styleId="Titre6">
    <w:name w:val="heading 6"/>
    <w:basedOn w:val="Normal"/>
    <w:next w:val="Normal"/>
    <w:qFormat/>
    <w:rsid w:val="00BF281F"/>
    <w:pPr>
      <w:spacing w:before="240"/>
      <w:outlineLvl w:val="5"/>
    </w:pPr>
    <w:rPr>
      <w:rFonts w:ascii="Times New Roman" w:hAnsi="Times New Roman"/>
      <w:b/>
      <w:bCs/>
      <w:szCs w:val="22"/>
    </w:rPr>
  </w:style>
  <w:style w:type="paragraph" w:styleId="Titre7">
    <w:name w:val="heading 7"/>
    <w:basedOn w:val="Normal"/>
    <w:next w:val="Normal"/>
    <w:qFormat/>
    <w:rsid w:val="00BF281F"/>
    <w:pPr>
      <w:spacing w:before="240"/>
      <w:outlineLvl w:val="6"/>
    </w:pPr>
    <w:rPr>
      <w:rFonts w:ascii="Times New Roman" w:hAnsi="Times New Roman"/>
    </w:rPr>
  </w:style>
  <w:style w:type="paragraph" w:styleId="Titre8">
    <w:name w:val="heading 8"/>
    <w:basedOn w:val="Normal"/>
    <w:next w:val="Normal"/>
    <w:qFormat/>
    <w:rsid w:val="00BF281F"/>
    <w:pPr>
      <w:spacing w:before="240"/>
      <w:outlineLvl w:val="7"/>
    </w:pPr>
    <w:rPr>
      <w:rFonts w:ascii="Times New Roman" w:hAnsi="Times New Roman"/>
      <w:i/>
      <w:iCs/>
    </w:rPr>
  </w:style>
  <w:style w:type="paragraph" w:styleId="Titre9">
    <w:name w:val="heading 9"/>
    <w:basedOn w:val="Normal"/>
    <w:next w:val="Normal"/>
    <w:qFormat/>
    <w:rsid w:val="00BF281F"/>
    <w:pPr>
      <w:spacing w:before="24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iseenvaleur">
    <w:name w:val="Mise en valeur"/>
    <w:basedOn w:val="Normal"/>
    <w:next w:val="Normal"/>
    <w:link w:val="MiseenvaleurCar"/>
    <w:autoRedefine/>
    <w:rsid w:val="00BF281F"/>
    <w:rPr>
      <w:rFonts w:ascii="Arial Gras" w:hAnsi="Arial Gras"/>
      <w:b/>
      <w:color w:val="4D4D4D"/>
      <w:szCs w:val="22"/>
    </w:rPr>
  </w:style>
  <w:style w:type="character" w:customStyle="1" w:styleId="MiseenvaleurCar">
    <w:name w:val="Mise en valeur Car"/>
    <w:basedOn w:val="Policepardfaut"/>
    <w:link w:val="Miseenvaleur"/>
    <w:rsid w:val="00BF281F"/>
    <w:rPr>
      <w:rFonts w:ascii="Arial Gras" w:hAnsi="Arial Gras"/>
      <w:b/>
      <w:color w:val="4D4D4D"/>
      <w:sz w:val="22"/>
      <w:szCs w:val="22"/>
    </w:rPr>
  </w:style>
  <w:style w:type="paragraph" w:customStyle="1" w:styleId="AnnexeA-AQL-OBS">
    <w:name w:val="Annexe A - AQL-OBS"/>
    <w:basedOn w:val="Normal"/>
    <w:next w:val="Normal"/>
    <w:autoRedefine/>
    <w:rsid w:val="00BF281F"/>
    <w:pPr>
      <w:keepNext/>
      <w:pageBreakBefore/>
      <w:outlineLvl w:val="0"/>
    </w:pPr>
    <w:rPr>
      <w:rFonts w:ascii="Verdana" w:hAnsi="Verdana"/>
      <w:color w:val="FF6600"/>
      <w:sz w:val="36"/>
      <w:szCs w:val="36"/>
    </w:rPr>
  </w:style>
  <w:style w:type="paragraph" w:customStyle="1" w:styleId="AnnexeA1-AQL-OBS">
    <w:name w:val="Annexe A1 - AQL-OBS"/>
    <w:basedOn w:val="AnnexeA-AQL-OBS"/>
    <w:next w:val="Normal"/>
    <w:autoRedefine/>
    <w:rsid w:val="00BF281F"/>
    <w:pPr>
      <w:pageBreakBefore w:val="0"/>
      <w:numPr>
        <w:ilvl w:val="6"/>
        <w:numId w:val="4"/>
      </w:numPr>
      <w:spacing w:before="120"/>
      <w:outlineLvl w:val="1"/>
    </w:pPr>
    <w:rPr>
      <w:sz w:val="28"/>
      <w:szCs w:val="28"/>
    </w:rPr>
  </w:style>
  <w:style w:type="paragraph" w:customStyle="1" w:styleId="TitreFigure">
    <w:name w:val="Titre Figure"/>
    <w:basedOn w:val="Normal"/>
    <w:next w:val="Normal"/>
    <w:autoRedefine/>
    <w:rsid w:val="00BF281F"/>
    <w:pPr>
      <w:numPr>
        <w:numId w:val="6"/>
      </w:numPr>
      <w:jc w:val="center"/>
    </w:pPr>
    <w:rPr>
      <w:szCs w:val="22"/>
    </w:rPr>
  </w:style>
  <w:style w:type="paragraph" w:customStyle="1" w:styleId="TitreTableau">
    <w:name w:val="Titre Tableau"/>
    <w:basedOn w:val="Normal"/>
    <w:next w:val="Normal"/>
    <w:autoRedefine/>
    <w:rsid w:val="00BF281F"/>
    <w:pPr>
      <w:numPr>
        <w:numId w:val="5"/>
      </w:numPr>
      <w:spacing w:before="240" w:after="240"/>
      <w:jc w:val="center"/>
    </w:pPr>
    <w:rPr>
      <w:szCs w:val="22"/>
    </w:rPr>
  </w:style>
  <w:style w:type="paragraph" w:customStyle="1" w:styleId="Pucesniv1">
    <w:name w:val="Puces niv1"/>
    <w:basedOn w:val="Normal"/>
    <w:autoRedefine/>
    <w:rsid w:val="00BF281F"/>
    <w:pPr>
      <w:numPr>
        <w:numId w:val="1"/>
      </w:numPr>
    </w:pPr>
    <w:rPr>
      <w:szCs w:val="22"/>
    </w:rPr>
  </w:style>
  <w:style w:type="paragraph" w:customStyle="1" w:styleId="Pucesniv2">
    <w:name w:val="Puces niv2"/>
    <w:basedOn w:val="Pucesniv1"/>
    <w:autoRedefine/>
    <w:rsid w:val="00BF281F"/>
    <w:pPr>
      <w:numPr>
        <w:numId w:val="2"/>
      </w:numPr>
    </w:pPr>
  </w:style>
  <w:style w:type="paragraph" w:customStyle="1" w:styleId="Pucesniv3">
    <w:name w:val="Puces niv3"/>
    <w:basedOn w:val="Normal"/>
    <w:autoRedefine/>
    <w:rsid w:val="00BF281F"/>
    <w:pPr>
      <w:numPr>
        <w:numId w:val="3"/>
      </w:numPr>
      <w:contextualSpacing/>
    </w:pPr>
  </w:style>
  <w:style w:type="paragraph" w:styleId="TM1">
    <w:name w:val="toc 1"/>
    <w:basedOn w:val="Normal"/>
    <w:next w:val="Normal"/>
    <w:uiPriority w:val="39"/>
    <w:rsid w:val="00BF281F"/>
    <w:pPr>
      <w:spacing w:after="0"/>
      <w:jc w:val="left"/>
    </w:pPr>
    <w:rPr>
      <w:b/>
      <w:caps/>
    </w:rPr>
  </w:style>
  <w:style w:type="table" w:customStyle="1" w:styleId="Tableau">
    <w:name w:val="Tableau"/>
    <w:basedOn w:val="TableauNormal"/>
    <w:rsid w:val="00BF281F"/>
    <w:rPr>
      <w:rFonts w:ascii="Arial" w:hAnsi="Arial"/>
      <w:sz w:val="22"/>
    </w:rPr>
    <w:tblPr>
      <w:tblBorders>
        <w:top w:val="single" w:sz="6" w:space="0" w:color="FF6600"/>
        <w:left w:val="single" w:sz="6" w:space="0" w:color="FF6600"/>
        <w:bottom w:val="single" w:sz="6" w:space="0" w:color="FF6600"/>
        <w:right w:val="single" w:sz="6" w:space="0" w:color="FF6600"/>
        <w:insideH w:val="single" w:sz="6" w:space="0" w:color="FF6600"/>
        <w:insideV w:val="single" w:sz="6" w:space="0" w:color="FF6600"/>
      </w:tblBorders>
    </w:tblPr>
    <w:trPr>
      <w:cantSplit/>
    </w:trPr>
    <w:tcPr>
      <w:shd w:val="clear" w:color="auto" w:fill="auto"/>
      <w:vAlign w:val="center"/>
    </w:tcPr>
    <w:tblStylePr w:type="firstRow">
      <w:rPr>
        <w:rFonts w:ascii="Arial" w:hAnsi="Arial"/>
        <w:b/>
        <w:i w:val="0"/>
        <w:iCs/>
        <w:sz w:val="20"/>
      </w:rPr>
      <w:tblPr/>
      <w:tcPr>
        <w:shd w:val="clear" w:color="auto" w:fill="E6E6E6"/>
      </w:tcPr>
    </w:tblStylePr>
    <w:tblStylePr w:type="lastRow">
      <w:rPr>
        <w:b w:val="0"/>
        <w:color w:val="auto"/>
      </w:rPr>
      <w:tblPr/>
      <w:tcPr>
        <w:tcBorders>
          <w:top w:val="single" w:sz="6" w:space="0" w:color="FF6600"/>
          <w:left w:val="single" w:sz="6" w:space="0" w:color="FF6600"/>
          <w:bottom w:val="single" w:sz="6" w:space="0" w:color="FF6600"/>
          <w:right w:val="single" w:sz="6" w:space="0" w:color="FF6600"/>
          <w:insideH w:val="single" w:sz="6" w:space="0" w:color="FF6600"/>
          <w:insideV w:val="single" w:sz="6" w:space="0" w:color="FF6600"/>
        </w:tcBorders>
        <w:shd w:val="clear" w:color="auto" w:fill="auto"/>
      </w:tcPr>
    </w:tblStylePr>
    <w:tblStylePr w:type="firstCol">
      <w:rPr>
        <w:b w:val="0"/>
      </w:rPr>
      <w:tblPr/>
      <w:tcPr>
        <w:tcBorders>
          <w:top w:val="single" w:sz="6" w:space="0" w:color="FF6600"/>
          <w:left w:val="single" w:sz="6" w:space="0" w:color="FF6600"/>
          <w:bottom w:val="single" w:sz="6" w:space="0" w:color="FF6600"/>
          <w:right w:val="single" w:sz="6" w:space="0" w:color="FF6600"/>
          <w:insideH w:val="single" w:sz="6" w:space="0" w:color="FF6600"/>
          <w:insideV w:val="single" w:sz="6" w:space="0" w:color="FF6600"/>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paragraph" w:customStyle="1" w:styleId="Pucesniv1-Corpsdetexte">
    <w:name w:val="Puces niv1-Corps de texte"/>
    <w:basedOn w:val="Pucesniv1"/>
    <w:rsid w:val="00BF281F"/>
    <w:pPr>
      <w:numPr>
        <w:numId w:val="0"/>
      </w:numPr>
      <w:tabs>
        <w:tab w:val="left" w:pos="720"/>
      </w:tabs>
      <w:ind w:left="720"/>
    </w:pPr>
  </w:style>
  <w:style w:type="paragraph" w:customStyle="1" w:styleId="Pucesniv2-Corpsdetexte">
    <w:name w:val="Puces niv2-Corps de texte"/>
    <w:basedOn w:val="Pucesniv2"/>
    <w:rsid w:val="00BF281F"/>
    <w:pPr>
      <w:numPr>
        <w:numId w:val="0"/>
      </w:numPr>
      <w:ind w:left="1111"/>
    </w:pPr>
  </w:style>
  <w:style w:type="paragraph" w:customStyle="1" w:styleId="Pucesniv3-Corpsdetexte">
    <w:name w:val="Puces niv3-Corps de texte"/>
    <w:basedOn w:val="Pucesniv3"/>
    <w:rsid w:val="00BF281F"/>
    <w:pPr>
      <w:numPr>
        <w:numId w:val="0"/>
      </w:numPr>
      <w:ind w:left="1531"/>
    </w:pPr>
  </w:style>
  <w:style w:type="paragraph" w:styleId="TM2">
    <w:name w:val="toc 2"/>
    <w:basedOn w:val="Normal"/>
    <w:next w:val="Normal"/>
    <w:uiPriority w:val="39"/>
    <w:rsid w:val="00BF281F"/>
    <w:pPr>
      <w:tabs>
        <w:tab w:val="left" w:pos="1134"/>
        <w:tab w:val="right" w:leader="dot" w:pos="9061"/>
      </w:tabs>
      <w:spacing w:after="0"/>
      <w:ind w:left="238"/>
      <w:jc w:val="left"/>
    </w:pPr>
    <w:rPr>
      <w:sz w:val="20"/>
    </w:rPr>
  </w:style>
  <w:style w:type="paragraph" w:styleId="TM3">
    <w:name w:val="toc 3"/>
    <w:basedOn w:val="Normal"/>
    <w:next w:val="Normal"/>
    <w:uiPriority w:val="39"/>
    <w:rsid w:val="00BF281F"/>
    <w:pPr>
      <w:spacing w:after="0"/>
      <w:ind w:left="482"/>
    </w:pPr>
    <w:rPr>
      <w:sz w:val="20"/>
    </w:rPr>
  </w:style>
  <w:style w:type="paragraph" w:styleId="En-tte">
    <w:name w:val="header"/>
    <w:basedOn w:val="Normal"/>
    <w:semiHidden/>
    <w:rsid w:val="00BF281F"/>
    <w:pPr>
      <w:tabs>
        <w:tab w:val="center" w:pos="4536"/>
        <w:tab w:val="right" w:pos="9072"/>
      </w:tabs>
    </w:pPr>
  </w:style>
  <w:style w:type="paragraph" w:styleId="Tabledesillustrations">
    <w:name w:val="table of figures"/>
    <w:basedOn w:val="Normal"/>
    <w:next w:val="Normal"/>
    <w:uiPriority w:val="99"/>
    <w:rsid w:val="00BF281F"/>
  </w:style>
  <w:style w:type="paragraph" w:styleId="TM4">
    <w:name w:val="toc 4"/>
    <w:basedOn w:val="Normal"/>
    <w:next w:val="Normal"/>
    <w:uiPriority w:val="39"/>
    <w:rsid w:val="00993AC4"/>
    <w:pPr>
      <w:spacing w:after="0"/>
      <w:ind w:left="708"/>
      <w:jc w:val="left"/>
    </w:pPr>
    <w:rPr>
      <w:sz w:val="18"/>
      <w:szCs w:val="40"/>
    </w:rPr>
  </w:style>
  <w:style w:type="paragraph" w:styleId="TM5">
    <w:name w:val="toc 5"/>
    <w:basedOn w:val="Normal"/>
    <w:next w:val="Normal"/>
    <w:semiHidden/>
    <w:rsid w:val="00BF281F"/>
    <w:pPr>
      <w:spacing w:after="0"/>
      <w:jc w:val="left"/>
    </w:pPr>
    <w:rPr>
      <w:color w:val="4D4D4D"/>
      <w:sz w:val="36"/>
    </w:rPr>
  </w:style>
  <w:style w:type="paragraph" w:styleId="TM9">
    <w:name w:val="toc 9"/>
    <w:basedOn w:val="Normal"/>
    <w:next w:val="Normal"/>
    <w:uiPriority w:val="39"/>
    <w:rsid w:val="00BF281F"/>
    <w:pPr>
      <w:spacing w:after="0"/>
    </w:pPr>
  </w:style>
  <w:style w:type="paragraph" w:styleId="Pieddepage">
    <w:name w:val="footer"/>
    <w:basedOn w:val="Normal"/>
    <w:autoRedefine/>
    <w:rsid w:val="00BF281F"/>
    <w:pPr>
      <w:tabs>
        <w:tab w:val="center" w:pos="4536"/>
        <w:tab w:val="right" w:pos="9072"/>
      </w:tabs>
    </w:pPr>
    <w:rPr>
      <w:sz w:val="18"/>
    </w:rPr>
  </w:style>
  <w:style w:type="paragraph" w:customStyle="1" w:styleId="Section">
    <w:name w:val="Section"/>
    <w:basedOn w:val="Normal"/>
    <w:next w:val="Normal"/>
    <w:link w:val="SectionCar"/>
    <w:autoRedefine/>
    <w:rsid w:val="00BF281F"/>
    <w:pPr>
      <w:keepNext/>
      <w:spacing w:before="240"/>
    </w:pPr>
    <w:rPr>
      <w:color w:val="4D4D4D"/>
      <w:sz w:val="28"/>
      <w:szCs w:val="28"/>
    </w:rPr>
  </w:style>
  <w:style w:type="character" w:styleId="Lienhypertexte">
    <w:name w:val="Hyperlink"/>
    <w:basedOn w:val="Policepardfaut"/>
    <w:uiPriority w:val="99"/>
    <w:rsid w:val="00BF281F"/>
    <w:rPr>
      <w:color w:val="0000FF"/>
      <w:u w:val="single"/>
    </w:rPr>
  </w:style>
  <w:style w:type="paragraph" w:styleId="Explorateurdedocuments">
    <w:name w:val="Document Map"/>
    <w:basedOn w:val="Normal"/>
    <w:semiHidden/>
    <w:rsid w:val="00BF281F"/>
    <w:pPr>
      <w:shd w:val="clear" w:color="auto" w:fill="000080"/>
    </w:pPr>
    <w:rPr>
      <w:rFonts w:ascii="Tahoma" w:hAnsi="Tahoma" w:cs="Tahoma"/>
      <w:sz w:val="20"/>
      <w:szCs w:val="20"/>
    </w:rPr>
  </w:style>
  <w:style w:type="table" w:styleId="Grilledutableau">
    <w:name w:val="Table Grid"/>
    <w:basedOn w:val="TableauNormal"/>
    <w:uiPriority w:val="59"/>
    <w:rsid w:val="00BF281F"/>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BF281F"/>
    <w:rPr>
      <w:rFonts w:ascii="Helvetica 45 Light" w:hAnsi="Helvetica 45 Light"/>
      <w:color w:val="FF6600"/>
      <w:sz w:val="36"/>
      <w:szCs w:val="36"/>
    </w:rPr>
  </w:style>
  <w:style w:type="character" w:customStyle="1" w:styleId="Titre2Car">
    <w:name w:val="Titre 2 Car"/>
    <w:basedOn w:val="Titre1Car"/>
    <w:link w:val="Titre2"/>
    <w:rsid w:val="00D96B4D"/>
    <w:rPr>
      <w:rFonts w:ascii="Helvetica 45 Light" w:hAnsi="Helvetica 45 Light"/>
      <w:color w:val="FF6600"/>
      <w:sz w:val="32"/>
      <w:szCs w:val="32"/>
    </w:rPr>
  </w:style>
  <w:style w:type="character" w:customStyle="1" w:styleId="Titre4Car">
    <w:name w:val="Titre 4 Car"/>
    <w:basedOn w:val="Titre2Car"/>
    <w:link w:val="Titre4"/>
    <w:rsid w:val="00BF281F"/>
    <w:rPr>
      <w:rFonts w:ascii="Helvetica 45 Light" w:hAnsi="Helvetica 45 Light"/>
      <w:color w:val="FF6600"/>
      <w:sz w:val="24"/>
      <w:szCs w:val="24"/>
    </w:rPr>
  </w:style>
  <w:style w:type="character" w:customStyle="1" w:styleId="SectionCar">
    <w:name w:val="Section Car"/>
    <w:basedOn w:val="Policepardfaut"/>
    <w:link w:val="Section"/>
    <w:rsid w:val="00BF281F"/>
    <w:rPr>
      <w:rFonts w:ascii="Helvetica 45 Light" w:hAnsi="Helvetica 45 Light"/>
      <w:color w:val="4D4D4D"/>
      <w:sz w:val="28"/>
      <w:szCs w:val="28"/>
    </w:rPr>
  </w:style>
  <w:style w:type="paragraph" w:customStyle="1" w:styleId="Titre-section">
    <w:name w:val="Titre-section"/>
    <w:basedOn w:val="Section"/>
    <w:next w:val="Normal"/>
    <w:link w:val="Titre-sectionCar"/>
    <w:autoRedefine/>
    <w:rsid w:val="00BF281F"/>
    <w:pPr>
      <w:spacing w:after="240"/>
    </w:pPr>
    <w:rPr>
      <w:color w:val="FF6600"/>
      <w:sz w:val="36"/>
      <w:szCs w:val="36"/>
    </w:rPr>
  </w:style>
  <w:style w:type="character" w:customStyle="1" w:styleId="Titre-sectionCar">
    <w:name w:val="Titre-section Car"/>
    <w:basedOn w:val="SectionCar"/>
    <w:link w:val="Titre-section"/>
    <w:rsid w:val="00BF281F"/>
    <w:rPr>
      <w:rFonts w:ascii="Helvetica 45 Light" w:hAnsi="Helvetica 45 Light"/>
      <w:color w:val="FF6600"/>
      <w:sz w:val="36"/>
      <w:szCs w:val="36"/>
    </w:rPr>
  </w:style>
  <w:style w:type="paragraph" w:customStyle="1" w:styleId="Sous-section">
    <w:name w:val="Sous-section"/>
    <w:basedOn w:val="Titre-section"/>
    <w:next w:val="Normal"/>
    <w:autoRedefine/>
    <w:rsid w:val="00BF281F"/>
    <w:pPr>
      <w:pBdr>
        <w:bottom w:val="single" w:sz="4" w:space="1" w:color="FF6600"/>
      </w:pBdr>
      <w:spacing w:before="120"/>
    </w:pPr>
    <w:rPr>
      <w:b/>
      <w:sz w:val="22"/>
      <w:szCs w:val="22"/>
    </w:rPr>
  </w:style>
  <w:style w:type="paragraph" w:customStyle="1" w:styleId="CartoucheContenu">
    <w:name w:val="Cartouche Contenu"/>
    <w:basedOn w:val="Normal"/>
    <w:rsid w:val="00BF281F"/>
    <w:pPr>
      <w:spacing w:after="0"/>
      <w:jc w:val="left"/>
    </w:pPr>
    <w:rPr>
      <w:rFonts w:ascii="Tahoma" w:hAnsi="Tahoma"/>
      <w:sz w:val="16"/>
      <w:szCs w:val="20"/>
    </w:rPr>
  </w:style>
  <w:style w:type="paragraph" w:customStyle="1" w:styleId="CartoucheTitre">
    <w:name w:val="Cartouche Titre"/>
    <w:basedOn w:val="Normal"/>
    <w:rsid w:val="00BF281F"/>
    <w:pPr>
      <w:spacing w:after="0"/>
      <w:jc w:val="left"/>
    </w:pPr>
    <w:rPr>
      <w:rFonts w:ascii="Tahoma" w:hAnsi="Tahoma"/>
      <w:b/>
      <w:bCs/>
      <w:sz w:val="16"/>
      <w:szCs w:val="20"/>
    </w:rPr>
  </w:style>
  <w:style w:type="character" w:styleId="Marquedecommentaire">
    <w:name w:val="annotation reference"/>
    <w:basedOn w:val="Policepardfaut"/>
    <w:semiHidden/>
    <w:rsid w:val="00BF281F"/>
    <w:rPr>
      <w:sz w:val="16"/>
      <w:szCs w:val="16"/>
    </w:rPr>
  </w:style>
  <w:style w:type="paragraph" w:styleId="Commentaire">
    <w:name w:val="annotation text"/>
    <w:basedOn w:val="Normal"/>
    <w:semiHidden/>
    <w:rsid w:val="00BF281F"/>
    <w:rPr>
      <w:sz w:val="20"/>
      <w:szCs w:val="20"/>
    </w:rPr>
  </w:style>
  <w:style w:type="paragraph" w:styleId="Objetducommentaire">
    <w:name w:val="annotation subject"/>
    <w:basedOn w:val="Commentaire"/>
    <w:next w:val="Commentaire"/>
    <w:semiHidden/>
    <w:rsid w:val="00BF281F"/>
    <w:rPr>
      <w:b/>
      <w:bCs/>
    </w:rPr>
  </w:style>
  <w:style w:type="paragraph" w:styleId="Textedebulles">
    <w:name w:val="Balloon Text"/>
    <w:basedOn w:val="Normal"/>
    <w:semiHidden/>
    <w:rsid w:val="00BF281F"/>
    <w:rPr>
      <w:rFonts w:ascii="Tahoma" w:hAnsi="Tahoma" w:cs="Tahoma"/>
      <w:sz w:val="16"/>
      <w:szCs w:val="16"/>
    </w:rPr>
  </w:style>
  <w:style w:type="paragraph" w:customStyle="1" w:styleId="Information">
    <w:name w:val="Information"/>
    <w:basedOn w:val="Normal"/>
    <w:next w:val="Normal"/>
    <w:link w:val="InformationCar"/>
    <w:rsid w:val="00BF281F"/>
    <w:pPr>
      <w:keepNext/>
    </w:pPr>
    <w:rPr>
      <w:i/>
      <w:color w:val="6666FF"/>
    </w:rPr>
  </w:style>
  <w:style w:type="paragraph" w:styleId="TM8">
    <w:name w:val="toc 8"/>
    <w:basedOn w:val="Normal"/>
    <w:next w:val="Normal"/>
    <w:semiHidden/>
    <w:rsid w:val="00BF281F"/>
    <w:pPr>
      <w:spacing w:after="0"/>
      <w:ind w:left="1542"/>
    </w:pPr>
  </w:style>
  <w:style w:type="paragraph" w:styleId="TM7">
    <w:name w:val="toc 7"/>
    <w:basedOn w:val="Normal"/>
    <w:next w:val="Normal"/>
    <w:semiHidden/>
    <w:rsid w:val="00BF281F"/>
    <w:pPr>
      <w:spacing w:after="0"/>
      <w:ind w:left="238"/>
    </w:pPr>
  </w:style>
  <w:style w:type="paragraph" w:styleId="TM6">
    <w:name w:val="toc 6"/>
    <w:basedOn w:val="Normal"/>
    <w:next w:val="Normal"/>
    <w:semiHidden/>
    <w:rsid w:val="00BF281F"/>
    <w:pPr>
      <w:spacing w:after="0"/>
      <w:jc w:val="left"/>
    </w:pPr>
    <w:rPr>
      <w:b/>
      <w:caps/>
      <w:szCs w:val="22"/>
    </w:rPr>
  </w:style>
  <w:style w:type="paragraph" w:customStyle="1" w:styleId="Pucesniv4">
    <w:name w:val="Puces niv4"/>
    <w:basedOn w:val="Pucesniv3"/>
    <w:autoRedefine/>
    <w:rsid w:val="00BF281F"/>
    <w:pPr>
      <w:numPr>
        <w:numId w:val="7"/>
      </w:numPr>
    </w:pPr>
  </w:style>
  <w:style w:type="paragraph" w:customStyle="1" w:styleId="Pucesniv4-Corpsdetexte">
    <w:name w:val="Puces niv4-Corps de texte"/>
    <w:basedOn w:val="Pucesniv4"/>
    <w:rsid w:val="00BF281F"/>
    <w:pPr>
      <w:numPr>
        <w:numId w:val="0"/>
      </w:numPr>
      <w:ind w:left="1928"/>
    </w:pPr>
  </w:style>
  <w:style w:type="character" w:customStyle="1" w:styleId="InformationCar">
    <w:name w:val="Information Car"/>
    <w:basedOn w:val="Policepardfaut"/>
    <w:link w:val="Information"/>
    <w:rsid w:val="00BF281F"/>
    <w:rPr>
      <w:rFonts w:ascii="Helvetica 45 Light" w:hAnsi="Helvetica 45 Light"/>
      <w:i/>
      <w:color w:val="6666FF"/>
      <w:sz w:val="22"/>
      <w:szCs w:val="24"/>
    </w:rPr>
  </w:style>
  <w:style w:type="paragraph" w:customStyle="1" w:styleId="Car">
    <w:name w:val="Car"/>
    <w:basedOn w:val="Normal"/>
    <w:rsid w:val="005E0BF5"/>
    <w:pPr>
      <w:spacing w:after="160" w:line="240" w:lineRule="exact"/>
    </w:pPr>
    <w:rPr>
      <w:rFonts w:ascii="Verdana" w:hAnsi="Verdana"/>
      <w:lang w:val="en-US" w:eastAsia="en-US"/>
    </w:rPr>
  </w:style>
  <w:style w:type="paragraph" w:customStyle="1" w:styleId="Liste2V">
    <w:name w:val="Liste 2 V"/>
    <w:basedOn w:val="Normal"/>
    <w:rsid w:val="00445C6E"/>
    <w:pPr>
      <w:numPr>
        <w:numId w:val="26"/>
      </w:numPr>
      <w:tabs>
        <w:tab w:val="clear" w:pos="360"/>
        <w:tab w:val="left" w:pos="851"/>
      </w:tabs>
      <w:spacing w:before="80" w:after="80"/>
      <w:ind w:left="567"/>
    </w:pPr>
    <w:rPr>
      <w:rFonts w:ascii="Verdana" w:hAnsi="Verdana"/>
      <w:sz w:val="20"/>
      <w:szCs w:val="20"/>
    </w:rPr>
  </w:style>
  <w:style w:type="paragraph" w:styleId="Retraitnormal">
    <w:name w:val="Normal Indent"/>
    <w:aliases w:val="Retrait normal Car1,Retrait normal Car Car"/>
    <w:basedOn w:val="Normal"/>
    <w:link w:val="RetraitnormalCar"/>
    <w:rsid w:val="002B5F13"/>
    <w:pPr>
      <w:spacing w:before="0" w:after="0"/>
      <w:ind w:left="708"/>
      <w:jc w:val="left"/>
    </w:pPr>
    <w:rPr>
      <w:sz w:val="20"/>
      <w:szCs w:val="20"/>
      <w:lang w:eastAsia="en-US"/>
    </w:rPr>
  </w:style>
  <w:style w:type="character" w:customStyle="1" w:styleId="RetraitnormalCar">
    <w:name w:val="Retrait normal Car"/>
    <w:aliases w:val="Retrait normal Car1 Car,Retrait normal Car Car Car"/>
    <w:basedOn w:val="Policepardfaut"/>
    <w:link w:val="Retraitnormal"/>
    <w:locked/>
    <w:rsid w:val="002B5F13"/>
    <w:rPr>
      <w:rFonts w:ascii="Arial" w:hAnsi="Arial"/>
      <w:lang w:val="fr-FR" w:eastAsia="en-US" w:bidi="ar-SA"/>
    </w:rPr>
  </w:style>
  <w:style w:type="paragraph" w:customStyle="1" w:styleId="Car0">
    <w:name w:val="Car"/>
    <w:basedOn w:val="Normal"/>
    <w:rsid w:val="0072279B"/>
    <w:pPr>
      <w:spacing w:before="0" w:after="160" w:line="240" w:lineRule="exact"/>
      <w:jc w:val="left"/>
    </w:pPr>
    <w:rPr>
      <w:rFonts w:ascii="Verdana" w:hAnsi="Verdana"/>
      <w:sz w:val="20"/>
      <w:szCs w:val="20"/>
      <w:lang w:val="en-US" w:eastAsia="en-US"/>
    </w:rPr>
  </w:style>
  <w:style w:type="paragraph" w:customStyle="1" w:styleId="InfoBluevisible">
    <w:name w:val="InfoBlue visible"/>
    <w:basedOn w:val="Normal"/>
    <w:next w:val="Normal"/>
    <w:rsid w:val="00FC351C"/>
    <w:pPr>
      <w:keepLines/>
      <w:spacing w:before="0" w:after="0"/>
      <w:jc w:val="left"/>
    </w:pPr>
    <w:rPr>
      <w:i/>
      <w:color w:val="0000FF"/>
      <w:szCs w:val="20"/>
    </w:rPr>
  </w:style>
  <w:style w:type="paragraph" w:styleId="NormalWeb">
    <w:name w:val="Normal (Web)"/>
    <w:basedOn w:val="Normal"/>
    <w:uiPriority w:val="99"/>
    <w:rsid w:val="00AF6DBA"/>
    <w:pPr>
      <w:spacing w:before="100" w:beforeAutospacing="1" w:after="100" w:afterAutospacing="1"/>
      <w:jc w:val="left"/>
    </w:pPr>
    <w:rPr>
      <w:rFonts w:ascii="Times New Roman" w:hAnsi="Times New Roman"/>
      <w:sz w:val="24"/>
    </w:rPr>
  </w:style>
  <w:style w:type="paragraph" w:customStyle="1" w:styleId="Style2">
    <w:name w:val="Style2"/>
    <w:basedOn w:val="TitreFigure"/>
    <w:autoRedefine/>
    <w:qFormat/>
    <w:rsid w:val="00BF281F"/>
    <w:pPr>
      <w:numPr>
        <w:numId w:val="0"/>
      </w:numPr>
    </w:pPr>
  </w:style>
  <w:style w:type="paragraph" w:customStyle="1" w:styleId="AnnexeA-ITLbs">
    <w:name w:val="Annexe A - IT&amp;L@bs"/>
    <w:basedOn w:val="Normal"/>
    <w:next w:val="Normal"/>
    <w:autoRedefine/>
    <w:rsid w:val="00BF281F"/>
    <w:pPr>
      <w:keepNext/>
      <w:pageBreakBefore/>
      <w:numPr>
        <w:ilvl w:val="5"/>
        <w:numId w:val="4"/>
      </w:numPr>
      <w:outlineLvl w:val="0"/>
    </w:pPr>
    <w:rPr>
      <w:rFonts w:ascii="Verdana" w:hAnsi="Verdana"/>
      <w:color w:val="FF6600"/>
      <w:sz w:val="36"/>
      <w:szCs w:val="36"/>
    </w:rPr>
  </w:style>
  <w:style w:type="paragraph" w:styleId="Listepuces">
    <w:name w:val="List Bullet"/>
    <w:basedOn w:val="Normal"/>
    <w:autoRedefine/>
    <w:rsid w:val="00D96B4D"/>
    <w:pPr>
      <w:numPr>
        <w:numId w:val="34"/>
      </w:numPr>
      <w:spacing w:before="0" w:after="0"/>
      <w:jc w:val="left"/>
    </w:pPr>
    <w:rPr>
      <w:rFonts w:ascii="Arial" w:hAnsi="Arial" w:cs="Arial"/>
      <w:sz w:val="20"/>
      <w:szCs w:val="20"/>
    </w:rPr>
  </w:style>
  <w:style w:type="paragraph" w:styleId="Paragraphedeliste">
    <w:name w:val="List Paragraph"/>
    <w:basedOn w:val="Normal"/>
    <w:link w:val="ParagraphedelisteCar"/>
    <w:uiPriority w:val="34"/>
    <w:qFormat/>
    <w:rsid w:val="001D6EF6"/>
    <w:pPr>
      <w:spacing w:before="0" w:after="0"/>
      <w:ind w:left="720"/>
    </w:pPr>
    <w:rPr>
      <w:rFonts w:ascii="Arial" w:hAnsi="Arial" w:cs="Arial"/>
      <w:szCs w:val="22"/>
      <w:lang w:eastAsia="en-US"/>
    </w:rPr>
  </w:style>
  <w:style w:type="character" w:customStyle="1" w:styleId="ParagraphedelisteCar">
    <w:name w:val="Paragraphe de liste Car"/>
    <w:link w:val="Paragraphedeliste"/>
    <w:uiPriority w:val="34"/>
    <w:locked/>
    <w:rsid w:val="001D6EF6"/>
    <w:rPr>
      <w:rFonts w:ascii="Arial" w:hAnsi="Arial" w:cs="Arial"/>
      <w:sz w:val="22"/>
      <w:szCs w:val="22"/>
      <w:lang w:eastAsia="en-US"/>
    </w:rPr>
  </w:style>
  <w:style w:type="paragraph" w:customStyle="1" w:styleId="Prinicpal">
    <w:name w:val="Prinicpal"/>
    <w:basedOn w:val="Normal"/>
    <w:rsid w:val="00D96B4D"/>
    <w:pPr>
      <w:spacing w:before="0" w:after="0"/>
      <w:jc w:val="left"/>
    </w:pPr>
    <w:rPr>
      <w:rFonts w:ascii="Arial" w:hAnsi="Arial" w:cs="Arial"/>
      <w:sz w:val="20"/>
      <w:szCs w:val="20"/>
      <w:lang w:eastAsia="en-US"/>
    </w:rPr>
  </w:style>
  <w:style w:type="table" w:customStyle="1" w:styleId="ListTable41">
    <w:name w:val="List Table 41"/>
    <w:basedOn w:val="TableauNormal"/>
    <w:uiPriority w:val="49"/>
    <w:rsid w:val="00D96B4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e2">
    <w:name w:val="List 2"/>
    <w:basedOn w:val="Normal"/>
    <w:semiHidden/>
    <w:rsid w:val="006C069B"/>
    <w:pPr>
      <w:spacing w:before="0" w:after="0"/>
      <w:ind w:left="566" w:hanging="283"/>
      <w:jc w:val="left"/>
    </w:pPr>
    <w:rPr>
      <w:rFonts w:ascii="Arial" w:hAnsi="Arial" w:cs="Arial"/>
      <w:sz w:val="20"/>
      <w:szCs w:val="20"/>
      <w:lang w:eastAsia="en-US"/>
    </w:rPr>
  </w:style>
  <w:style w:type="table" w:customStyle="1" w:styleId="ListTable42">
    <w:name w:val="List Table 42"/>
    <w:basedOn w:val="TableauNormal"/>
    <w:uiPriority w:val="49"/>
    <w:rsid w:val="00C11D3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lang-en">
    <w:name w:val="lang-en"/>
    <w:basedOn w:val="Policepardfaut"/>
    <w:rsid w:val="00022407"/>
  </w:style>
  <w:style w:type="character" w:styleId="Lienhypertextesuivivisit">
    <w:name w:val="FollowedHyperlink"/>
    <w:basedOn w:val="Policepardfaut"/>
    <w:semiHidden/>
    <w:unhideWhenUsed/>
    <w:rsid w:val="00022407"/>
    <w:rPr>
      <w:color w:val="800080" w:themeColor="followedHyperlink"/>
      <w:u w:val="single"/>
    </w:rPr>
  </w:style>
  <w:style w:type="paragraph" w:styleId="En-ttedetabledesmatires">
    <w:name w:val="TOC Heading"/>
    <w:basedOn w:val="Titre1"/>
    <w:next w:val="Normal"/>
    <w:uiPriority w:val="39"/>
    <w:unhideWhenUsed/>
    <w:qFormat/>
    <w:rsid w:val="0000366E"/>
    <w:pPr>
      <w:keepLines/>
      <w:pageBreakBefore w:val="0"/>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Rvision">
    <w:name w:val="Revision"/>
    <w:hidden/>
    <w:uiPriority w:val="99"/>
    <w:semiHidden/>
    <w:rsid w:val="003A02EC"/>
    <w:rPr>
      <w:rFonts w:ascii="Helvetica 45 Light" w:hAnsi="Helvetica 45 Light"/>
      <w:sz w:val="22"/>
      <w:szCs w:val="24"/>
    </w:rPr>
  </w:style>
  <w:style w:type="paragraph" w:styleId="PrformatHTML">
    <w:name w:val="HTML Preformatted"/>
    <w:basedOn w:val="Normal"/>
    <w:link w:val="PrformatHTMLCar"/>
    <w:uiPriority w:val="99"/>
    <w:unhideWhenUsed/>
    <w:rsid w:val="00F7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F73EB0"/>
    <w:rPr>
      <w:rFonts w:ascii="Courier New" w:hAnsi="Courier New" w:cs="Courier New"/>
    </w:rPr>
  </w:style>
  <w:style w:type="character" w:customStyle="1" w:styleId="pln">
    <w:name w:val="pln"/>
    <w:basedOn w:val="Policepardfaut"/>
    <w:rsid w:val="00F73EB0"/>
  </w:style>
  <w:style w:type="character" w:customStyle="1" w:styleId="pun">
    <w:name w:val="pun"/>
    <w:basedOn w:val="Policepardfaut"/>
    <w:rsid w:val="00F73EB0"/>
  </w:style>
  <w:style w:type="character" w:customStyle="1" w:styleId="typ">
    <w:name w:val="typ"/>
    <w:basedOn w:val="Policepardfaut"/>
    <w:rsid w:val="00F73EB0"/>
  </w:style>
  <w:style w:type="character" w:styleId="CodeHTML">
    <w:name w:val="HTML Code"/>
    <w:basedOn w:val="Policepardfaut"/>
    <w:uiPriority w:val="99"/>
    <w:semiHidden/>
    <w:unhideWhenUsed/>
    <w:rsid w:val="00FC6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85704">
      <w:bodyDiv w:val="1"/>
      <w:marLeft w:val="0"/>
      <w:marRight w:val="0"/>
      <w:marTop w:val="0"/>
      <w:marBottom w:val="0"/>
      <w:divBdr>
        <w:top w:val="none" w:sz="0" w:space="0" w:color="auto"/>
        <w:left w:val="none" w:sz="0" w:space="0" w:color="auto"/>
        <w:bottom w:val="none" w:sz="0" w:space="0" w:color="auto"/>
        <w:right w:val="none" w:sz="0" w:space="0" w:color="auto"/>
      </w:divBdr>
      <w:divsChild>
        <w:div w:id="176122537">
          <w:marLeft w:val="0"/>
          <w:marRight w:val="0"/>
          <w:marTop w:val="0"/>
          <w:marBottom w:val="0"/>
          <w:divBdr>
            <w:top w:val="none" w:sz="0" w:space="0" w:color="auto"/>
            <w:left w:val="none" w:sz="0" w:space="0" w:color="auto"/>
            <w:bottom w:val="none" w:sz="0" w:space="0" w:color="auto"/>
            <w:right w:val="none" w:sz="0" w:space="0" w:color="auto"/>
          </w:divBdr>
          <w:divsChild>
            <w:div w:id="563493625">
              <w:marLeft w:val="0"/>
              <w:marRight w:val="0"/>
              <w:marTop w:val="0"/>
              <w:marBottom w:val="0"/>
              <w:divBdr>
                <w:top w:val="none" w:sz="0" w:space="0" w:color="auto"/>
                <w:left w:val="none" w:sz="0" w:space="0" w:color="auto"/>
                <w:bottom w:val="none" w:sz="0" w:space="0" w:color="auto"/>
                <w:right w:val="none" w:sz="0" w:space="0" w:color="auto"/>
              </w:divBdr>
              <w:divsChild>
                <w:div w:id="809326616">
                  <w:marLeft w:val="0"/>
                  <w:marRight w:val="0"/>
                  <w:marTop w:val="0"/>
                  <w:marBottom w:val="0"/>
                  <w:divBdr>
                    <w:top w:val="none" w:sz="0" w:space="0" w:color="auto"/>
                    <w:left w:val="none" w:sz="0" w:space="0" w:color="auto"/>
                    <w:bottom w:val="none" w:sz="0" w:space="0" w:color="auto"/>
                    <w:right w:val="none" w:sz="0" w:space="0" w:color="auto"/>
                  </w:divBdr>
                  <w:divsChild>
                    <w:div w:id="1461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961418">
      <w:bodyDiv w:val="1"/>
      <w:marLeft w:val="0"/>
      <w:marRight w:val="0"/>
      <w:marTop w:val="0"/>
      <w:marBottom w:val="0"/>
      <w:divBdr>
        <w:top w:val="none" w:sz="0" w:space="0" w:color="auto"/>
        <w:left w:val="none" w:sz="0" w:space="0" w:color="auto"/>
        <w:bottom w:val="none" w:sz="0" w:space="0" w:color="auto"/>
        <w:right w:val="none" w:sz="0" w:space="0" w:color="auto"/>
      </w:divBdr>
    </w:div>
    <w:div w:id="335151946">
      <w:bodyDiv w:val="1"/>
      <w:marLeft w:val="0"/>
      <w:marRight w:val="0"/>
      <w:marTop w:val="0"/>
      <w:marBottom w:val="0"/>
      <w:divBdr>
        <w:top w:val="none" w:sz="0" w:space="0" w:color="auto"/>
        <w:left w:val="none" w:sz="0" w:space="0" w:color="auto"/>
        <w:bottom w:val="none" w:sz="0" w:space="0" w:color="auto"/>
        <w:right w:val="none" w:sz="0" w:space="0" w:color="auto"/>
      </w:divBdr>
    </w:div>
    <w:div w:id="505176080">
      <w:bodyDiv w:val="1"/>
      <w:marLeft w:val="0"/>
      <w:marRight w:val="0"/>
      <w:marTop w:val="0"/>
      <w:marBottom w:val="0"/>
      <w:divBdr>
        <w:top w:val="none" w:sz="0" w:space="0" w:color="auto"/>
        <w:left w:val="none" w:sz="0" w:space="0" w:color="auto"/>
        <w:bottom w:val="none" w:sz="0" w:space="0" w:color="auto"/>
        <w:right w:val="none" w:sz="0" w:space="0" w:color="auto"/>
      </w:divBdr>
    </w:div>
    <w:div w:id="519128598">
      <w:bodyDiv w:val="1"/>
      <w:marLeft w:val="0"/>
      <w:marRight w:val="0"/>
      <w:marTop w:val="0"/>
      <w:marBottom w:val="0"/>
      <w:divBdr>
        <w:top w:val="none" w:sz="0" w:space="0" w:color="auto"/>
        <w:left w:val="none" w:sz="0" w:space="0" w:color="auto"/>
        <w:bottom w:val="none" w:sz="0" w:space="0" w:color="auto"/>
        <w:right w:val="none" w:sz="0" w:space="0" w:color="auto"/>
      </w:divBdr>
    </w:div>
    <w:div w:id="623385747">
      <w:bodyDiv w:val="1"/>
      <w:marLeft w:val="0"/>
      <w:marRight w:val="0"/>
      <w:marTop w:val="0"/>
      <w:marBottom w:val="0"/>
      <w:divBdr>
        <w:top w:val="none" w:sz="0" w:space="0" w:color="auto"/>
        <w:left w:val="none" w:sz="0" w:space="0" w:color="auto"/>
        <w:bottom w:val="none" w:sz="0" w:space="0" w:color="auto"/>
        <w:right w:val="none" w:sz="0" w:space="0" w:color="auto"/>
      </w:divBdr>
    </w:div>
    <w:div w:id="849417692">
      <w:bodyDiv w:val="1"/>
      <w:marLeft w:val="0"/>
      <w:marRight w:val="0"/>
      <w:marTop w:val="0"/>
      <w:marBottom w:val="0"/>
      <w:divBdr>
        <w:top w:val="none" w:sz="0" w:space="0" w:color="auto"/>
        <w:left w:val="none" w:sz="0" w:space="0" w:color="auto"/>
        <w:bottom w:val="none" w:sz="0" w:space="0" w:color="auto"/>
        <w:right w:val="none" w:sz="0" w:space="0" w:color="auto"/>
      </w:divBdr>
    </w:div>
    <w:div w:id="1407537259">
      <w:bodyDiv w:val="1"/>
      <w:marLeft w:val="0"/>
      <w:marRight w:val="0"/>
      <w:marTop w:val="0"/>
      <w:marBottom w:val="0"/>
      <w:divBdr>
        <w:top w:val="none" w:sz="0" w:space="0" w:color="auto"/>
        <w:left w:val="none" w:sz="0" w:space="0" w:color="auto"/>
        <w:bottom w:val="none" w:sz="0" w:space="0" w:color="auto"/>
        <w:right w:val="none" w:sz="0" w:space="0" w:color="auto"/>
      </w:divBdr>
    </w:div>
    <w:div w:id="14700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http://localhost:9200/"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http://www.elasticsearch.org/download/"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zhh6944\Application%20Data\Microsoft\Templates\Orange-v1.14.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C4B67B42FBC3449A556F833052E959" ma:contentTypeVersion="0" ma:contentTypeDescription="Crée un document." ma:contentTypeScope="" ma:versionID="55013ecaa28b8035773fa490d04768d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6FC6F-DAE3-4625-9DB8-E74BABBBBA9F}">
  <ds:schemaRefs>
    <ds:schemaRef ds:uri="http://schemas.microsoft.com/office/2006/metadata/longProperties"/>
  </ds:schemaRefs>
</ds:datastoreItem>
</file>

<file path=customXml/itemProps2.xml><?xml version="1.0" encoding="utf-8"?>
<ds:datastoreItem xmlns:ds="http://schemas.openxmlformats.org/officeDocument/2006/customXml" ds:itemID="{7C5B1D6F-F7D5-488F-8933-9F0A957E0F33}">
  <ds:schemaRefs>
    <ds:schemaRef ds:uri="http://schemas.microsoft.com/office/2006/metadata/properties"/>
  </ds:schemaRefs>
</ds:datastoreItem>
</file>

<file path=customXml/itemProps3.xml><?xml version="1.0" encoding="utf-8"?>
<ds:datastoreItem xmlns:ds="http://schemas.openxmlformats.org/officeDocument/2006/customXml" ds:itemID="{9D913CFE-D6E9-4CF8-99C7-97E8AEB699ED}">
  <ds:schemaRefs>
    <ds:schemaRef ds:uri="http://schemas.microsoft.com/sharepoint/v3/contenttype/forms"/>
  </ds:schemaRefs>
</ds:datastoreItem>
</file>

<file path=customXml/itemProps4.xml><?xml version="1.0" encoding="utf-8"?>
<ds:datastoreItem xmlns:ds="http://schemas.openxmlformats.org/officeDocument/2006/customXml" ds:itemID="{9F532FB6-7071-49F1-AA65-0B3D3A264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064D07F5-088B-4FBC-BE27-24860488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Orange-v1.14.dot</Template>
  <TotalTime>522</TotalTime>
  <Pages>7</Pages>
  <Words>591</Words>
  <Characters>3252</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Spécification Fonctionnelle du module contenu</vt:lpstr>
      <vt:lpstr>Dossier de Spécification Fonctionnelle du module contenu</vt:lpstr>
    </vt:vector>
  </TitlesOfParts>
  <Manager>&lt;Responsable_Document&gt;</Manager>
  <Company>IT&amp;L@bs</Company>
  <LinksUpToDate>false</LinksUpToDate>
  <CharactersWithSpaces>3836</CharactersWithSpaces>
  <SharedDoc>false</SharedDoc>
  <HLinks>
    <vt:vector size="228" baseType="variant">
      <vt:variant>
        <vt:i4>1441880</vt:i4>
      </vt:variant>
      <vt:variant>
        <vt:i4>285</vt:i4>
      </vt:variant>
      <vt:variant>
        <vt:i4>0</vt:i4>
      </vt:variant>
      <vt:variant>
        <vt:i4>5</vt:i4>
      </vt:variant>
      <vt:variant>
        <vt:lpwstr>http://fr.wikipedia.org/wiki/Exigence</vt:lpwstr>
      </vt:variant>
      <vt:variant>
        <vt:lpwstr/>
      </vt:variant>
      <vt:variant>
        <vt:i4>1441880</vt:i4>
      </vt:variant>
      <vt:variant>
        <vt:i4>282</vt:i4>
      </vt:variant>
      <vt:variant>
        <vt:i4>0</vt:i4>
      </vt:variant>
      <vt:variant>
        <vt:i4>5</vt:i4>
      </vt:variant>
      <vt:variant>
        <vt:lpwstr>http://fr.wikipedia.org/wiki/Exigence</vt:lpwstr>
      </vt:variant>
      <vt:variant>
        <vt:lpwstr/>
      </vt:variant>
      <vt:variant>
        <vt:i4>5177401</vt:i4>
      </vt:variant>
      <vt:variant>
        <vt:i4>279</vt:i4>
      </vt:variant>
      <vt:variant>
        <vt:i4>0</vt:i4>
      </vt:variant>
      <vt:variant>
        <vt:i4>5</vt:i4>
      </vt:variant>
      <vt:variant>
        <vt:lpwstr>http://fr.wikipedia.org/w/index.php?title=%C3%89tude_pr%C3%A9alable&amp;action=edit&amp;redlink=1</vt:lpwstr>
      </vt:variant>
      <vt:variant>
        <vt:lpwstr/>
      </vt:variant>
      <vt:variant>
        <vt:i4>1114169</vt:i4>
      </vt:variant>
      <vt:variant>
        <vt:i4>272</vt:i4>
      </vt:variant>
      <vt:variant>
        <vt:i4>0</vt:i4>
      </vt:variant>
      <vt:variant>
        <vt:i4>5</vt:i4>
      </vt:variant>
      <vt:variant>
        <vt:lpwstr/>
      </vt:variant>
      <vt:variant>
        <vt:lpwstr>_Toc259632177</vt:lpwstr>
      </vt:variant>
      <vt:variant>
        <vt:i4>1114169</vt:i4>
      </vt:variant>
      <vt:variant>
        <vt:i4>266</vt:i4>
      </vt:variant>
      <vt:variant>
        <vt:i4>0</vt:i4>
      </vt:variant>
      <vt:variant>
        <vt:i4>5</vt:i4>
      </vt:variant>
      <vt:variant>
        <vt:lpwstr/>
      </vt:variant>
      <vt:variant>
        <vt:lpwstr>_Toc259632176</vt:lpwstr>
      </vt:variant>
      <vt:variant>
        <vt:i4>1114169</vt:i4>
      </vt:variant>
      <vt:variant>
        <vt:i4>257</vt:i4>
      </vt:variant>
      <vt:variant>
        <vt:i4>0</vt:i4>
      </vt:variant>
      <vt:variant>
        <vt:i4>5</vt:i4>
      </vt:variant>
      <vt:variant>
        <vt:lpwstr/>
      </vt:variant>
      <vt:variant>
        <vt:lpwstr>_Toc259632175</vt:lpwstr>
      </vt:variant>
      <vt:variant>
        <vt:i4>1114169</vt:i4>
      </vt:variant>
      <vt:variant>
        <vt:i4>248</vt:i4>
      </vt:variant>
      <vt:variant>
        <vt:i4>0</vt:i4>
      </vt:variant>
      <vt:variant>
        <vt:i4>5</vt:i4>
      </vt:variant>
      <vt:variant>
        <vt:lpwstr/>
      </vt:variant>
      <vt:variant>
        <vt:lpwstr>_Toc259632174</vt:lpwstr>
      </vt:variant>
      <vt:variant>
        <vt:i4>1114169</vt:i4>
      </vt:variant>
      <vt:variant>
        <vt:i4>242</vt:i4>
      </vt:variant>
      <vt:variant>
        <vt:i4>0</vt:i4>
      </vt:variant>
      <vt:variant>
        <vt:i4>5</vt:i4>
      </vt:variant>
      <vt:variant>
        <vt:lpwstr/>
      </vt:variant>
      <vt:variant>
        <vt:lpwstr>_Toc259632173</vt:lpwstr>
      </vt:variant>
      <vt:variant>
        <vt:i4>1114169</vt:i4>
      </vt:variant>
      <vt:variant>
        <vt:i4>236</vt:i4>
      </vt:variant>
      <vt:variant>
        <vt:i4>0</vt:i4>
      </vt:variant>
      <vt:variant>
        <vt:i4>5</vt:i4>
      </vt:variant>
      <vt:variant>
        <vt:lpwstr/>
      </vt:variant>
      <vt:variant>
        <vt:lpwstr>_Toc259632172</vt:lpwstr>
      </vt:variant>
      <vt:variant>
        <vt:i4>1114169</vt:i4>
      </vt:variant>
      <vt:variant>
        <vt:i4>230</vt:i4>
      </vt:variant>
      <vt:variant>
        <vt:i4>0</vt:i4>
      </vt:variant>
      <vt:variant>
        <vt:i4>5</vt:i4>
      </vt:variant>
      <vt:variant>
        <vt:lpwstr/>
      </vt:variant>
      <vt:variant>
        <vt:lpwstr>_Toc259632171</vt:lpwstr>
      </vt:variant>
      <vt:variant>
        <vt:i4>1114169</vt:i4>
      </vt:variant>
      <vt:variant>
        <vt:i4>224</vt:i4>
      </vt:variant>
      <vt:variant>
        <vt:i4>0</vt:i4>
      </vt:variant>
      <vt:variant>
        <vt:i4>5</vt:i4>
      </vt:variant>
      <vt:variant>
        <vt:lpwstr/>
      </vt:variant>
      <vt:variant>
        <vt:lpwstr>_Toc259632170</vt:lpwstr>
      </vt:variant>
      <vt:variant>
        <vt:i4>1048633</vt:i4>
      </vt:variant>
      <vt:variant>
        <vt:i4>218</vt:i4>
      </vt:variant>
      <vt:variant>
        <vt:i4>0</vt:i4>
      </vt:variant>
      <vt:variant>
        <vt:i4>5</vt:i4>
      </vt:variant>
      <vt:variant>
        <vt:lpwstr/>
      </vt:variant>
      <vt:variant>
        <vt:lpwstr>_Toc259632169</vt:lpwstr>
      </vt:variant>
      <vt:variant>
        <vt:i4>1048633</vt:i4>
      </vt:variant>
      <vt:variant>
        <vt:i4>212</vt:i4>
      </vt:variant>
      <vt:variant>
        <vt:i4>0</vt:i4>
      </vt:variant>
      <vt:variant>
        <vt:i4>5</vt:i4>
      </vt:variant>
      <vt:variant>
        <vt:lpwstr/>
      </vt:variant>
      <vt:variant>
        <vt:lpwstr>_Toc259632168</vt:lpwstr>
      </vt:variant>
      <vt:variant>
        <vt:i4>1048633</vt:i4>
      </vt:variant>
      <vt:variant>
        <vt:i4>206</vt:i4>
      </vt:variant>
      <vt:variant>
        <vt:i4>0</vt:i4>
      </vt:variant>
      <vt:variant>
        <vt:i4>5</vt:i4>
      </vt:variant>
      <vt:variant>
        <vt:lpwstr/>
      </vt:variant>
      <vt:variant>
        <vt:lpwstr>_Toc259632167</vt:lpwstr>
      </vt:variant>
      <vt:variant>
        <vt:i4>1048633</vt:i4>
      </vt:variant>
      <vt:variant>
        <vt:i4>200</vt:i4>
      </vt:variant>
      <vt:variant>
        <vt:i4>0</vt:i4>
      </vt:variant>
      <vt:variant>
        <vt:i4>5</vt:i4>
      </vt:variant>
      <vt:variant>
        <vt:lpwstr/>
      </vt:variant>
      <vt:variant>
        <vt:lpwstr>_Toc259632166</vt:lpwstr>
      </vt:variant>
      <vt:variant>
        <vt:i4>1048633</vt:i4>
      </vt:variant>
      <vt:variant>
        <vt:i4>194</vt:i4>
      </vt:variant>
      <vt:variant>
        <vt:i4>0</vt:i4>
      </vt:variant>
      <vt:variant>
        <vt:i4>5</vt:i4>
      </vt:variant>
      <vt:variant>
        <vt:lpwstr/>
      </vt:variant>
      <vt:variant>
        <vt:lpwstr>_Toc259632165</vt:lpwstr>
      </vt:variant>
      <vt:variant>
        <vt:i4>1048633</vt:i4>
      </vt:variant>
      <vt:variant>
        <vt:i4>188</vt:i4>
      </vt:variant>
      <vt:variant>
        <vt:i4>0</vt:i4>
      </vt:variant>
      <vt:variant>
        <vt:i4>5</vt:i4>
      </vt:variant>
      <vt:variant>
        <vt:lpwstr/>
      </vt:variant>
      <vt:variant>
        <vt:lpwstr>_Toc259632164</vt:lpwstr>
      </vt:variant>
      <vt:variant>
        <vt:i4>1048633</vt:i4>
      </vt:variant>
      <vt:variant>
        <vt:i4>182</vt:i4>
      </vt:variant>
      <vt:variant>
        <vt:i4>0</vt:i4>
      </vt:variant>
      <vt:variant>
        <vt:i4>5</vt:i4>
      </vt:variant>
      <vt:variant>
        <vt:lpwstr/>
      </vt:variant>
      <vt:variant>
        <vt:lpwstr>_Toc259632163</vt:lpwstr>
      </vt:variant>
      <vt:variant>
        <vt:i4>1048633</vt:i4>
      </vt:variant>
      <vt:variant>
        <vt:i4>176</vt:i4>
      </vt:variant>
      <vt:variant>
        <vt:i4>0</vt:i4>
      </vt:variant>
      <vt:variant>
        <vt:i4>5</vt:i4>
      </vt:variant>
      <vt:variant>
        <vt:lpwstr/>
      </vt:variant>
      <vt:variant>
        <vt:lpwstr>_Toc259632162</vt:lpwstr>
      </vt:variant>
      <vt:variant>
        <vt:i4>1048633</vt:i4>
      </vt:variant>
      <vt:variant>
        <vt:i4>170</vt:i4>
      </vt:variant>
      <vt:variant>
        <vt:i4>0</vt:i4>
      </vt:variant>
      <vt:variant>
        <vt:i4>5</vt:i4>
      </vt:variant>
      <vt:variant>
        <vt:lpwstr/>
      </vt:variant>
      <vt:variant>
        <vt:lpwstr>_Toc259632161</vt:lpwstr>
      </vt:variant>
      <vt:variant>
        <vt:i4>1048633</vt:i4>
      </vt:variant>
      <vt:variant>
        <vt:i4>164</vt:i4>
      </vt:variant>
      <vt:variant>
        <vt:i4>0</vt:i4>
      </vt:variant>
      <vt:variant>
        <vt:i4>5</vt:i4>
      </vt:variant>
      <vt:variant>
        <vt:lpwstr/>
      </vt:variant>
      <vt:variant>
        <vt:lpwstr>_Toc259632160</vt:lpwstr>
      </vt:variant>
      <vt:variant>
        <vt:i4>1245241</vt:i4>
      </vt:variant>
      <vt:variant>
        <vt:i4>158</vt:i4>
      </vt:variant>
      <vt:variant>
        <vt:i4>0</vt:i4>
      </vt:variant>
      <vt:variant>
        <vt:i4>5</vt:i4>
      </vt:variant>
      <vt:variant>
        <vt:lpwstr/>
      </vt:variant>
      <vt:variant>
        <vt:lpwstr>_Toc259632159</vt:lpwstr>
      </vt:variant>
      <vt:variant>
        <vt:i4>1245241</vt:i4>
      </vt:variant>
      <vt:variant>
        <vt:i4>152</vt:i4>
      </vt:variant>
      <vt:variant>
        <vt:i4>0</vt:i4>
      </vt:variant>
      <vt:variant>
        <vt:i4>5</vt:i4>
      </vt:variant>
      <vt:variant>
        <vt:lpwstr/>
      </vt:variant>
      <vt:variant>
        <vt:lpwstr>_Toc259632158</vt:lpwstr>
      </vt:variant>
      <vt:variant>
        <vt:i4>1245241</vt:i4>
      </vt:variant>
      <vt:variant>
        <vt:i4>146</vt:i4>
      </vt:variant>
      <vt:variant>
        <vt:i4>0</vt:i4>
      </vt:variant>
      <vt:variant>
        <vt:i4>5</vt:i4>
      </vt:variant>
      <vt:variant>
        <vt:lpwstr/>
      </vt:variant>
      <vt:variant>
        <vt:lpwstr>_Toc259632157</vt:lpwstr>
      </vt:variant>
      <vt:variant>
        <vt:i4>1245241</vt:i4>
      </vt:variant>
      <vt:variant>
        <vt:i4>140</vt:i4>
      </vt:variant>
      <vt:variant>
        <vt:i4>0</vt:i4>
      </vt:variant>
      <vt:variant>
        <vt:i4>5</vt:i4>
      </vt:variant>
      <vt:variant>
        <vt:lpwstr/>
      </vt:variant>
      <vt:variant>
        <vt:lpwstr>_Toc259632156</vt:lpwstr>
      </vt:variant>
      <vt:variant>
        <vt:i4>1245241</vt:i4>
      </vt:variant>
      <vt:variant>
        <vt:i4>134</vt:i4>
      </vt:variant>
      <vt:variant>
        <vt:i4>0</vt:i4>
      </vt:variant>
      <vt:variant>
        <vt:i4>5</vt:i4>
      </vt:variant>
      <vt:variant>
        <vt:lpwstr/>
      </vt:variant>
      <vt:variant>
        <vt:lpwstr>_Toc259632155</vt:lpwstr>
      </vt:variant>
      <vt:variant>
        <vt:i4>1245241</vt:i4>
      </vt:variant>
      <vt:variant>
        <vt:i4>128</vt:i4>
      </vt:variant>
      <vt:variant>
        <vt:i4>0</vt:i4>
      </vt:variant>
      <vt:variant>
        <vt:i4>5</vt:i4>
      </vt:variant>
      <vt:variant>
        <vt:lpwstr/>
      </vt:variant>
      <vt:variant>
        <vt:lpwstr>_Toc259632154</vt:lpwstr>
      </vt:variant>
      <vt:variant>
        <vt:i4>1245241</vt:i4>
      </vt:variant>
      <vt:variant>
        <vt:i4>122</vt:i4>
      </vt:variant>
      <vt:variant>
        <vt:i4>0</vt:i4>
      </vt:variant>
      <vt:variant>
        <vt:i4>5</vt:i4>
      </vt:variant>
      <vt:variant>
        <vt:lpwstr/>
      </vt:variant>
      <vt:variant>
        <vt:lpwstr>_Toc259632153</vt:lpwstr>
      </vt:variant>
      <vt:variant>
        <vt:i4>1245241</vt:i4>
      </vt:variant>
      <vt:variant>
        <vt:i4>116</vt:i4>
      </vt:variant>
      <vt:variant>
        <vt:i4>0</vt:i4>
      </vt:variant>
      <vt:variant>
        <vt:i4>5</vt:i4>
      </vt:variant>
      <vt:variant>
        <vt:lpwstr/>
      </vt:variant>
      <vt:variant>
        <vt:lpwstr>_Toc259632152</vt:lpwstr>
      </vt:variant>
      <vt:variant>
        <vt:i4>1245241</vt:i4>
      </vt:variant>
      <vt:variant>
        <vt:i4>110</vt:i4>
      </vt:variant>
      <vt:variant>
        <vt:i4>0</vt:i4>
      </vt:variant>
      <vt:variant>
        <vt:i4>5</vt:i4>
      </vt:variant>
      <vt:variant>
        <vt:lpwstr/>
      </vt:variant>
      <vt:variant>
        <vt:lpwstr>_Toc259632151</vt:lpwstr>
      </vt:variant>
      <vt:variant>
        <vt:i4>1245241</vt:i4>
      </vt:variant>
      <vt:variant>
        <vt:i4>104</vt:i4>
      </vt:variant>
      <vt:variant>
        <vt:i4>0</vt:i4>
      </vt:variant>
      <vt:variant>
        <vt:i4>5</vt:i4>
      </vt:variant>
      <vt:variant>
        <vt:lpwstr/>
      </vt:variant>
      <vt:variant>
        <vt:lpwstr>_Toc259632150</vt:lpwstr>
      </vt:variant>
      <vt:variant>
        <vt:i4>1179705</vt:i4>
      </vt:variant>
      <vt:variant>
        <vt:i4>98</vt:i4>
      </vt:variant>
      <vt:variant>
        <vt:i4>0</vt:i4>
      </vt:variant>
      <vt:variant>
        <vt:i4>5</vt:i4>
      </vt:variant>
      <vt:variant>
        <vt:lpwstr/>
      </vt:variant>
      <vt:variant>
        <vt:lpwstr>_Toc259632149</vt:lpwstr>
      </vt:variant>
      <vt:variant>
        <vt:i4>1179705</vt:i4>
      </vt:variant>
      <vt:variant>
        <vt:i4>92</vt:i4>
      </vt:variant>
      <vt:variant>
        <vt:i4>0</vt:i4>
      </vt:variant>
      <vt:variant>
        <vt:i4>5</vt:i4>
      </vt:variant>
      <vt:variant>
        <vt:lpwstr/>
      </vt:variant>
      <vt:variant>
        <vt:lpwstr>_Toc259632148</vt:lpwstr>
      </vt:variant>
      <vt:variant>
        <vt:i4>1179705</vt:i4>
      </vt:variant>
      <vt:variant>
        <vt:i4>86</vt:i4>
      </vt:variant>
      <vt:variant>
        <vt:i4>0</vt:i4>
      </vt:variant>
      <vt:variant>
        <vt:i4>5</vt:i4>
      </vt:variant>
      <vt:variant>
        <vt:lpwstr/>
      </vt:variant>
      <vt:variant>
        <vt:lpwstr>_Toc259632147</vt:lpwstr>
      </vt:variant>
      <vt:variant>
        <vt:i4>1179705</vt:i4>
      </vt:variant>
      <vt:variant>
        <vt:i4>80</vt:i4>
      </vt:variant>
      <vt:variant>
        <vt:i4>0</vt:i4>
      </vt:variant>
      <vt:variant>
        <vt:i4>5</vt:i4>
      </vt:variant>
      <vt:variant>
        <vt:lpwstr/>
      </vt:variant>
      <vt:variant>
        <vt:lpwstr>_Toc259632146</vt:lpwstr>
      </vt:variant>
      <vt:variant>
        <vt:i4>1179705</vt:i4>
      </vt:variant>
      <vt:variant>
        <vt:i4>74</vt:i4>
      </vt:variant>
      <vt:variant>
        <vt:i4>0</vt:i4>
      </vt:variant>
      <vt:variant>
        <vt:i4>5</vt:i4>
      </vt:variant>
      <vt:variant>
        <vt:lpwstr/>
      </vt:variant>
      <vt:variant>
        <vt:lpwstr>_Toc259632145</vt:lpwstr>
      </vt:variant>
      <vt:variant>
        <vt:i4>1179705</vt:i4>
      </vt:variant>
      <vt:variant>
        <vt:i4>68</vt:i4>
      </vt:variant>
      <vt:variant>
        <vt:i4>0</vt:i4>
      </vt:variant>
      <vt:variant>
        <vt:i4>5</vt:i4>
      </vt:variant>
      <vt:variant>
        <vt:lpwstr/>
      </vt:variant>
      <vt:variant>
        <vt:lpwstr>_Toc259632144</vt:lpwstr>
      </vt:variant>
      <vt:variant>
        <vt:i4>1179705</vt:i4>
      </vt:variant>
      <vt:variant>
        <vt:i4>62</vt:i4>
      </vt:variant>
      <vt:variant>
        <vt:i4>0</vt:i4>
      </vt:variant>
      <vt:variant>
        <vt:i4>5</vt:i4>
      </vt:variant>
      <vt:variant>
        <vt:lpwstr/>
      </vt:variant>
      <vt:variant>
        <vt:lpwstr>_Toc259632143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 Fonctionnelle du module contenu</dc:title>
  <dc:subject>&lt;Sujet_Document&gt;</dc:subject>
  <dc:creator>&lt;Auteur&gt;</dc:creator>
  <cp:lastModifiedBy>Flavien GESLIN</cp:lastModifiedBy>
  <cp:revision>122</cp:revision>
  <cp:lastPrinted>1900-12-31T23:00:00Z</cp:lastPrinted>
  <dcterms:created xsi:type="dcterms:W3CDTF">2014-10-17T12:00:00Z</dcterms:created>
  <dcterms:modified xsi:type="dcterms:W3CDTF">2014-11-10T17:45:00Z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interne IT&amp;L@bs</vt:lpwstr>
  </property>
  <property fmtid="{D5CDD505-2E9C-101B-9397-08002B2CF9AE}" pid="3" name="Client">
    <vt:lpwstr>CCS</vt:lpwstr>
  </property>
  <property fmtid="{D5CDD505-2E9C-101B-9397-08002B2CF9AE}" pid="4" name="Code projet">
    <vt:lpwstr>OLB271</vt:lpwstr>
  </property>
  <property fmtid="{D5CDD505-2E9C-101B-9397-08002B2CF9AE}" pid="5" name="Titre Projet">
    <vt:lpwstr>MXDMP</vt:lpwstr>
  </property>
  <property fmtid="{D5CDD505-2E9C-101B-9397-08002B2CF9AE}" pid="6" name="Version">
    <vt:lpwstr>1.3</vt:lpwstr>
  </property>
  <property fmtid="{D5CDD505-2E9C-101B-9397-08002B2CF9AE}" pid="7" name="Date de version">
    <vt:lpwstr>22/05/2014</vt:lpwstr>
  </property>
  <property fmtid="{D5CDD505-2E9C-101B-9397-08002B2CF9AE}" pid="8" name="Order">
    <vt:lpwstr>60200.0000000000</vt:lpwstr>
  </property>
  <property fmtid="{D5CDD505-2E9C-101B-9397-08002B2CF9AE}" pid="9" name="Sous Processus">
    <vt:lpwstr>j'élabore la solution technique</vt:lpwstr>
  </property>
  <property fmtid="{D5CDD505-2E9C-101B-9397-08002B2CF9AE}" pid="10" name="référence">
    <vt:lpwstr>OLB271-DSF_SI</vt:lpwstr>
  </property>
  <property fmtid="{D5CDD505-2E9C-101B-9397-08002B2CF9AE}" pid="11" name="ContentTypeId">
    <vt:lpwstr>0x010100D0C4B67B42FBC3449A556F833052E959</vt:lpwstr>
  </property>
</Properties>
</file>